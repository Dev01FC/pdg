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1743633326"/>
        <w:docPartObj>
          <w:docPartGallery w:val="Cover Pages"/>
          <w:docPartUnique/>
        </w:docPartObj>
      </w:sdtPr>
      <w:sdtEndPr>
        <w:rPr>
          <w:caps/>
        </w:rPr>
      </w:sdtEndPr>
      <w:sdtContent>
        <w:p w:rsidR="00422AC5" w:rsidRPr="003143FA" w:rsidRDefault="00422AC5"/>
        <w:p w:rsidR="00422AC5" w:rsidRPr="003143FA" w:rsidRDefault="008D2763">
          <w:r>
            <w:rPr>
              <w:noProof/>
            </w:rPr>
            <mc:AlternateContent>
              <mc:Choice Requires="wps">
                <w:drawing>
                  <wp:anchor distT="0" distB="0" distL="114300" distR="114300" simplePos="0" relativeHeight="251668992" behindDoc="0" locked="0" layoutInCell="1" allowOverlap="1" wp14:anchorId="3EA76A8B" wp14:editId="37AF2A0B">
                    <wp:simplePos x="0" y="0"/>
                    <wp:positionH relativeFrom="column">
                      <wp:posOffset>209550</wp:posOffset>
                    </wp:positionH>
                    <wp:positionV relativeFrom="paragraph">
                      <wp:posOffset>7139305</wp:posOffset>
                    </wp:positionV>
                    <wp:extent cx="1365250" cy="762000"/>
                    <wp:effectExtent l="0" t="0" r="19050" b="12700"/>
                    <wp:wrapNone/>
                    <wp:docPr id="10" name="Text Box 10"/>
                    <wp:cNvGraphicFramePr/>
                    <a:graphic xmlns:a="http://schemas.openxmlformats.org/drawingml/2006/main">
                      <a:graphicData uri="http://schemas.microsoft.com/office/word/2010/wordprocessingShape">
                        <wps:wsp>
                          <wps:cNvSpPr txBox="1"/>
                          <wps:spPr>
                            <a:xfrm>
                              <a:off x="0" y="0"/>
                              <a:ext cx="1365250" cy="762000"/>
                            </a:xfrm>
                            <a:prstGeom prst="rect">
                              <a:avLst/>
                            </a:prstGeom>
                            <a:solidFill>
                              <a:schemeClr val="bg1">
                                <a:lumMod val="95000"/>
                              </a:schemeClr>
                            </a:solidFill>
                            <a:ln w="6350">
                              <a:solidFill>
                                <a:schemeClr val="bg1">
                                  <a:lumMod val="85000"/>
                                </a:schemeClr>
                              </a:solidFill>
                            </a:ln>
                          </wps:spPr>
                          <wps:txbx>
                            <w:txbxContent>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Knowledge is a commodity</w:t>
                                </w: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Play, Passion &amp; Purpose</w:t>
                                </w: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Tony Wagner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76A8B" id="_x0000_t202" coordsize="21600,21600" o:spt="202" path="m,l,21600r21600,l21600,xe">
                    <v:stroke joinstyle="miter"/>
                    <v:path gradientshapeok="t" o:connecttype="rect"/>
                  </v:shapetype>
                  <v:shape id="Text Box 10" o:spid="_x0000_s1026" type="#_x0000_t202" style="position:absolute;margin-left:16.5pt;margin-top:562.15pt;width:107.5pt;height:6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" fillcolor="#f2f2f2 [3052]" strokecolor="#d8d8d8 [2732]" strokeweight=".5pt">
                    <v:textbox>
                      <w:txbxContent>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Knowledge is a commodity</w:t>
                          </w: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Play, Passion &amp; Purpose</w:t>
                          </w: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D825CE" w:rsidRPr="005F287B" w:rsidRDefault="00D825CE"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Tony Wagner (2012)</w:t>
                          </w:r>
                        </w:p>
                      </w:txbxContent>
                    </v:textbox>
                  </v:shape>
                </w:pict>
              </mc:Fallback>
            </mc:AlternateContent>
          </w:r>
          <w:r w:rsidR="001A330C">
            <w:rPr>
              <w:noProof/>
            </w:rPr>
            <mc:AlternateContent>
              <mc:Choice Requires="wps">
                <w:drawing>
                  <wp:anchor distT="0" distB="0" distL="114300" distR="114300" simplePos="0" relativeHeight="251666944" behindDoc="0" locked="0" layoutInCell="1" allowOverlap="1">
                    <wp:simplePos x="0" y="0"/>
                    <wp:positionH relativeFrom="column">
                      <wp:posOffset>209550</wp:posOffset>
                    </wp:positionH>
                    <wp:positionV relativeFrom="paragraph">
                      <wp:posOffset>6104255</wp:posOffset>
                    </wp:positionV>
                    <wp:extent cx="1365250" cy="876300"/>
                    <wp:effectExtent l="0" t="0" r="19050" b="12700"/>
                    <wp:wrapNone/>
                    <wp:docPr id="9" name="Text Box 9"/>
                    <wp:cNvGraphicFramePr/>
                    <a:graphic xmlns:a="http://schemas.openxmlformats.org/drawingml/2006/main">
                      <a:graphicData uri="http://schemas.microsoft.com/office/word/2010/wordprocessingShape">
                        <wps:wsp>
                          <wps:cNvSpPr txBox="1"/>
                          <wps:spPr>
                            <a:xfrm>
                              <a:off x="0" y="0"/>
                              <a:ext cx="1365250" cy="876300"/>
                            </a:xfrm>
                            <a:prstGeom prst="rect">
                              <a:avLst/>
                            </a:prstGeom>
                            <a:solidFill>
                              <a:schemeClr val="bg1">
                                <a:lumMod val="95000"/>
                              </a:schemeClr>
                            </a:solidFill>
                            <a:ln w="6350">
                              <a:solidFill>
                                <a:schemeClr val="bg1">
                                  <a:lumMod val="85000"/>
                                </a:schemeClr>
                              </a:solidFill>
                            </a:ln>
                          </wps:spPr>
                          <wps:txbx>
                            <w:txbxContent>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xml:space="preserve">Het </w:t>
                                </w:r>
                                <w:r w:rsidRPr="008D2763">
                                  <w:rPr>
                                    <w:rFonts w:cstheme="minorHAnsi"/>
                                    <w:color w:val="A6A6A6" w:themeColor="background1" w:themeShade="A6"/>
                                    <w:sz w:val="16"/>
                                    <w:szCs w:val="16"/>
                                    <w:lang w:val="en-US"/>
                                    <w14:textOutline w14:w="9525" w14:cap="rnd" w14:cmpd="sng" w14:algn="ctr">
                                      <w14:noFill/>
                                      <w14:prstDash w14:val="solid"/>
                                      <w14:bevel/>
                                    </w14:textOutline>
                                  </w:rPr>
                                  <w:t>recht van het kind...</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op de dag van vandaag</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om te zijn wie hij/zij is</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op zijn/haar eigen risico</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D825CE" w:rsidRPr="008D2763" w:rsidRDefault="00D825CE" w:rsidP="001A330C">
                                <w:pPr>
                                  <w:rPr>
                                    <w:rFonts w:cstheme="minorHAnsi"/>
                                    <w:color w:val="A6A6A6" w:themeColor="background1" w:themeShade="A6"/>
                                    <w:sz w:val="16"/>
                                    <w:szCs w:val="16"/>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Janusz Korczak (1898)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6.5pt;margin-top:480.65pt;width:107.5pt;height:6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" fillcolor="#f2f2f2 [3052]" strokecolor="#d8d8d8 [2732]" strokeweight=".5pt">
                    <v:textbox>
                      <w:txbxContent>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xml:space="preserve">Het </w:t>
                          </w:r>
                          <w:r w:rsidRPr="008D2763">
                            <w:rPr>
                              <w:rFonts w:cstheme="minorHAnsi"/>
                              <w:color w:val="A6A6A6" w:themeColor="background1" w:themeShade="A6"/>
                              <w:sz w:val="16"/>
                              <w:szCs w:val="16"/>
                              <w:lang w:val="en-US"/>
                              <w14:textOutline w14:w="9525" w14:cap="rnd" w14:cmpd="sng" w14:algn="ctr">
                                <w14:noFill/>
                                <w14:prstDash w14:val="solid"/>
                                <w14:bevel/>
                              </w14:textOutline>
                            </w:rPr>
                            <w:t>recht van het kind...</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op de dag van vandaag</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om te zijn wie hij/zij is</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 op zijn/haar eigen risico</w:t>
                          </w:r>
                        </w:p>
                        <w:p w:rsidR="00D825CE" w:rsidRPr="008D2763" w:rsidRDefault="00D825CE" w:rsidP="001A330C">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D825CE" w:rsidRPr="008D2763" w:rsidRDefault="00D825CE" w:rsidP="001A330C">
                          <w:pPr>
                            <w:rPr>
                              <w:rFonts w:cstheme="minorHAnsi"/>
                              <w:color w:val="A6A6A6" w:themeColor="background1" w:themeShade="A6"/>
                              <w:sz w:val="16"/>
                              <w:szCs w:val="16"/>
                              <w14:textOutline w14:w="9525" w14:cap="rnd" w14:cmpd="sng" w14:algn="ctr">
                                <w14:noFill/>
                                <w14:prstDash w14:val="solid"/>
                                <w14:bevel/>
                              </w14:textOutline>
                            </w:rPr>
                          </w:pPr>
                          <w:r w:rsidRPr="008D2763">
                            <w:rPr>
                              <w:rFonts w:cstheme="minorHAnsi"/>
                              <w:color w:val="A6A6A6" w:themeColor="background1" w:themeShade="A6"/>
                              <w:sz w:val="16"/>
                              <w:szCs w:val="16"/>
                              <w:lang w:val="en-US"/>
                              <w14:textOutline w14:w="9525" w14:cap="rnd" w14:cmpd="sng" w14:algn="ctr">
                                <w14:noFill/>
                                <w14:prstDash w14:val="solid"/>
                                <w14:bevel/>
                              </w14:textOutline>
                            </w:rPr>
                            <w:t>Janusz Korczak (1898)</w:t>
                          </w:r>
                        </w:p>
                      </w:txbxContent>
                    </v:textbox>
                  </v:shape>
                </w:pict>
              </mc:Fallback>
            </mc:AlternateContent>
          </w:r>
          <w:r w:rsidR="008E4C94" w:rsidRPr="003143FA">
            <w:rPr>
              <w:noProof/>
            </w:rPr>
            <mc:AlternateContent>
              <mc:Choice Requires="wps">
                <w:drawing>
                  <wp:anchor distT="0" distB="0" distL="114300" distR="114300" simplePos="0" relativeHeight="251665920" behindDoc="0" locked="0" layoutInCell="1" allowOverlap="1" wp14:anchorId="148C7D0E" wp14:editId="6CA63A6E">
                    <wp:simplePos x="0" y="0"/>
                    <wp:positionH relativeFrom="column">
                      <wp:posOffset>3115733</wp:posOffset>
                    </wp:positionH>
                    <wp:positionV relativeFrom="paragraph">
                      <wp:posOffset>7279005</wp:posOffset>
                    </wp:positionV>
                    <wp:extent cx="3076364" cy="1498600"/>
                    <wp:effectExtent l="0" t="0" r="0"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364" cy="149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25CE" w:rsidRPr="008E4C94" w:rsidRDefault="00D825CE" w:rsidP="003D0D0F">
                                <w:pPr>
                                  <w:jc w:val="right"/>
                                  <w:rPr>
                                    <w:b/>
                                  </w:rPr>
                                </w:pPr>
                                <w:r>
                                  <w:rPr>
                                    <w:b/>
                                  </w:rPr>
                                  <w:t>Product</w:t>
                                </w:r>
                              </w:p>
                              <w:p w:rsidR="00D825CE" w:rsidRDefault="00D825CE" w:rsidP="003D0D0F">
                                <w:pPr>
                                  <w:jc w:val="right"/>
                                </w:pPr>
                                <w:r>
                                  <w:t xml:space="preserve">Onderwijsmodel waarbij externe </w:t>
                                </w:r>
                                <w:r>
                                  <w:t>challenges de motor zijn van het onderwijs</w:t>
                                </w:r>
                              </w:p>
                              <w:p w:rsidR="00D825CE" w:rsidRPr="00CE19E9" w:rsidRDefault="00D825CE" w:rsidP="003D0D0F">
                                <w:pPr>
                                  <w:jc w:val="right"/>
                                  <w:rPr>
                                    <w:b/>
                                    <w:color w:val="FF0000"/>
                                  </w:rPr>
                                </w:pPr>
                                <w:r w:rsidRPr="00CE19E9">
                                  <w:rPr>
                                    <w:b/>
                                    <w:color w:val="FF0000"/>
                                  </w:rPr>
                                  <w:t>Vertrouwelijk</w:t>
                                </w:r>
                              </w:p>
                              <w:p w:rsidR="00D825CE" w:rsidRDefault="00D825CE" w:rsidP="003D0D0F">
                                <w:pPr>
                                  <w:jc w:val="right"/>
                                </w:pPr>
                                <w:r>
                                  <w:t>Friesland College</w:t>
                                </w:r>
                              </w:p>
                              <w:p w:rsidR="00D825CE" w:rsidRDefault="00D825CE" w:rsidP="003D0D0F">
                                <w:pPr>
                                  <w:jc w:val="right"/>
                                </w:pPr>
                                <w:r>
                                  <w:t>Frank Kroondijk</w:t>
                                </w:r>
                                <w:r>
                                  <w:br/>
                                  <w:t>Mei 2019</w:t>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C7D0E" id="_x0000_s1028" type="#_x0000_t202" style="position:absolute;margin-left:245.35pt;margin-top:573.15pt;width:242.25pt;height:11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" stroked="f">
                    <v:textbox>
                      <w:txbxContent>
                        <w:p w:rsidR="00D825CE" w:rsidRPr="008E4C94" w:rsidRDefault="00D825CE" w:rsidP="003D0D0F">
                          <w:pPr>
                            <w:jc w:val="right"/>
                            <w:rPr>
                              <w:b/>
                            </w:rPr>
                          </w:pPr>
                          <w:r>
                            <w:rPr>
                              <w:b/>
                            </w:rPr>
                            <w:t>Product</w:t>
                          </w:r>
                        </w:p>
                        <w:p w:rsidR="00D825CE" w:rsidRDefault="00D825CE" w:rsidP="003D0D0F">
                          <w:pPr>
                            <w:jc w:val="right"/>
                          </w:pPr>
                          <w:r>
                            <w:t xml:space="preserve">Onderwijsmodel waarbij externe </w:t>
                          </w:r>
                          <w:r>
                            <w:t>challenges de motor zijn van het onderwijs</w:t>
                          </w:r>
                        </w:p>
                        <w:p w:rsidR="00D825CE" w:rsidRPr="00CE19E9" w:rsidRDefault="00D825CE" w:rsidP="003D0D0F">
                          <w:pPr>
                            <w:jc w:val="right"/>
                            <w:rPr>
                              <w:b/>
                              <w:color w:val="FF0000"/>
                            </w:rPr>
                          </w:pPr>
                          <w:r w:rsidRPr="00CE19E9">
                            <w:rPr>
                              <w:b/>
                              <w:color w:val="FF0000"/>
                            </w:rPr>
                            <w:t>Vertrouwelijk</w:t>
                          </w:r>
                        </w:p>
                        <w:p w:rsidR="00D825CE" w:rsidRDefault="00D825CE" w:rsidP="003D0D0F">
                          <w:pPr>
                            <w:jc w:val="right"/>
                          </w:pPr>
                          <w:r>
                            <w:t>Friesland College</w:t>
                          </w:r>
                        </w:p>
                        <w:p w:rsidR="00D825CE" w:rsidRDefault="00D825CE" w:rsidP="003D0D0F">
                          <w:pPr>
                            <w:jc w:val="right"/>
                          </w:pPr>
                          <w:r>
                            <w:t>Frank Kroondijk</w:t>
                          </w:r>
                          <w:r>
                            <w:br/>
                            <w:t>Mei 2019</w:t>
                          </w:r>
                          <w:r>
                            <w:br/>
                          </w:r>
                        </w:p>
                      </w:txbxContent>
                    </v:textbox>
                  </v:shape>
                </w:pict>
              </mc:Fallback>
            </mc:AlternateContent>
          </w:r>
          <w:r w:rsidR="00F67986" w:rsidRPr="003143FA">
            <w:rPr>
              <w:noProof/>
            </w:rPr>
            <w:drawing>
              <wp:anchor distT="0" distB="0" distL="114300" distR="114300" simplePos="0" relativeHeight="251658240" behindDoc="0" locked="0" layoutInCell="0" allowOverlap="1" wp14:anchorId="0B7992E2" wp14:editId="5204931C">
                <wp:simplePos x="0" y="0"/>
                <wp:positionH relativeFrom="page">
                  <wp:posOffset>3616619</wp:posOffset>
                </wp:positionH>
                <wp:positionV relativeFrom="page">
                  <wp:posOffset>3287183</wp:posOffset>
                </wp:positionV>
                <wp:extent cx="5264196" cy="3698875"/>
                <wp:effectExtent l="292100" t="304800" r="311150" b="288925"/>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264196" cy="3698875"/>
                        </a:xfrm>
                        <a:prstGeom prst="round2DiagRect">
                          <a:avLst>
                            <a:gd name="adj1" fmla="val 16667"/>
                            <a:gd name="adj2" fmla="val 0"/>
                          </a:avLst>
                        </a:prstGeom>
                        <a:ln w="88900" cap="sq">
                          <a:solidFill>
                            <a:schemeClr val="accent4"/>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15EC0" w:rsidRPr="003143FA">
            <w:rPr>
              <w:noProof/>
            </w:rPr>
            <mc:AlternateContent>
              <mc:Choice Requires="wps">
                <w:drawing>
                  <wp:anchor distT="0" distB="0" distL="114300" distR="114300" simplePos="0" relativeHeight="251661824" behindDoc="0" locked="0" layoutInCell="0" allowOverlap="1" wp14:anchorId="401C7E94" wp14:editId="2030CDE8">
                    <wp:simplePos x="0" y="0"/>
                    <wp:positionH relativeFrom="page">
                      <wp:posOffset>-76200</wp:posOffset>
                    </wp:positionH>
                    <wp:positionV relativeFrom="page">
                      <wp:posOffset>2831465</wp:posOffset>
                    </wp:positionV>
                    <wp:extent cx="7412355" cy="791845"/>
                    <wp:effectExtent l="9525" t="12065" r="7620" b="1524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791845"/>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D825CE" w:rsidRPr="003D0D0F" w:rsidRDefault="00D825CE">
                                <w:pPr>
                                  <w:pStyle w:val="NoSpacing"/>
                                  <w:jc w:val="right"/>
                                  <w:rPr>
                                    <w:rFonts w:asciiTheme="majorHAnsi" w:eastAsiaTheme="majorEastAsia" w:hAnsiTheme="majorHAnsi" w:cstheme="majorBidi"/>
                                    <w:color w:val="E9E5DC" w:themeColor="background2"/>
                                    <w:sz w:val="52"/>
                                    <w:szCs w:val="52"/>
                                    <w:lang w:val="nl-NL"/>
                                  </w:rPr>
                                </w:pPr>
                                <w:r w:rsidRPr="003D0D0F">
                                  <w:rPr>
                                    <w:rFonts w:asciiTheme="majorHAnsi" w:eastAsiaTheme="majorEastAsia" w:hAnsiTheme="majorHAnsi" w:cstheme="majorBidi"/>
                                    <w:color w:val="E9E5DC" w:themeColor="background2"/>
                                    <w:sz w:val="52"/>
                                    <w:szCs w:val="52"/>
                                    <w:lang w:val="nl-NL"/>
                                  </w:rPr>
                                  <w:t xml:space="preserve">Purposeful learning </w:t>
                                </w:r>
                                <w:r>
                                  <w:rPr>
                                    <w:rFonts w:asciiTheme="majorHAnsi" w:eastAsiaTheme="majorEastAsia" w:hAnsiTheme="majorHAnsi" w:cstheme="majorBidi"/>
                                    <w:color w:val="E9E5DC" w:themeColor="background2"/>
                                    <w:sz w:val="52"/>
                                    <w:szCs w:val="52"/>
                                    <w:lang w:val="nl-NL"/>
                                  </w:rPr>
                                  <w:t>model</w:t>
                                </w:r>
                              </w:p>
                              <w:p w:rsidR="00D825CE" w:rsidRPr="003D0D0F" w:rsidRDefault="00D825CE">
                                <w:pPr>
                                  <w:pStyle w:val="NoSpacing"/>
                                  <w:jc w:val="right"/>
                                  <w:rPr>
                                    <w:rFonts w:asciiTheme="majorHAnsi" w:eastAsiaTheme="majorEastAsia" w:hAnsiTheme="majorHAnsi" w:cstheme="majorBidi"/>
                                    <w:color w:val="FFFFFF" w:themeColor="background1"/>
                                    <w:sz w:val="28"/>
                                    <w:szCs w:val="28"/>
                                    <w:lang w:val="nl-NL"/>
                                  </w:rPr>
                                </w:pPr>
                                <w:r>
                                  <w:rPr>
                                    <w:rFonts w:asciiTheme="majorHAnsi" w:eastAsiaTheme="majorEastAsia" w:hAnsiTheme="majorHAnsi" w:cstheme="majorBidi"/>
                                    <w:color w:val="E9E5DC" w:themeColor="background2"/>
                                    <w:sz w:val="28"/>
                                    <w:szCs w:val="28"/>
                                    <w:lang w:val="nl-NL"/>
                                  </w:rPr>
                                  <w:t>Onderwijs gedreven door echte challenges</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1C7E94" id="Rectangle 16" o:spid="_x0000_s1029" style="position:absolute;margin-left:-6pt;margin-top:222.95pt;width:583.65pt;height:62.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" o:allowincell="f" fillcolor="#d34817 [3204]" strokecolor="#956251 [3207]" strokeweight="1pt">
                    <v:textbox inset="14.4pt,,14.4pt">
                      <w:txbxContent>
                        <w:p w:rsidR="00D825CE" w:rsidRPr="003D0D0F" w:rsidRDefault="00D825CE">
                          <w:pPr>
                            <w:pStyle w:val="NoSpacing"/>
                            <w:jc w:val="right"/>
                            <w:rPr>
                              <w:rFonts w:asciiTheme="majorHAnsi" w:eastAsiaTheme="majorEastAsia" w:hAnsiTheme="majorHAnsi" w:cstheme="majorBidi"/>
                              <w:color w:val="E9E5DC" w:themeColor="background2"/>
                              <w:sz w:val="52"/>
                              <w:szCs w:val="52"/>
                              <w:lang w:val="nl-NL"/>
                            </w:rPr>
                          </w:pPr>
                          <w:r w:rsidRPr="003D0D0F">
                            <w:rPr>
                              <w:rFonts w:asciiTheme="majorHAnsi" w:eastAsiaTheme="majorEastAsia" w:hAnsiTheme="majorHAnsi" w:cstheme="majorBidi"/>
                              <w:color w:val="E9E5DC" w:themeColor="background2"/>
                              <w:sz w:val="52"/>
                              <w:szCs w:val="52"/>
                              <w:lang w:val="nl-NL"/>
                            </w:rPr>
                            <w:t xml:space="preserve">Purposeful learning </w:t>
                          </w:r>
                          <w:r>
                            <w:rPr>
                              <w:rFonts w:asciiTheme="majorHAnsi" w:eastAsiaTheme="majorEastAsia" w:hAnsiTheme="majorHAnsi" w:cstheme="majorBidi"/>
                              <w:color w:val="E9E5DC" w:themeColor="background2"/>
                              <w:sz w:val="52"/>
                              <w:szCs w:val="52"/>
                              <w:lang w:val="nl-NL"/>
                            </w:rPr>
                            <w:t>model</w:t>
                          </w:r>
                        </w:p>
                        <w:p w:rsidR="00D825CE" w:rsidRPr="003D0D0F" w:rsidRDefault="00D825CE">
                          <w:pPr>
                            <w:pStyle w:val="NoSpacing"/>
                            <w:jc w:val="right"/>
                            <w:rPr>
                              <w:rFonts w:asciiTheme="majorHAnsi" w:eastAsiaTheme="majorEastAsia" w:hAnsiTheme="majorHAnsi" w:cstheme="majorBidi"/>
                              <w:color w:val="FFFFFF" w:themeColor="background1"/>
                              <w:sz w:val="28"/>
                              <w:szCs w:val="28"/>
                              <w:lang w:val="nl-NL"/>
                            </w:rPr>
                          </w:pPr>
                          <w:r>
                            <w:rPr>
                              <w:rFonts w:asciiTheme="majorHAnsi" w:eastAsiaTheme="majorEastAsia" w:hAnsiTheme="majorHAnsi" w:cstheme="majorBidi"/>
                              <w:color w:val="E9E5DC" w:themeColor="background2"/>
                              <w:sz w:val="28"/>
                              <w:szCs w:val="28"/>
                              <w:lang w:val="nl-NL"/>
                            </w:rPr>
                            <w:t>Onderwijs gedreven door echte challenges</w:t>
                          </w:r>
                        </w:p>
                      </w:txbxContent>
                    </v:textbox>
                    <w10:wrap anchorx="page" anchory="page"/>
                  </v:rect>
                </w:pict>
              </mc:Fallback>
            </mc:AlternateContent>
          </w:r>
          <w:r w:rsidR="00422AC5" w:rsidRPr="003143FA">
            <w:rPr>
              <w:caps/>
            </w:rPr>
            <w:br w:type="page"/>
          </w:r>
        </w:p>
      </w:sdtContent>
    </w:sdt>
    <w:p w:rsidR="009C18F9" w:rsidRPr="003143FA" w:rsidRDefault="008E4C94" w:rsidP="0010043F">
      <w:pPr>
        <w:pStyle w:val="Heading1"/>
      </w:pPr>
      <w:bookmarkStart w:id="0" w:name="_Toc10797293"/>
      <w:r w:rsidRPr="003143FA">
        <w:lastRenderedPageBreak/>
        <w:t>Titelblad</w:t>
      </w:r>
      <w:bookmarkEnd w:id="0"/>
    </w:p>
    <w:p w:rsidR="008E4C94" w:rsidRPr="003143FA" w:rsidRDefault="008E4C94" w:rsidP="00521FF5"/>
    <w:p w:rsidR="008E4C94" w:rsidRPr="003143FA" w:rsidRDefault="008E4C94" w:rsidP="00521FF5">
      <w:r w:rsidRPr="003143FA">
        <w:t xml:space="preserve">Titel: </w:t>
      </w:r>
      <w:proofErr w:type="spellStart"/>
      <w:r w:rsidR="002A05D8">
        <w:t>Purposeful</w:t>
      </w:r>
      <w:proofErr w:type="spellEnd"/>
      <w:r w:rsidR="002A05D8">
        <w:t xml:space="preserve"> </w:t>
      </w:r>
      <w:proofErr w:type="spellStart"/>
      <w:r w:rsidR="002A05D8">
        <w:t>learning</w:t>
      </w:r>
      <w:proofErr w:type="spellEnd"/>
      <w:r w:rsidR="002A05D8">
        <w:t xml:space="preserve"> </w:t>
      </w:r>
      <w:proofErr w:type="spellStart"/>
      <w:r w:rsidR="002A05D8">
        <w:t>with</w:t>
      </w:r>
      <w:proofErr w:type="spellEnd"/>
      <w:r w:rsidR="002A05D8">
        <w:t xml:space="preserve"> </w:t>
      </w:r>
      <w:proofErr w:type="spellStart"/>
      <w:r w:rsidR="002A05D8">
        <w:t>meaningful</w:t>
      </w:r>
      <w:proofErr w:type="spellEnd"/>
      <w:r w:rsidR="002A05D8">
        <w:t xml:space="preserve">, real life, </w:t>
      </w:r>
      <w:proofErr w:type="spellStart"/>
      <w:r w:rsidR="002A05D8">
        <w:t>challenges</w:t>
      </w:r>
      <w:proofErr w:type="spellEnd"/>
      <w:r w:rsidRPr="003143FA">
        <w:br/>
        <w:t>Datum: Mei 2019</w:t>
      </w:r>
    </w:p>
    <w:p w:rsidR="008E4C94" w:rsidRPr="003143FA" w:rsidRDefault="008E4C94" w:rsidP="008E4C94">
      <w:r w:rsidRPr="003143FA">
        <w:t>Naam: Frank Kroondijk</w:t>
      </w:r>
      <w:r w:rsidRPr="003143FA">
        <w:br/>
      </w:r>
      <w:proofErr w:type="gramStart"/>
      <w:r w:rsidRPr="003143FA">
        <w:t>Studentnummer:  8100005136</w:t>
      </w:r>
      <w:proofErr w:type="gramEnd"/>
    </w:p>
    <w:p w:rsidR="008E4C94" w:rsidRPr="003143FA" w:rsidRDefault="008E4C94" w:rsidP="008E4C94">
      <w:r w:rsidRPr="003143FA">
        <w:t xml:space="preserve">Begeleidend docent: Matt </w:t>
      </w:r>
      <w:proofErr w:type="spellStart"/>
      <w:r w:rsidRPr="003143FA">
        <w:t>Huntjens</w:t>
      </w:r>
      <w:proofErr w:type="spellEnd"/>
      <w:r w:rsidRPr="003143FA">
        <w:br/>
        <w:t xml:space="preserve">Beoordelend docent: </w:t>
      </w:r>
      <w:r w:rsidR="002A05D8">
        <w:t xml:space="preserve">Matt </w:t>
      </w:r>
      <w:proofErr w:type="spellStart"/>
      <w:r w:rsidR="002A05D8">
        <w:t>Huntjens</w:t>
      </w:r>
      <w:proofErr w:type="spellEnd"/>
      <w:r w:rsidRPr="003143FA">
        <w:br/>
        <w:t>Instituut: Noordelijke Hogeschool Leeuwarden (NHL)</w:t>
      </w:r>
    </w:p>
    <w:p w:rsidR="008E4C94" w:rsidRPr="003143FA" w:rsidRDefault="008E4C94" w:rsidP="008E4C94">
      <w:r w:rsidRPr="003143FA">
        <w:t xml:space="preserve">Werkgever: Friesland College, </w:t>
      </w:r>
      <w:proofErr w:type="spellStart"/>
      <w:r w:rsidRPr="003143FA">
        <w:t>D’Drive</w:t>
      </w:r>
      <w:proofErr w:type="spellEnd"/>
    </w:p>
    <w:p w:rsidR="008E4C94" w:rsidRPr="003143FA" w:rsidRDefault="008E4C94" w:rsidP="008E4C94">
      <w:r w:rsidRPr="003143FA">
        <w:t xml:space="preserve">Leidinggevende: </w:t>
      </w:r>
      <w:proofErr w:type="spellStart"/>
      <w:r w:rsidRPr="003143FA">
        <w:t>Sicco</w:t>
      </w:r>
      <w:proofErr w:type="spellEnd"/>
      <w:r w:rsidRPr="003143FA">
        <w:t xml:space="preserve"> </w:t>
      </w:r>
      <w:proofErr w:type="spellStart"/>
      <w:r w:rsidRPr="003143FA">
        <w:t>Piekeboer</w:t>
      </w:r>
      <w:proofErr w:type="spellEnd"/>
    </w:p>
    <w:p w:rsidR="008E4C94" w:rsidRPr="003143FA" w:rsidRDefault="008E4C94">
      <w:r w:rsidRPr="003143FA">
        <w:br w:type="page"/>
      </w:r>
    </w:p>
    <w:p w:rsidR="008E4C94" w:rsidRPr="003143FA" w:rsidRDefault="008E4C94" w:rsidP="008E4C94"/>
    <w:p w:rsidR="008E4C94" w:rsidRPr="003143FA" w:rsidRDefault="008E4C94" w:rsidP="008E4C94">
      <w:pPr>
        <w:pStyle w:val="Heading1"/>
      </w:pPr>
      <w:bookmarkStart w:id="1" w:name="_Toc10797294"/>
      <w:r w:rsidRPr="003143FA">
        <w:t>Voorwoord</w:t>
      </w:r>
      <w:bookmarkEnd w:id="1"/>
    </w:p>
    <w:p w:rsidR="004A4593" w:rsidRPr="003143FA" w:rsidRDefault="008E4C94" w:rsidP="00521FF5">
      <w:r w:rsidRPr="003143FA">
        <w:t xml:space="preserve">Sinds 2015 ben ik werkzaam voor het Friesland College, in eerste instantie als freelance docent maar ondertussen alweer een tijd onder vast dienstverband. Ik heb een kleurrijke carrière met heel veel ervaring in alle gebieden van </w:t>
      </w:r>
      <w:r w:rsidR="00C90E39" w:rsidRPr="003143FA">
        <w:t>softwareontwikkeling zowel</w:t>
      </w:r>
      <w:r w:rsidRPr="003143FA">
        <w:t xml:space="preserve"> nationaal als internationaal. Daarnaast ben ik een lange tijd ondernemer geweest met in de hoogtijdagen 7 mensen in dienst, waaronder veel jonge mensen. Ook had ik altijd stagiaires in mijn bedrijf. </w:t>
      </w:r>
      <w:r w:rsidR="004A4593" w:rsidRPr="003143FA">
        <w:t xml:space="preserve"> In mijn carrière heb ik veel leergeld betaald, met name op de niet vakinhoudelijke onderdelen maar op het spel. </w:t>
      </w:r>
    </w:p>
    <w:p w:rsidR="003252C2" w:rsidRDefault="004A4593" w:rsidP="00521FF5">
      <w:r w:rsidRPr="003143FA">
        <w:t xml:space="preserve">Nadat ik even een pitstop genomen had ben ik begonnen in het onderwijs om met mijn betaalde leergeld jongeren beter voor te bereiden op hun toekomst. Vanzelfsprekend kwam ik </w:t>
      </w:r>
      <w:r w:rsidR="00C90E39" w:rsidRPr="003143FA">
        <w:t>erachter</w:t>
      </w:r>
      <w:r w:rsidRPr="003143FA">
        <w:t xml:space="preserve"> dat dit een behoorlijk </w:t>
      </w:r>
      <w:r w:rsidR="00F21273" w:rsidRPr="003143FA">
        <w:t>naïeve</w:t>
      </w:r>
      <w:r w:rsidRPr="003143FA">
        <w:t xml:space="preserve"> </w:t>
      </w:r>
      <w:r w:rsidR="00C90E39" w:rsidRPr="003143FA">
        <w:t xml:space="preserve">insteek was. Het gaat veel meer om de verbinding en de vorming, daarnaast heeft iedereen recht op het maken van zijn eigen fouten dat kun je niet iemand uit handen trekken (helaas). Zo begon mijn reis van (eindeloos) schakelen, uitproberen, reflecteren, aanpassen en excelleren. Van intense frustratie tot intens geluk. De grilligheid van studenten en daarmee het beroep maakt het docentschap een </w:t>
      </w:r>
      <w:r w:rsidR="008B381C" w:rsidRPr="003143FA">
        <w:t>echte uitdaging, mensen die hier nog nooit mee in aanraking zijn geweest kunnen zich daar ook geen voorstelling van maken. Het gemak waarmee in de media ‘onderwijs’ over één kam wordt geschoren is soms ronduit schandalig, ‘</w:t>
      </w:r>
      <w:proofErr w:type="spellStart"/>
      <w:r w:rsidR="008B381C" w:rsidRPr="003143FA">
        <w:t>Ignorance</w:t>
      </w:r>
      <w:proofErr w:type="spellEnd"/>
      <w:r w:rsidR="008B381C" w:rsidRPr="003143FA">
        <w:t xml:space="preserve"> is </w:t>
      </w:r>
      <w:proofErr w:type="spellStart"/>
      <w:r w:rsidR="008B381C" w:rsidRPr="003143FA">
        <w:t>bliss</w:t>
      </w:r>
      <w:proofErr w:type="spellEnd"/>
      <w:r w:rsidR="008B381C" w:rsidRPr="003143FA">
        <w:t>’.</w:t>
      </w:r>
    </w:p>
    <w:p w:rsidR="003252C2" w:rsidRDefault="008B381C" w:rsidP="008B381C">
      <w:r w:rsidRPr="003143FA">
        <w:t xml:space="preserve">Het </w:t>
      </w:r>
      <w:proofErr w:type="gramStart"/>
      <w:r w:rsidRPr="003143FA">
        <w:t>PDG traject</w:t>
      </w:r>
      <w:proofErr w:type="gramEnd"/>
      <w:r w:rsidRPr="003143FA">
        <w:t xml:space="preserve"> ben ik gestart opzoek naar meer houvast en structuur in mijn lessen en om van </w:t>
      </w:r>
      <w:proofErr w:type="spellStart"/>
      <w:r w:rsidRPr="003143FA">
        <w:t>onbewustbekwaam</w:t>
      </w:r>
      <w:proofErr w:type="spellEnd"/>
      <w:r w:rsidRPr="003143FA">
        <w:t xml:space="preserve"> naar bewust bekwaam te migreren.</w:t>
      </w:r>
    </w:p>
    <w:p w:rsidR="00760466" w:rsidRDefault="00760466" w:rsidP="008B381C">
      <w:r>
        <w:t xml:space="preserve">Mijn achtergrond ligt in het analyseren van complexe systemen en complexe </w:t>
      </w:r>
      <w:proofErr w:type="spellStart"/>
      <w:r>
        <w:t>workflow’s</w:t>
      </w:r>
      <w:proofErr w:type="spellEnd"/>
      <w:r>
        <w:t xml:space="preserve"> bij grote bedrijven</w:t>
      </w:r>
      <w:r w:rsidR="00BF67EB">
        <w:t>. Ik gebruik hierbij een stoïcijnse benadering, het is wat het is zonder hier een waardeoordeel of emotionele lading aan te koppelen. Wanneer een systeem niet optimaal functioneert is dit een mentaal snoepje voor mijn geest om te gaan analyseren waarom niet en welke aanpassingsopties er zijn van evolutionair tot revolutionair.</w:t>
      </w:r>
    </w:p>
    <w:p w:rsidR="008B381C" w:rsidRPr="003143FA" w:rsidRDefault="008B381C" w:rsidP="008B381C">
      <w:r w:rsidRPr="003143FA">
        <w:t>Met deze afstudeeropdracht</w:t>
      </w:r>
      <w:r w:rsidR="002A05D8">
        <w:t>.</w:t>
      </w:r>
      <w:r w:rsidRPr="003143FA">
        <w:t xml:space="preserve"> In dit </w:t>
      </w:r>
      <w:r w:rsidR="002A05D8">
        <w:t>document</w:t>
      </w:r>
      <w:r w:rsidRPr="003143FA">
        <w:t xml:space="preserve"> wordt beschreven hoe </w:t>
      </w:r>
      <w:r w:rsidR="002A05D8">
        <w:t xml:space="preserve">het </w:t>
      </w:r>
      <w:proofErr w:type="spellStart"/>
      <w:r w:rsidR="002A05D8">
        <w:t>Purposeful</w:t>
      </w:r>
      <w:proofErr w:type="spellEnd"/>
      <w:r w:rsidR="002A05D8">
        <w:t xml:space="preserve"> </w:t>
      </w:r>
      <w:proofErr w:type="spellStart"/>
      <w:r w:rsidR="002A05D8">
        <w:t>learning</w:t>
      </w:r>
      <w:proofErr w:type="spellEnd"/>
      <w:r w:rsidR="002A05D8">
        <w:t xml:space="preserve"> model is ontstaan en hoe het een eigen leven is gaan leiden</w:t>
      </w:r>
      <w:r w:rsidRPr="003143FA">
        <w:t xml:space="preserve">.  </w:t>
      </w:r>
    </w:p>
    <w:p w:rsidR="008B381C" w:rsidRPr="003143FA" w:rsidRDefault="008B381C" w:rsidP="008B381C">
      <w:r w:rsidRPr="003143FA">
        <w:t>Frank Kroondijk</w:t>
      </w:r>
    </w:p>
    <w:p w:rsidR="008B381C" w:rsidRPr="003143FA" w:rsidRDefault="008B381C" w:rsidP="008B381C">
      <w:r w:rsidRPr="003143FA">
        <w:t>Friesland College</w:t>
      </w:r>
    </w:p>
    <w:p w:rsidR="00C90E39" w:rsidRPr="003143FA" w:rsidRDefault="00C90E39" w:rsidP="00521FF5"/>
    <w:p w:rsidR="00C90E39" w:rsidRPr="003143FA" w:rsidRDefault="00C90E39" w:rsidP="00521FF5"/>
    <w:p w:rsidR="005C0F56" w:rsidRPr="003143FA" w:rsidRDefault="005C0F56" w:rsidP="00521FF5">
      <w:r w:rsidRPr="003143FA">
        <w:br w:type="column"/>
      </w:r>
    </w:p>
    <w:bookmarkStart w:id="2" w:name="_Toc10797295"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5C0F56" w:rsidRPr="003143FA" w:rsidRDefault="00A74D38" w:rsidP="00A74D38">
          <w:pPr>
            <w:pStyle w:val="Heading1"/>
          </w:pPr>
          <w:r>
            <w:t>Inhoud</w:t>
          </w:r>
          <w:bookmarkEnd w:id="2"/>
        </w:p>
        <w:p w:rsidR="00D825CE" w:rsidRDefault="00267F18">
          <w:pPr>
            <w:pStyle w:val="TOC1"/>
            <w:rPr>
              <w:b w:val="0"/>
              <w:noProof/>
              <w:sz w:val="24"/>
              <w:szCs w:val="24"/>
              <w:lang w:val="en-US"/>
            </w:rPr>
          </w:pPr>
          <w:r w:rsidRPr="003143FA">
            <w:rPr>
              <w:b w:val="0"/>
            </w:rPr>
            <w:fldChar w:fldCharType="begin"/>
          </w:r>
          <w:r w:rsidR="005C0F56" w:rsidRPr="003143FA">
            <w:instrText xml:space="preserve"> TOC \o "1-3" \h \z \u </w:instrText>
          </w:r>
          <w:r w:rsidRPr="003143FA">
            <w:rPr>
              <w:b w:val="0"/>
            </w:rPr>
            <w:fldChar w:fldCharType="separate"/>
          </w:r>
          <w:hyperlink w:anchor="_Toc10797293" w:history="1">
            <w:r w:rsidR="00D825CE" w:rsidRPr="00B83B0E">
              <w:rPr>
                <w:rStyle w:val="Hyperlink"/>
                <w:noProof/>
              </w:rPr>
              <w:t>Titelblad</w:t>
            </w:r>
            <w:r w:rsidR="00D825CE">
              <w:rPr>
                <w:noProof/>
                <w:webHidden/>
              </w:rPr>
              <w:tab/>
            </w:r>
            <w:r w:rsidR="00D825CE">
              <w:rPr>
                <w:noProof/>
                <w:webHidden/>
              </w:rPr>
              <w:fldChar w:fldCharType="begin"/>
            </w:r>
            <w:r w:rsidR="00D825CE">
              <w:rPr>
                <w:noProof/>
                <w:webHidden/>
              </w:rPr>
              <w:instrText xml:space="preserve"> PAGEREF _Toc10797293 \h </w:instrText>
            </w:r>
            <w:r w:rsidR="00D825CE">
              <w:rPr>
                <w:noProof/>
                <w:webHidden/>
              </w:rPr>
            </w:r>
            <w:r w:rsidR="00D825CE">
              <w:rPr>
                <w:noProof/>
                <w:webHidden/>
              </w:rPr>
              <w:fldChar w:fldCharType="separate"/>
            </w:r>
            <w:r w:rsidR="00D825CE">
              <w:rPr>
                <w:noProof/>
                <w:webHidden/>
              </w:rPr>
              <w:t>3</w:t>
            </w:r>
            <w:r w:rsidR="00D825CE">
              <w:rPr>
                <w:noProof/>
                <w:webHidden/>
              </w:rPr>
              <w:fldChar w:fldCharType="end"/>
            </w:r>
          </w:hyperlink>
        </w:p>
        <w:p w:rsidR="00D825CE" w:rsidRDefault="00D825CE">
          <w:pPr>
            <w:pStyle w:val="TOC1"/>
            <w:rPr>
              <w:b w:val="0"/>
              <w:noProof/>
              <w:sz w:val="24"/>
              <w:szCs w:val="24"/>
              <w:lang w:val="en-US"/>
            </w:rPr>
          </w:pPr>
          <w:hyperlink w:anchor="_Toc10797294" w:history="1">
            <w:r w:rsidRPr="00B83B0E">
              <w:rPr>
                <w:rStyle w:val="Hyperlink"/>
                <w:noProof/>
              </w:rPr>
              <w:t>Voorwoord</w:t>
            </w:r>
            <w:r>
              <w:rPr>
                <w:noProof/>
                <w:webHidden/>
              </w:rPr>
              <w:tab/>
            </w:r>
            <w:r>
              <w:rPr>
                <w:noProof/>
                <w:webHidden/>
              </w:rPr>
              <w:fldChar w:fldCharType="begin"/>
            </w:r>
            <w:r>
              <w:rPr>
                <w:noProof/>
                <w:webHidden/>
              </w:rPr>
              <w:instrText xml:space="preserve"> PAGEREF _Toc10797294 \h </w:instrText>
            </w:r>
            <w:r>
              <w:rPr>
                <w:noProof/>
                <w:webHidden/>
              </w:rPr>
            </w:r>
            <w:r>
              <w:rPr>
                <w:noProof/>
                <w:webHidden/>
              </w:rPr>
              <w:fldChar w:fldCharType="separate"/>
            </w:r>
            <w:r>
              <w:rPr>
                <w:noProof/>
                <w:webHidden/>
              </w:rPr>
              <w:t>4</w:t>
            </w:r>
            <w:r>
              <w:rPr>
                <w:noProof/>
                <w:webHidden/>
              </w:rPr>
              <w:fldChar w:fldCharType="end"/>
            </w:r>
          </w:hyperlink>
        </w:p>
        <w:p w:rsidR="00D825CE" w:rsidRDefault="00D825CE">
          <w:pPr>
            <w:pStyle w:val="TOC1"/>
            <w:rPr>
              <w:b w:val="0"/>
              <w:noProof/>
              <w:sz w:val="24"/>
              <w:szCs w:val="24"/>
              <w:lang w:val="en-US"/>
            </w:rPr>
          </w:pPr>
          <w:hyperlink w:anchor="_Toc10797295" w:history="1">
            <w:r w:rsidRPr="00B83B0E">
              <w:rPr>
                <w:rStyle w:val="Hyperlink"/>
                <w:noProof/>
              </w:rPr>
              <w:t>Inhoud</w:t>
            </w:r>
            <w:r>
              <w:rPr>
                <w:noProof/>
                <w:webHidden/>
              </w:rPr>
              <w:tab/>
            </w:r>
            <w:r>
              <w:rPr>
                <w:noProof/>
                <w:webHidden/>
              </w:rPr>
              <w:fldChar w:fldCharType="begin"/>
            </w:r>
            <w:r>
              <w:rPr>
                <w:noProof/>
                <w:webHidden/>
              </w:rPr>
              <w:instrText xml:space="preserve"> PAGEREF _Toc10797295 \h </w:instrText>
            </w:r>
            <w:r>
              <w:rPr>
                <w:noProof/>
                <w:webHidden/>
              </w:rPr>
            </w:r>
            <w:r>
              <w:rPr>
                <w:noProof/>
                <w:webHidden/>
              </w:rPr>
              <w:fldChar w:fldCharType="separate"/>
            </w:r>
            <w:r>
              <w:rPr>
                <w:noProof/>
                <w:webHidden/>
              </w:rPr>
              <w:t>5</w:t>
            </w:r>
            <w:r>
              <w:rPr>
                <w:noProof/>
                <w:webHidden/>
              </w:rPr>
              <w:fldChar w:fldCharType="end"/>
            </w:r>
          </w:hyperlink>
        </w:p>
        <w:p w:rsidR="00D825CE" w:rsidRDefault="00D825CE">
          <w:pPr>
            <w:pStyle w:val="TOC1"/>
            <w:rPr>
              <w:b w:val="0"/>
              <w:noProof/>
              <w:sz w:val="24"/>
              <w:szCs w:val="24"/>
              <w:lang w:val="en-US"/>
            </w:rPr>
          </w:pPr>
          <w:hyperlink w:anchor="_Toc10797296" w:history="1">
            <w:r w:rsidRPr="00B83B0E">
              <w:rPr>
                <w:rStyle w:val="Hyperlink"/>
                <w:noProof/>
              </w:rPr>
              <w:t>Disclaimer</w:t>
            </w:r>
            <w:r>
              <w:rPr>
                <w:noProof/>
                <w:webHidden/>
              </w:rPr>
              <w:tab/>
            </w:r>
            <w:r>
              <w:rPr>
                <w:noProof/>
                <w:webHidden/>
              </w:rPr>
              <w:fldChar w:fldCharType="begin"/>
            </w:r>
            <w:r>
              <w:rPr>
                <w:noProof/>
                <w:webHidden/>
              </w:rPr>
              <w:instrText xml:space="preserve"> PAGEREF _Toc10797296 \h </w:instrText>
            </w:r>
            <w:r>
              <w:rPr>
                <w:noProof/>
                <w:webHidden/>
              </w:rPr>
            </w:r>
            <w:r>
              <w:rPr>
                <w:noProof/>
                <w:webHidden/>
              </w:rPr>
              <w:fldChar w:fldCharType="separate"/>
            </w:r>
            <w:r>
              <w:rPr>
                <w:noProof/>
                <w:webHidden/>
              </w:rPr>
              <w:t>9</w:t>
            </w:r>
            <w:r>
              <w:rPr>
                <w:noProof/>
                <w:webHidden/>
              </w:rPr>
              <w:fldChar w:fldCharType="end"/>
            </w:r>
          </w:hyperlink>
        </w:p>
        <w:p w:rsidR="00D825CE" w:rsidRDefault="00D825CE">
          <w:pPr>
            <w:pStyle w:val="TOC1"/>
            <w:rPr>
              <w:b w:val="0"/>
              <w:noProof/>
              <w:sz w:val="24"/>
              <w:szCs w:val="24"/>
              <w:lang w:val="en-US"/>
            </w:rPr>
          </w:pPr>
          <w:hyperlink w:anchor="_Toc10797297" w:history="1">
            <w:r w:rsidRPr="00B83B0E">
              <w:rPr>
                <w:rStyle w:val="Hyperlink"/>
                <w:noProof/>
              </w:rPr>
              <w:t>Afkortingen</w:t>
            </w:r>
            <w:r>
              <w:rPr>
                <w:noProof/>
                <w:webHidden/>
              </w:rPr>
              <w:tab/>
            </w:r>
            <w:r>
              <w:rPr>
                <w:noProof/>
                <w:webHidden/>
              </w:rPr>
              <w:fldChar w:fldCharType="begin"/>
            </w:r>
            <w:r>
              <w:rPr>
                <w:noProof/>
                <w:webHidden/>
              </w:rPr>
              <w:instrText xml:space="preserve"> PAGEREF _Toc10797297 \h </w:instrText>
            </w:r>
            <w:r>
              <w:rPr>
                <w:noProof/>
                <w:webHidden/>
              </w:rPr>
            </w:r>
            <w:r>
              <w:rPr>
                <w:noProof/>
                <w:webHidden/>
              </w:rPr>
              <w:fldChar w:fldCharType="separate"/>
            </w:r>
            <w:r>
              <w:rPr>
                <w:noProof/>
                <w:webHidden/>
              </w:rPr>
              <w:t>10</w:t>
            </w:r>
            <w:r>
              <w:rPr>
                <w:noProof/>
                <w:webHidden/>
              </w:rPr>
              <w:fldChar w:fldCharType="end"/>
            </w:r>
          </w:hyperlink>
        </w:p>
        <w:p w:rsidR="00D825CE" w:rsidRDefault="00D825CE">
          <w:pPr>
            <w:pStyle w:val="TOC1"/>
            <w:rPr>
              <w:b w:val="0"/>
              <w:noProof/>
              <w:sz w:val="24"/>
              <w:szCs w:val="24"/>
              <w:lang w:val="en-US"/>
            </w:rPr>
          </w:pPr>
          <w:hyperlink w:anchor="_Toc10797298" w:history="1">
            <w:r w:rsidRPr="00B83B0E">
              <w:rPr>
                <w:rStyle w:val="Hyperlink"/>
                <w:noProof/>
              </w:rPr>
              <w:t>Inleiding</w:t>
            </w:r>
            <w:r>
              <w:rPr>
                <w:noProof/>
                <w:webHidden/>
              </w:rPr>
              <w:tab/>
            </w:r>
            <w:r>
              <w:rPr>
                <w:noProof/>
                <w:webHidden/>
              </w:rPr>
              <w:fldChar w:fldCharType="begin"/>
            </w:r>
            <w:r>
              <w:rPr>
                <w:noProof/>
                <w:webHidden/>
              </w:rPr>
              <w:instrText xml:space="preserve"> PAGEREF _Toc10797298 \h </w:instrText>
            </w:r>
            <w:r>
              <w:rPr>
                <w:noProof/>
                <w:webHidden/>
              </w:rPr>
            </w:r>
            <w:r>
              <w:rPr>
                <w:noProof/>
                <w:webHidden/>
              </w:rPr>
              <w:fldChar w:fldCharType="separate"/>
            </w:r>
            <w:r>
              <w:rPr>
                <w:noProof/>
                <w:webHidden/>
              </w:rPr>
              <w:t>11</w:t>
            </w:r>
            <w:r>
              <w:rPr>
                <w:noProof/>
                <w:webHidden/>
              </w:rPr>
              <w:fldChar w:fldCharType="end"/>
            </w:r>
          </w:hyperlink>
        </w:p>
        <w:p w:rsidR="00D825CE" w:rsidRDefault="00D825CE">
          <w:pPr>
            <w:pStyle w:val="TOC2"/>
            <w:rPr>
              <w:noProof/>
              <w:sz w:val="24"/>
              <w:szCs w:val="24"/>
              <w:lang w:val="en-US"/>
            </w:rPr>
          </w:pPr>
          <w:hyperlink w:anchor="_Toc10797299" w:history="1">
            <w:r w:rsidRPr="00B83B0E">
              <w:rPr>
                <w:rStyle w:val="Hyperlink"/>
                <w:noProof/>
              </w:rPr>
              <w:t>Aanleiding (88)</w:t>
            </w:r>
            <w:r>
              <w:rPr>
                <w:noProof/>
                <w:webHidden/>
              </w:rPr>
              <w:tab/>
            </w:r>
            <w:r>
              <w:rPr>
                <w:noProof/>
                <w:webHidden/>
              </w:rPr>
              <w:fldChar w:fldCharType="begin"/>
            </w:r>
            <w:r>
              <w:rPr>
                <w:noProof/>
                <w:webHidden/>
              </w:rPr>
              <w:instrText xml:space="preserve"> PAGEREF _Toc10797299 \h </w:instrText>
            </w:r>
            <w:r>
              <w:rPr>
                <w:noProof/>
                <w:webHidden/>
              </w:rPr>
            </w:r>
            <w:r>
              <w:rPr>
                <w:noProof/>
                <w:webHidden/>
              </w:rPr>
              <w:fldChar w:fldCharType="separate"/>
            </w:r>
            <w:r>
              <w:rPr>
                <w:noProof/>
                <w:webHidden/>
              </w:rPr>
              <w:t>11</w:t>
            </w:r>
            <w:r>
              <w:rPr>
                <w:noProof/>
                <w:webHidden/>
              </w:rPr>
              <w:fldChar w:fldCharType="end"/>
            </w:r>
          </w:hyperlink>
        </w:p>
        <w:p w:rsidR="00D825CE" w:rsidRDefault="00D825CE">
          <w:pPr>
            <w:pStyle w:val="TOC3"/>
            <w:rPr>
              <w:i w:val="0"/>
              <w:noProof/>
              <w:sz w:val="24"/>
              <w:szCs w:val="24"/>
              <w:lang w:val="en-US"/>
            </w:rPr>
          </w:pPr>
          <w:hyperlink w:anchor="_Toc10797300" w:history="1">
            <w:r w:rsidRPr="00B83B0E">
              <w:rPr>
                <w:rStyle w:val="Hyperlink"/>
                <w:noProof/>
              </w:rPr>
              <w:t>Aggregeren projecten en challenges</w:t>
            </w:r>
            <w:r>
              <w:rPr>
                <w:noProof/>
                <w:webHidden/>
              </w:rPr>
              <w:tab/>
            </w:r>
            <w:r>
              <w:rPr>
                <w:noProof/>
                <w:webHidden/>
              </w:rPr>
              <w:fldChar w:fldCharType="begin"/>
            </w:r>
            <w:r>
              <w:rPr>
                <w:noProof/>
                <w:webHidden/>
              </w:rPr>
              <w:instrText xml:space="preserve"> PAGEREF _Toc10797300 \h </w:instrText>
            </w:r>
            <w:r>
              <w:rPr>
                <w:noProof/>
                <w:webHidden/>
              </w:rPr>
            </w:r>
            <w:r>
              <w:rPr>
                <w:noProof/>
                <w:webHidden/>
              </w:rPr>
              <w:fldChar w:fldCharType="separate"/>
            </w:r>
            <w:r>
              <w:rPr>
                <w:noProof/>
                <w:webHidden/>
              </w:rPr>
              <w:t>11</w:t>
            </w:r>
            <w:r>
              <w:rPr>
                <w:noProof/>
                <w:webHidden/>
              </w:rPr>
              <w:fldChar w:fldCharType="end"/>
            </w:r>
          </w:hyperlink>
        </w:p>
        <w:p w:rsidR="00D825CE" w:rsidRDefault="00D825CE">
          <w:pPr>
            <w:pStyle w:val="TOC3"/>
            <w:rPr>
              <w:i w:val="0"/>
              <w:noProof/>
              <w:sz w:val="24"/>
              <w:szCs w:val="24"/>
              <w:lang w:val="en-US"/>
            </w:rPr>
          </w:pPr>
          <w:hyperlink w:anchor="_Toc10797301" w:history="1">
            <w:r w:rsidRPr="00B83B0E">
              <w:rPr>
                <w:rStyle w:val="Hyperlink"/>
                <w:noProof/>
              </w:rPr>
              <w:t>Koppeling studenten aan projecten en challenges</w:t>
            </w:r>
            <w:r>
              <w:rPr>
                <w:noProof/>
                <w:webHidden/>
              </w:rPr>
              <w:tab/>
            </w:r>
            <w:r>
              <w:rPr>
                <w:noProof/>
                <w:webHidden/>
              </w:rPr>
              <w:fldChar w:fldCharType="begin"/>
            </w:r>
            <w:r>
              <w:rPr>
                <w:noProof/>
                <w:webHidden/>
              </w:rPr>
              <w:instrText xml:space="preserve"> PAGEREF _Toc10797301 \h </w:instrText>
            </w:r>
            <w:r>
              <w:rPr>
                <w:noProof/>
                <w:webHidden/>
              </w:rPr>
            </w:r>
            <w:r>
              <w:rPr>
                <w:noProof/>
                <w:webHidden/>
              </w:rPr>
              <w:fldChar w:fldCharType="separate"/>
            </w:r>
            <w:r>
              <w:rPr>
                <w:noProof/>
                <w:webHidden/>
              </w:rPr>
              <w:t>11</w:t>
            </w:r>
            <w:r>
              <w:rPr>
                <w:noProof/>
                <w:webHidden/>
              </w:rPr>
              <w:fldChar w:fldCharType="end"/>
            </w:r>
          </w:hyperlink>
        </w:p>
        <w:p w:rsidR="00D825CE" w:rsidRDefault="00D825CE">
          <w:pPr>
            <w:pStyle w:val="TOC3"/>
            <w:rPr>
              <w:i w:val="0"/>
              <w:noProof/>
              <w:sz w:val="24"/>
              <w:szCs w:val="24"/>
              <w:lang w:val="en-US"/>
            </w:rPr>
          </w:pPr>
          <w:hyperlink w:anchor="_Toc10797302" w:history="1">
            <w:r w:rsidRPr="00B83B0E">
              <w:rPr>
                <w:rStyle w:val="Hyperlink"/>
                <w:noProof/>
              </w:rPr>
              <w:t>Eigenaarschap studenten en docenten</w:t>
            </w:r>
            <w:r>
              <w:rPr>
                <w:noProof/>
                <w:webHidden/>
              </w:rPr>
              <w:tab/>
            </w:r>
            <w:r>
              <w:rPr>
                <w:noProof/>
                <w:webHidden/>
              </w:rPr>
              <w:fldChar w:fldCharType="begin"/>
            </w:r>
            <w:r>
              <w:rPr>
                <w:noProof/>
                <w:webHidden/>
              </w:rPr>
              <w:instrText xml:space="preserve"> PAGEREF _Toc10797302 \h </w:instrText>
            </w:r>
            <w:r>
              <w:rPr>
                <w:noProof/>
                <w:webHidden/>
              </w:rPr>
            </w:r>
            <w:r>
              <w:rPr>
                <w:noProof/>
                <w:webHidden/>
              </w:rPr>
              <w:fldChar w:fldCharType="separate"/>
            </w:r>
            <w:r>
              <w:rPr>
                <w:noProof/>
                <w:webHidden/>
              </w:rPr>
              <w:t>11</w:t>
            </w:r>
            <w:r>
              <w:rPr>
                <w:noProof/>
                <w:webHidden/>
              </w:rPr>
              <w:fldChar w:fldCharType="end"/>
            </w:r>
          </w:hyperlink>
        </w:p>
        <w:p w:rsidR="00D825CE" w:rsidRDefault="00D825CE">
          <w:pPr>
            <w:pStyle w:val="TOC3"/>
            <w:rPr>
              <w:i w:val="0"/>
              <w:noProof/>
              <w:sz w:val="24"/>
              <w:szCs w:val="24"/>
              <w:lang w:val="en-US"/>
            </w:rPr>
          </w:pPr>
          <w:hyperlink w:anchor="_Toc10797303" w:history="1">
            <w:r w:rsidRPr="00B83B0E">
              <w:rPr>
                <w:rStyle w:val="Hyperlink"/>
                <w:noProof/>
              </w:rPr>
              <w:t>Probleemstelling</w:t>
            </w:r>
            <w:r>
              <w:rPr>
                <w:noProof/>
                <w:webHidden/>
              </w:rPr>
              <w:tab/>
            </w:r>
            <w:r>
              <w:rPr>
                <w:noProof/>
                <w:webHidden/>
              </w:rPr>
              <w:fldChar w:fldCharType="begin"/>
            </w:r>
            <w:r>
              <w:rPr>
                <w:noProof/>
                <w:webHidden/>
              </w:rPr>
              <w:instrText xml:space="preserve"> PAGEREF _Toc10797303 \h </w:instrText>
            </w:r>
            <w:r>
              <w:rPr>
                <w:noProof/>
                <w:webHidden/>
              </w:rPr>
            </w:r>
            <w:r>
              <w:rPr>
                <w:noProof/>
                <w:webHidden/>
              </w:rPr>
              <w:fldChar w:fldCharType="separate"/>
            </w:r>
            <w:r>
              <w:rPr>
                <w:noProof/>
                <w:webHidden/>
              </w:rPr>
              <w:t>11</w:t>
            </w:r>
            <w:r>
              <w:rPr>
                <w:noProof/>
                <w:webHidden/>
              </w:rPr>
              <w:fldChar w:fldCharType="end"/>
            </w:r>
          </w:hyperlink>
        </w:p>
        <w:p w:rsidR="00D825CE" w:rsidRDefault="00D825CE">
          <w:pPr>
            <w:pStyle w:val="TOC2"/>
            <w:rPr>
              <w:noProof/>
              <w:sz w:val="24"/>
              <w:szCs w:val="24"/>
              <w:lang w:val="en-US"/>
            </w:rPr>
          </w:pPr>
          <w:hyperlink w:anchor="_Toc10797304" w:history="1">
            <w:r w:rsidRPr="00B83B0E">
              <w:rPr>
                <w:rStyle w:val="Hyperlink"/>
                <w:noProof/>
              </w:rPr>
              <w:t>Oplossingsrichting</w:t>
            </w:r>
            <w:r>
              <w:rPr>
                <w:noProof/>
                <w:webHidden/>
              </w:rPr>
              <w:tab/>
            </w:r>
            <w:r>
              <w:rPr>
                <w:noProof/>
                <w:webHidden/>
              </w:rPr>
              <w:fldChar w:fldCharType="begin"/>
            </w:r>
            <w:r>
              <w:rPr>
                <w:noProof/>
                <w:webHidden/>
              </w:rPr>
              <w:instrText xml:space="preserve"> PAGEREF _Toc10797304 \h </w:instrText>
            </w:r>
            <w:r>
              <w:rPr>
                <w:noProof/>
                <w:webHidden/>
              </w:rPr>
            </w:r>
            <w:r>
              <w:rPr>
                <w:noProof/>
                <w:webHidden/>
              </w:rPr>
              <w:fldChar w:fldCharType="separate"/>
            </w:r>
            <w:r>
              <w:rPr>
                <w:noProof/>
                <w:webHidden/>
              </w:rPr>
              <w:t>12</w:t>
            </w:r>
            <w:r>
              <w:rPr>
                <w:noProof/>
                <w:webHidden/>
              </w:rPr>
              <w:fldChar w:fldCharType="end"/>
            </w:r>
          </w:hyperlink>
        </w:p>
        <w:p w:rsidR="00D825CE" w:rsidRDefault="00D825CE">
          <w:pPr>
            <w:pStyle w:val="TOC3"/>
            <w:rPr>
              <w:i w:val="0"/>
              <w:noProof/>
              <w:sz w:val="24"/>
              <w:szCs w:val="24"/>
              <w:lang w:val="en-US"/>
            </w:rPr>
          </w:pPr>
          <w:hyperlink w:anchor="_Toc10797305" w:history="1">
            <w:r w:rsidRPr="00B83B0E">
              <w:rPr>
                <w:rStyle w:val="Hyperlink"/>
                <w:noProof/>
              </w:rPr>
              <w:t>Mbochallenges.nl</w:t>
            </w:r>
            <w:r>
              <w:rPr>
                <w:noProof/>
                <w:webHidden/>
              </w:rPr>
              <w:tab/>
            </w:r>
            <w:r>
              <w:rPr>
                <w:noProof/>
                <w:webHidden/>
              </w:rPr>
              <w:fldChar w:fldCharType="begin"/>
            </w:r>
            <w:r>
              <w:rPr>
                <w:noProof/>
                <w:webHidden/>
              </w:rPr>
              <w:instrText xml:space="preserve"> PAGEREF _Toc10797305 \h </w:instrText>
            </w:r>
            <w:r>
              <w:rPr>
                <w:noProof/>
                <w:webHidden/>
              </w:rPr>
            </w:r>
            <w:r>
              <w:rPr>
                <w:noProof/>
                <w:webHidden/>
              </w:rPr>
              <w:fldChar w:fldCharType="separate"/>
            </w:r>
            <w:r>
              <w:rPr>
                <w:noProof/>
                <w:webHidden/>
              </w:rPr>
              <w:t>12</w:t>
            </w:r>
            <w:r>
              <w:rPr>
                <w:noProof/>
                <w:webHidden/>
              </w:rPr>
              <w:fldChar w:fldCharType="end"/>
            </w:r>
          </w:hyperlink>
        </w:p>
        <w:p w:rsidR="00D825CE" w:rsidRDefault="00D825CE">
          <w:pPr>
            <w:pStyle w:val="TOC3"/>
            <w:rPr>
              <w:i w:val="0"/>
              <w:noProof/>
              <w:sz w:val="24"/>
              <w:szCs w:val="24"/>
              <w:lang w:val="en-US"/>
            </w:rPr>
          </w:pPr>
          <w:hyperlink w:anchor="_Toc10797306" w:history="1">
            <w:r w:rsidRPr="00B83B0E">
              <w:rPr>
                <w:rStyle w:val="Hyperlink"/>
                <w:noProof/>
              </w:rPr>
              <w:t>Purposefullearning.nl</w:t>
            </w:r>
            <w:r>
              <w:rPr>
                <w:noProof/>
                <w:webHidden/>
              </w:rPr>
              <w:tab/>
            </w:r>
            <w:r>
              <w:rPr>
                <w:noProof/>
                <w:webHidden/>
              </w:rPr>
              <w:fldChar w:fldCharType="begin"/>
            </w:r>
            <w:r>
              <w:rPr>
                <w:noProof/>
                <w:webHidden/>
              </w:rPr>
              <w:instrText xml:space="preserve"> PAGEREF _Toc10797306 \h </w:instrText>
            </w:r>
            <w:r>
              <w:rPr>
                <w:noProof/>
                <w:webHidden/>
              </w:rPr>
            </w:r>
            <w:r>
              <w:rPr>
                <w:noProof/>
                <w:webHidden/>
              </w:rPr>
              <w:fldChar w:fldCharType="separate"/>
            </w:r>
            <w:r>
              <w:rPr>
                <w:noProof/>
                <w:webHidden/>
              </w:rPr>
              <w:t>12</w:t>
            </w:r>
            <w:r>
              <w:rPr>
                <w:noProof/>
                <w:webHidden/>
              </w:rPr>
              <w:fldChar w:fldCharType="end"/>
            </w:r>
          </w:hyperlink>
        </w:p>
        <w:p w:rsidR="00D825CE" w:rsidRDefault="00D825CE">
          <w:pPr>
            <w:pStyle w:val="TOC1"/>
            <w:rPr>
              <w:b w:val="0"/>
              <w:noProof/>
              <w:sz w:val="24"/>
              <w:szCs w:val="24"/>
              <w:lang w:val="en-US"/>
            </w:rPr>
          </w:pPr>
          <w:hyperlink w:anchor="_Toc10797307" w:history="1">
            <w:r w:rsidRPr="00B83B0E">
              <w:rPr>
                <w:rStyle w:val="Hyperlink"/>
                <w:noProof/>
              </w:rPr>
              <w:t>Kaders Purposeful Learning model</w:t>
            </w:r>
            <w:r>
              <w:rPr>
                <w:noProof/>
                <w:webHidden/>
              </w:rPr>
              <w:tab/>
            </w:r>
            <w:r>
              <w:rPr>
                <w:noProof/>
                <w:webHidden/>
              </w:rPr>
              <w:fldChar w:fldCharType="begin"/>
            </w:r>
            <w:r>
              <w:rPr>
                <w:noProof/>
                <w:webHidden/>
              </w:rPr>
              <w:instrText xml:space="preserve"> PAGEREF _Toc10797307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2"/>
            <w:rPr>
              <w:noProof/>
              <w:sz w:val="24"/>
              <w:szCs w:val="24"/>
              <w:lang w:val="en-US"/>
            </w:rPr>
          </w:pPr>
          <w:hyperlink w:anchor="_Toc10797308" w:history="1">
            <w:r w:rsidRPr="00B83B0E">
              <w:rPr>
                <w:rStyle w:val="Hyperlink"/>
                <w:noProof/>
              </w:rPr>
              <w:t>Doel van het PL model</w:t>
            </w:r>
            <w:r>
              <w:rPr>
                <w:noProof/>
                <w:webHidden/>
              </w:rPr>
              <w:tab/>
            </w:r>
            <w:r>
              <w:rPr>
                <w:noProof/>
                <w:webHidden/>
              </w:rPr>
              <w:fldChar w:fldCharType="begin"/>
            </w:r>
            <w:r>
              <w:rPr>
                <w:noProof/>
                <w:webHidden/>
              </w:rPr>
              <w:instrText xml:space="preserve"> PAGEREF _Toc10797308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2"/>
            <w:rPr>
              <w:noProof/>
              <w:sz w:val="24"/>
              <w:szCs w:val="24"/>
              <w:lang w:val="en-US"/>
            </w:rPr>
          </w:pPr>
          <w:hyperlink w:anchor="_Toc10797309" w:history="1">
            <w:r w:rsidRPr="00B83B0E">
              <w:rPr>
                <w:rStyle w:val="Hyperlink"/>
                <w:noProof/>
              </w:rPr>
              <w:t>Hiaten in het geobserveerde onderwijssysteem van nu</w:t>
            </w:r>
            <w:r>
              <w:rPr>
                <w:noProof/>
                <w:webHidden/>
              </w:rPr>
              <w:tab/>
            </w:r>
            <w:r>
              <w:rPr>
                <w:noProof/>
                <w:webHidden/>
              </w:rPr>
              <w:fldChar w:fldCharType="begin"/>
            </w:r>
            <w:r>
              <w:rPr>
                <w:noProof/>
                <w:webHidden/>
              </w:rPr>
              <w:instrText xml:space="preserve"> PAGEREF _Toc10797309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3"/>
            <w:rPr>
              <w:i w:val="0"/>
              <w:noProof/>
              <w:sz w:val="24"/>
              <w:szCs w:val="24"/>
              <w:lang w:val="en-US"/>
            </w:rPr>
          </w:pPr>
          <w:hyperlink w:anchor="_Toc10797310" w:history="1">
            <w:r w:rsidRPr="00B83B0E">
              <w:rPr>
                <w:rStyle w:val="Hyperlink"/>
                <w:noProof/>
              </w:rPr>
              <w:t>Projecten en Challenges (PC’s) zijn zeer lastig in te passen in het huidige onderwijssysteem</w:t>
            </w:r>
            <w:r>
              <w:rPr>
                <w:noProof/>
                <w:webHidden/>
              </w:rPr>
              <w:tab/>
            </w:r>
            <w:r>
              <w:rPr>
                <w:noProof/>
                <w:webHidden/>
              </w:rPr>
              <w:fldChar w:fldCharType="begin"/>
            </w:r>
            <w:r>
              <w:rPr>
                <w:noProof/>
                <w:webHidden/>
              </w:rPr>
              <w:instrText xml:space="preserve"> PAGEREF _Toc10797310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3"/>
            <w:rPr>
              <w:i w:val="0"/>
              <w:noProof/>
              <w:sz w:val="24"/>
              <w:szCs w:val="24"/>
              <w:lang w:val="en-US"/>
            </w:rPr>
          </w:pPr>
          <w:hyperlink w:anchor="_Toc10797311" w:history="1">
            <w:r w:rsidRPr="00B83B0E">
              <w:rPr>
                <w:rStyle w:val="Hyperlink"/>
                <w:noProof/>
              </w:rPr>
              <w:t>Eigenaarschap ontbreek veelal voor zowel studenten als docenten</w:t>
            </w:r>
            <w:r>
              <w:rPr>
                <w:noProof/>
                <w:webHidden/>
              </w:rPr>
              <w:tab/>
            </w:r>
            <w:r>
              <w:rPr>
                <w:noProof/>
                <w:webHidden/>
              </w:rPr>
              <w:fldChar w:fldCharType="begin"/>
            </w:r>
            <w:r>
              <w:rPr>
                <w:noProof/>
                <w:webHidden/>
              </w:rPr>
              <w:instrText xml:space="preserve"> PAGEREF _Toc10797311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3"/>
            <w:rPr>
              <w:i w:val="0"/>
              <w:noProof/>
              <w:sz w:val="24"/>
              <w:szCs w:val="24"/>
              <w:lang w:val="en-US"/>
            </w:rPr>
          </w:pPr>
          <w:hyperlink w:anchor="_Toc10797312" w:history="1">
            <w:r w:rsidRPr="00B83B0E">
              <w:rPr>
                <w:rStyle w:val="Hyperlink"/>
                <w:noProof/>
              </w:rPr>
              <w:t>Een diploma zegt te weinig over wat een student daadwerkelijk heeft gedaan en kan</w:t>
            </w:r>
            <w:r>
              <w:rPr>
                <w:noProof/>
                <w:webHidden/>
              </w:rPr>
              <w:tab/>
            </w:r>
            <w:r>
              <w:rPr>
                <w:noProof/>
                <w:webHidden/>
              </w:rPr>
              <w:fldChar w:fldCharType="begin"/>
            </w:r>
            <w:r>
              <w:rPr>
                <w:noProof/>
                <w:webHidden/>
              </w:rPr>
              <w:instrText xml:space="preserve"> PAGEREF _Toc10797312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3"/>
            <w:rPr>
              <w:i w:val="0"/>
              <w:noProof/>
              <w:sz w:val="24"/>
              <w:szCs w:val="24"/>
              <w:lang w:val="en-US"/>
            </w:rPr>
          </w:pPr>
          <w:hyperlink w:anchor="_Toc10797313" w:history="1">
            <w:r w:rsidRPr="00B83B0E">
              <w:rPr>
                <w:rStyle w:val="Hyperlink"/>
                <w:noProof/>
              </w:rPr>
              <w:t>Er is een gat tussen BOL, Praktijkroute en BBL</w:t>
            </w:r>
            <w:r>
              <w:rPr>
                <w:noProof/>
                <w:webHidden/>
              </w:rPr>
              <w:tab/>
            </w:r>
            <w:r>
              <w:rPr>
                <w:noProof/>
                <w:webHidden/>
              </w:rPr>
              <w:fldChar w:fldCharType="begin"/>
            </w:r>
            <w:r>
              <w:rPr>
                <w:noProof/>
                <w:webHidden/>
              </w:rPr>
              <w:instrText xml:space="preserve"> PAGEREF _Toc10797313 \h </w:instrText>
            </w:r>
            <w:r>
              <w:rPr>
                <w:noProof/>
                <w:webHidden/>
              </w:rPr>
            </w:r>
            <w:r>
              <w:rPr>
                <w:noProof/>
                <w:webHidden/>
              </w:rPr>
              <w:fldChar w:fldCharType="separate"/>
            </w:r>
            <w:r>
              <w:rPr>
                <w:noProof/>
                <w:webHidden/>
              </w:rPr>
              <w:t>14</w:t>
            </w:r>
            <w:r>
              <w:rPr>
                <w:noProof/>
                <w:webHidden/>
              </w:rPr>
              <w:fldChar w:fldCharType="end"/>
            </w:r>
          </w:hyperlink>
        </w:p>
        <w:p w:rsidR="00D825CE" w:rsidRDefault="00D825CE">
          <w:pPr>
            <w:pStyle w:val="TOC3"/>
            <w:rPr>
              <w:i w:val="0"/>
              <w:noProof/>
              <w:sz w:val="24"/>
              <w:szCs w:val="24"/>
              <w:lang w:val="en-US"/>
            </w:rPr>
          </w:pPr>
          <w:hyperlink w:anchor="_Toc10797314" w:history="1">
            <w:r w:rsidRPr="00B83B0E">
              <w:rPr>
                <w:rStyle w:val="Hyperlink"/>
                <w:noProof/>
              </w:rPr>
              <w:t>Versplintering in onderlinge scholen en teams</w:t>
            </w:r>
            <w:r>
              <w:rPr>
                <w:noProof/>
                <w:webHidden/>
              </w:rPr>
              <w:tab/>
            </w:r>
            <w:r>
              <w:rPr>
                <w:noProof/>
                <w:webHidden/>
              </w:rPr>
              <w:fldChar w:fldCharType="begin"/>
            </w:r>
            <w:r>
              <w:rPr>
                <w:noProof/>
                <w:webHidden/>
              </w:rPr>
              <w:instrText xml:space="preserve"> PAGEREF _Toc10797314 \h </w:instrText>
            </w:r>
            <w:r>
              <w:rPr>
                <w:noProof/>
                <w:webHidden/>
              </w:rPr>
            </w:r>
            <w:r>
              <w:rPr>
                <w:noProof/>
                <w:webHidden/>
              </w:rPr>
              <w:fldChar w:fldCharType="separate"/>
            </w:r>
            <w:r>
              <w:rPr>
                <w:noProof/>
                <w:webHidden/>
              </w:rPr>
              <w:t>15</w:t>
            </w:r>
            <w:r>
              <w:rPr>
                <w:noProof/>
                <w:webHidden/>
              </w:rPr>
              <w:fldChar w:fldCharType="end"/>
            </w:r>
          </w:hyperlink>
        </w:p>
        <w:p w:rsidR="00D825CE" w:rsidRDefault="00D825CE">
          <w:pPr>
            <w:pStyle w:val="TOC3"/>
            <w:rPr>
              <w:i w:val="0"/>
              <w:noProof/>
              <w:sz w:val="24"/>
              <w:szCs w:val="24"/>
              <w:lang w:val="en-US"/>
            </w:rPr>
          </w:pPr>
          <w:hyperlink w:anchor="_Toc10797315" w:history="1">
            <w:r w:rsidRPr="00B83B0E">
              <w:rPr>
                <w:rStyle w:val="Hyperlink"/>
                <w:noProof/>
              </w:rPr>
              <w:t>Studenten hebben last van keuzestress</w:t>
            </w:r>
            <w:r>
              <w:rPr>
                <w:noProof/>
                <w:webHidden/>
              </w:rPr>
              <w:tab/>
            </w:r>
            <w:r>
              <w:rPr>
                <w:noProof/>
                <w:webHidden/>
              </w:rPr>
              <w:fldChar w:fldCharType="begin"/>
            </w:r>
            <w:r>
              <w:rPr>
                <w:noProof/>
                <w:webHidden/>
              </w:rPr>
              <w:instrText xml:space="preserve"> PAGEREF _Toc10797315 \h </w:instrText>
            </w:r>
            <w:r>
              <w:rPr>
                <w:noProof/>
                <w:webHidden/>
              </w:rPr>
            </w:r>
            <w:r>
              <w:rPr>
                <w:noProof/>
                <w:webHidden/>
              </w:rPr>
              <w:fldChar w:fldCharType="separate"/>
            </w:r>
            <w:r>
              <w:rPr>
                <w:noProof/>
                <w:webHidden/>
              </w:rPr>
              <w:t>15</w:t>
            </w:r>
            <w:r>
              <w:rPr>
                <w:noProof/>
                <w:webHidden/>
              </w:rPr>
              <w:fldChar w:fldCharType="end"/>
            </w:r>
          </w:hyperlink>
        </w:p>
        <w:p w:rsidR="00D825CE" w:rsidRDefault="00D825CE">
          <w:pPr>
            <w:pStyle w:val="TOC3"/>
            <w:rPr>
              <w:i w:val="0"/>
              <w:noProof/>
              <w:sz w:val="24"/>
              <w:szCs w:val="24"/>
              <w:lang w:val="en-US"/>
            </w:rPr>
          </w:pPr>
          <w:hyperlink w:anchor="_Toc10797316" w:history="1">
            <w:r w:rsidRPr="00B83B0E">
              <w:rPr>
                <w:rStyle w:val="Hyperlink"/>
                <w:noProof/>
              </w:rPr>
              <w:t>Het grote studierichting verloop resulteert in stress</w:t>
            </w:r>
            <w:r>
              <w:rPr>
                <w:noProof/>
                <w:webHidden/>
              </w:rPr>
              <w:tab/>
            </w:r>
            <w:r>
              <w:rPr>
                <w:noProof/>
                <w:webHidden/>
              </w:rPr>
              <w:fldChar w:fldCharType="begin"/>
            </w:r>
            <w:r>
              <w:rPr>
                <w:noProof/>
                <w:webHidden/>
              </w:rPr>
              <w:instrText xml:space="preserve"> PAGEREF _Toc10797316 \h </w:instrText>
            </w:r>
            <w:r>
              <w:rPr>
                <w:noProof/>
                <w:webHidden/>
              </w:rPr>
            </w:r>
            <w:r>
              <w:rPr>
                <w:noProof/>
                <w:webHidden/>
              </w:rPr>
              <w:fldChar w:fldCharType="separate"/>
            </w:r>
            <w:r>
              <w:rPr>
                <w:noProof/>
                <w:webHidden/>
              </w:rPr>
              <w:t>15</w:t>
            </w:r>
            <w:r>
              <w:rPr>
                <w:noProof/>
                <w:webHidden/>
              </w:rPr>
              <w:fldChar w:fldCharType="end"/>
            </w:r>
          </w:hyperlink>
        </w:p>
        <w:p w:rsidR="00D825CE" w:rsidRDefault="00D825CE">
          <w:pPr>
            <w:pStyle w:val="TOC3"/>
            <w:rPr>
              <w:i w:val="0"/>
              <w:noProof/>
              <w:sz w:val="24"/>
              <w:szCs w:val="24"/>
              <w:lang w:val="en-US"/>
            </w:rPr>
          </w:pPr>
          <w:hyperlink w:anchor="_Toc10797317" w:history="1">
            <w:r w:rsidRPr="00B83B0E">
              <w:rPr>
                <w:rStyle w:val="Hyperlink"/>
                <w:noProof/>
              </w:rPr>
              <w:t>Schrikbarende groei van het aantal studenten met Burn-out verschijnselen</w:t>
            </w:r>
            <w:r>
              <w:rPr>
                <w:noProof/>
                <w:webHidden/>
              </w:rPr>
              <w:tab/>
            </w:r>
            <w:r>
              <w:rPr>
                <w:noProof/>
                <w:webHidden/>
              </w:rPr>
              <w:fldChar w:fldCharType="begin"/>
            </w:r>
            <w:r>
              <w:rPr>
                <w:noProof/>
                <w:webHidden/>
              </w:rPr>
              <w:instrText xml:space="preserve"> PAGEREF _Toc10797317 \h </w:instrText>
            </w:r>
            <w:r>
              <w:rPr>
                <w:noProof/>
                <w:webHidden/>
              </w:rPr>
            </w:r>
            <w:r>
              <w:rPr>
                <w:noProof/>
                <w:webHidden/>
              </w:rPr>
              <w:fldChar w:fldCharType="separate"/>
            </w:r>
            <w:r>
              <w:rPr>
                <w:noProof/>
                <w:webHidden/>
              </w:rPr>
              <w:t>15</w:t>
            </w:r>
            <w:r>
              <w:rPr>
                <w:noProof/>
                <w:webHidden/>
              </w:rPr>
              <w:fldChar w:fldCharType="end"/>
            </w:r>
          </w:hyperlink>
        </w:p>
        <w:p w:rsidR="00D825CE" w:rsidRDefault="00D825CE">
          <w:pPr>
            <w:pStyle w:val="TOC3"/>
            <w:rPr>
              <w:i w:val="0"/>
              <w:noProof/>
              <w:sz w:val="24"/>
              <w:szCs w:val="24"/>
              <w:lang w:val="en-US"/>
            </w:rPr>
          </w:pPr>
          <w:hyperlink w:anchor="_Toc10797318" w:history="1">
            <w:r w:rsidRPr="00B83B0E">
              <w:rPr>
                <w:rStyle w:val="Hyperlink"/>
                <w:noProof/>
              </w:rPr>
              <w:t>Geen duidelijke win-win situatie voor alle betrokken partijen</w:t>
            </w:r>
            <w:r>
              <w:rPr>
                <w:noProof/>
                <w:webHidden/>
              </w:rPr>
              <w:tab/>
            </w:r>
            <w:r>
              <w:rPr>
                <w:noProof/>
                <w:webHidden/>
              </w:rPr>
              <w:fldChar w:fldCharType="begin"/>
            </w:r>
            <w:r>
              <w:rPr>
                <w:noProof/>
                <w:webHidden/>
              </w:rPr>
              <w:instrText xml:space="preserve"> PAGEREF _Toc10797318 \h </w:instrText>
            </w:r>
            <w:r>
              <w:rPr>
                <w:noProof/>
                <w:webHidden/>
              </w:rPr>
            </w:r>
            <w:r>
              <w:rPr>
                <w:noProof/>
                <w:webHidden/>
              </w:rPr>
              <w:fldChar w:fldCharType="separate"/>
            </w:r>
            <w:r>
              <w:rPr>
                <w:noProof/>
                <w:webHidden/>
              </w:rPr>
              <w:t>15</w:t>
            </w:r>
            <w:r>
              <w:rPr>
                <w:noProof/>
                <w:webHidden/>
              </w:rPr>
              <w:fldChar w:fldCharType="end"/>
            </w:r>
          </w:hyperlink>
        </w:p>
        <w:p w:rsidR="00D825CE" w:rsidRDefault="00D825CE">
          <w:pPr>
            <w:pStyle w:val="TOC2"/>
            <w:rPr>
              <w:noProof/>
              <w:sz w:val="24"/>
              <w:szCs w:val="24"/>
              <w:lang w:val="en-US"/>
            </w:rPr>
          </w:pPr>
          <w:hyperlink w:anchor="_Toc10797319" w:history="1">
            <w:r w:rsidRPr="00B83B0E">
              <w:rPr>
                <w:rStyle w:val="Hyperlink"/>
                <w:noProof/>
              </w:rPr>
              <w:t>Doelen vanuit het perspectief van de student (91)</w:t>
            </w:r>
            <w:r>
              <w:rPr>
                <w:noProof/>
                <w:webHidden/>
              </w:rPr>
              <w:tab/>
            </w:r>
            <w:r>
              <w:rPr>
                <w:noProof/>
                <w:webHidden/>
              </w:rPr>
              <w:fldChar w:fldCharType="begin"/>
            </w:r>
            <w:r>
              <w:rPr>
                <w:noProof/>
                <w:webHidden/>
              </w:rPr>
              <w:instrText xml:space="preserve"> PAGEREF _Toc10797319 \h </w:instrText>
            </w:r>
            <w:r>
              <w:rPr>
                <w:noProof/>
                <w:webHidden/>
              </w:rPr>
            </w:r>
            <w:r>
              <w:rPr>
                <w:noProof/>
                <w:webHidden/>
              </w:rPr>
              <w:fldChar w:fldCharType="separate"/>
            </w:r>
            <w:r>
              <w:rPr>
                <w:noProof/>
                <w:webHidden/>
              </w:rPr>
              <w:t>16</w:t>
            </w:r>
            <w:r>
              <w:rPr>
                <w:noProof/>
                <w:webHidden/>
              </w:rPr>
              <w:fldChar w:fldCharType="end"/>
            </w:r>
          </w:hyperlink>
        </w:p>
        <w:p w:rsidR="00D825CE" w:rsidRDefault="00D825CE">
          <w:pPr>
            <w:pStyle w:val="TOC3"/>
            <w:rPr>
              <w:i w:val="0"/>
              <w:noProof/>
              <w:sz w:val="24"/>
              <w:szCs w:val="24"/>
              <w:lang w:val="en-US"/>
            </w:rPr>
          </w:pPr>
          <w:hyperlink w:anchor="_Toc10797320" w:history="1">
            <w:r w:rsidRPr="00B83B0E">
              <w:rPr>
                <w:rStyle w:val="Hyperlink"/>
                <w:noProof/>
              </w:rPr>
              <w:t>Student in de regie van zijn eigen leren</w:t>
            </w:r>
            <w:r>
              <w:rPr>
                <w:noProof/>
                <w:webHidden/>
              </w:rPr>
              <w:tab/>
            </w:r>
            <w:r>
              <w:rPr>
                <w:noProof/>
                <w:webHidden/>
              </w:rPr>
              <w:fldChar w:fldCharType="begin"/>
            </w:r>
            <w:r>
              <w:rPr>
                <w:noProof/>
                <w:webHidden/>
              </w:rPr>
              <w:instrText xml:space="preserve"> PAGEREF _Toc10797320 \h </w:instrText>
            </w:r>
            <w:r>
              <w:rPr>
                <w:noProof/>
                <w:webHidden/>
              </w:rPr>
            </w:r>
            <w:r>
              <w:rPr>
                <w:noProof/>
                <w:webHidden/>
              </w:rPr>
              <w:fldChar w:fldCharType="separate"/>
            </w:r>
            <w:r>
              <w:rPr>
                <w:noProof/>
                <w:webHidden/>
              </w:rPr>
              <w:t>16</w:t>
            </w:r>
            <w:r>
              <w:rPr>
                <w:noProof/>
                <w:webHidden/>
              </w:rPr>
              <w:fldChar w:fldCharType="end"/>
            </w:r>
          </w:hyperlink>
        </w:p>
        <w:p w:rsidR="00D825CE" w:rsidRDefault="00D825CE">
          <w:pPr>
            <w:pStyle w:val="TOC3"/>
            <w:rPr>
              <w:i w:val="0"/>
              <w:noProof/>
              <w:sz w:val="24"/>
              <w:szCs w:val="24"/>
              <w:lang w:val="en-US"/>
            </w:rPr>
          </w:pPr>
          <w:hyperlink w:anchor="_Toc10797321" w:history="1">
            <w:r w:rsidRPr="00B83B0E">
              <w:rPr>
                <w:rStyle w:val="Hyperlink"/>
                <w:noProof/>
              </w:rPr>
              <w:t>Opleiden voor beroepen die veranderen of nog niet bestaan</w:t>
            </w:r>
            <w:r>
              <w:rPr>
                <w:noProof/>
                <w:webHidden/>
              </w:rPr>
              <w:tab/>
            </w:r>
            <w:r>
              <w:rPr>
                <w:noProof/>
                <w:webHidden/>
              </w:rPr>
              <w:fldChar w:fldCharType="begin"/>
            </w:r>
            <w:r>
              <w:rPr>
                <w:noProof/>
                <w:webHidden/>
              </w:rPr>
              <w:instrText xml:space="preserve"> PAGEREF _Toc10797321 \h </w:instrText>
            </w:r>
            <w:r>
              <w:rPr>
                <w:noProof/>
                <w:webHidden/>
              </w:rPr>
            </w:r>
            <w:r>
              <w:rPr>
                <w:noProof/>
                <w:webHidden/>
              </w:rPr>
              <w:fldChar w:fldCharType="separate"/>
            </w:r>
            <w:r>
              <w:rPr>
                <w:noProof/>
                <w:webHidden/>
              </w:rPr>
              <w:t>16</w:t>
            </w:r>
            <w:r>
              <w:rPr>
                <w:noProof/>
                <w:webHidden/>
              </w:rPr>
              <w:fldChar w:fldCharType="end"/>
            </w:r>
          </w:hyperlink>
        </w:p>
        <w:p w:rsidR="00D825CE" w:rsidRDefault="00D825CE">
          <w:pPr>
            <w:pStyle w:val="TOC3"/>
            <w:rPr>
              <w:i w:val="0"/>
              <w:noProof/>
              <w:sz w:val="24"/>
              <w:szCs w:val="24"/>
              <w:lang w:val="en-US"/>
            </w:rPr>
          </w:pPr>
          <w:hyperlink w:anchor="_Toc10797322" w:history="1">
            <w:r w:rsidRPr="00B83B0E">
              <w:rPr>
                <w:rStyle w:val="Hyperlink"/>
                <w:noProof/>
              </w:rPr>
              <w:t>Flexibele netwerkende mensen</w:t>
            </w:r>
            <w:r>
              <w:rPr>
                <w:noProof/>
                <w:webHidden/>
              </w:rPr>
              <w:tab/>
            </w:r>
            <w:r>
              <w:rPr>
                <w:noProof/>
                <w:webHidden/>
              </w:rPr>
              <w:fldChar w:fldCharType="begin"/>
            </w:r>
            <w:r>
              <w:rPr>
                <w:noProof/>
                <w:webHidden/>
              </w:rPr>
              <w:instrText xml:space="preserve"> PAGEREF _Toc10797322 \h </w:instrText>
            </w:r>
            <w:r>
              <w:rPr>
                <w:noProof/>
                <w:webHidden/>
              </w:rPr>
            </w:r>
            <w:r>
              <w:rPr>
                <w:noProof/>
                <w:webHidden/>
              </w:rPr>
              <w:fldChar w:fldCharType="separate"/>
            </w:r>
            <w:r>
              <w:rPr>
                <w:noProof/>
                <w:webHidden/>
              </w:rPr>
              <w:t>16</w:t>
            </w:r>
            <w:r>
              <w:rPr>
                <w:noProof/>
                <w:webHidden/>
              </w:rPr>
              <w:fldChar w:fldCharType="end"/>
            </w:r>
          </w:hyperlink>
        </w:p>
        <w:p w:rsidR="00D825CE" w:rsidRDefault="00D825CE">
          <w:pPr>
            <w:pStyle w:val="TOC3"/>
            <w:rPr>
              <w:i w:val="0"/>
              <w:noProof/>
              <w:sz w:val="24"/>
              <w:szCs w:val="24"/>
              <w:lang w:val="en-US"/>
            </w:rPr>
          </w:pPr>
          <w:hyperlink w:anchor="_Toc10797323" w:history="1">
            <w:r w:rsidRPr="00B83B0E">
              <w:rPr>
                <w:rStyle w:val="Hyperlink"/>
                <w:noProof/>
              </w:rPr>
              <w:t>Zingeving, hoe doe je er als mens toe</w:t>
            </w:r>
            <w:r>
              <w:rPr>
                <w:noProof/>
                <w:webHidden/>
              </w:rPr>
              <w:tab/>
            </w:r>
            <w:r>
              <w:rPr>
                <w:noProof/>
                <w:webHidden/>
              </w:rPr>
              <w:fldChar w:fldCharType="begin"/>
            </w:r>
            <w:r>
              <w:rPr>
                <w:noProof/>
                <w:webHidden/>
              </w:rPr>
              <w:instrText xml:space="preserve"> PAGEREF _Toc10797323 \h </w:instrText>
            </w:r>
            <w:r>
              <w:rPr>
                <w:noProof/>
                <w:webHidden/>
              </w:rPr>
            </w:r>
            <w:r>
              <w:rPr>
                <w:noProof/>
                <w:webHidden/>
              </w:rPr>
              <w:fldChar w:fldCharType="separate"/>
            </w:r>
            <w:r>
              <w:rPr>
                <w:noProof/>
                <w:webHidden/>
              </w:rPr>
              <w:t>16</w:t>
            </w:r>
            <w:r>
              <w:rPr>
                <w:noProof/>
                <w:webHidden/>
              </w:rPr>
              <w:fldChar w:fldCharType="end"/>
            </w:r>
          </w:hyperlink>
        </w:p>
        <w:p w:rsidR="00D825CE" w:rsidRDefault="00D825CE">
          <w:pPr>
            <w:pStyle w:val="TOC3"/>
            <w:rPr>
              <w:i w:val="0"/>
              <w:noProof/>
              <w:sz w:val="24"/>
              <w:szCs w:val="24"/>
              <w:lang w:val="en-US"/>
            </w:rPr>
          </w:pPr>
          <w:hyperlink w:anchor="_Toc10797324" w:history="1">
            <w:r w:rsidRPr="00B83B0E">
              <w:rPr>
                <w:rStyle w:val="Hyperlink"/>
                <w:noProof/>
              </w:rPr>
              <w:t>Van taakgestuurd naar verantwoordelijkheidgestuurd</w:t>
            </w:r>
            <w:r>
              <w:rPr>
                <w:noProof/>
                <w:webHidden/>
              </w:rPr>
              <w:tab/>
            </w:r>
            <w:r>
              <w:rPr>
                <w:noProof/>
                <w:webHidden/>
              </w:rPr>
              <w:fldChar w:fldCharType="begin"/>
            </w:r>
            <w:r>
              <w:rPr>
                <w:noProof/>
                <w:webHidden/>
              </w:rPr>
              <w:instrText xml:space="preserve"> PAGEREF _Toc10797324 \h </w:instrText>
            </w:r>
            <w:r>
              <w:rPr>
                <w:noProof/>
                <w:webHidden/>
              </w:rPr>
            </w:r>
            <w:r>
              <w:rPr>
                <w:noProof/>
                <w:webHidden/>
              </w:rPr>
              <w:fldChar w:fldCharType="separate"/>
            </w:r>
            <w:r>
              <w:rPr>
                <w:noProof/>
                <w:webHidden/>
              </w:rPr>
              <w:t>16</w:t>
            </w:r>
            <w:r>
              <w:rPr>
                <w:noProof/>
                <w:webHidden/>
              </w:rPr>
              <w:fldChar w:fldCharType="end"/>
            </w:r>
          </w:hyperlink>
        </w:p>
        <w:p w:rsidR="00D825CE" w:rsidRDefault="00D825CE">
          <w:pPr>
            <w:pStyle w:val="TOC3"/>
            <w:rPr>
              <w:i w:val="0"/>
              <w:noProof/>
              <w:sz w:val="24"/>
              <w:szCs w:val="24"/>
              <w:lang w:val="en-US"/>
            </w:rPr>
          </w:pPr>
          <w:hyperlink w:anchor="_Toc10797325" w:history="1">
            <w:r w:rsidRPr="00B83B0E">
              <w:rPr>
                <w:rStyle w:val="Hyperlink"/>
                <w:noProof/>
              </w:rPr>
              <w:t>Van hypothetische casuïstieken naar casuistieken aangedragen door de praktijk</w:t>
            </w:r>
            <w:r>
              <w:rPr>
                <w:noProof/>
                <w:webHidden/>
              </w:rPr>
              <w:tab/>
            </w:r>
            <w:r>
              <w:rPr>
                <w:noProof/>
                <w:webHidden/>
              </w:rPr>
              <w:fldChar w:fldCharType="begin"/>
            </w:r>
            <w:r>
              <w:rPr>
                <w:noProof/>
                <w:webHidden/>
              </w:rPr>
              <w:instrText xml:space="preserve"> PAGEREF _Toc10797325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3"/>
            <w:rPr>
              <w:i w:val="0"/>
              <w:noProof/>
              <w:sz w:val="24"/>
              <w:szCs w:val="24"/>
              <w:lang w:val="en-US"/>
            </w:rPr>
          </w:pPr>
          <w:hyperlink w:anchor="_Toc10797326" w:history="1">
            <w:r w:rsidRPr="00B83B0E">
              <w:rPr>
                <w:rStyle w:val="Hyperlink"/>
                <w:noProof/>
              </w:rPr>
              <w:t>Het optimale uit het individu halen</w:t>
            </w:r>
            <w:r>
              <w:rPr>
                <w:noProof/>
                <w:webHidden/>
              </w:rPr>
              <w:tab/>
            </w:r>
            <w:r>
              <w:rPr>
                <w:noProof/>
                <w:webHidden/>
              </w:rPr>
              <w:fldChar w:fldCharType="begin"/>
            </w:r>
            <w:r>
              <w:rPr>
                <w:noProof/>
                <w:webHidden/>
              </w:rPr>
              <w:instrText xml:space="preserve"> PAGEREF _Toc10797326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3"/>
            <w:rPr>
              <w:i w:val="0"/>
              <w:noProof/>
              <w:sz w:val="24"/>
              <w:szCs w:val="24"/>
              <w:lang w:val="en-US"/>
            </w:rPr>
          </w:pPr>
          <w:hyperlink w:anchor="_Toc10797327" w:history="1">
            <w:r w:rsidRPr="00B83B0E">
              <w:rPr>
                <w:rStyle w:val="Hyperlink"/>
                <w:noProof/>
              </w:rPr>
              <w:t>Zoveel leerroutes als dat er studenten zijn</w:t>
            </w:r>
            <w:r>
              <w:rPr>
                <w:noProof/>
                <w:webHidden/>
              </w:rPr>
              <w:tab/>
            </w:r>
            <w:r>
              <w:rPr>
                <w:noProof/>
                <w:webHidden/>
              </w:rPr>
              <w:fldChar w:fldCharType="begin"/>
            </w:r>
            <w:r>
              <w:rPr>
                <w:noProof/>
                <w:webHidden/>
              </w:rPr>
              <w:instrText xml:space="preserve"> PAGEREF _Toc10797327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3"/>
            <w:rPr>
              <w:i w:val="0"/>
              <w:noProof/>
              <w:sz w:val="24"/>
              <w:szCs w:val="24"/>
              <w:lang w:val="en-US"/>
            </w:rPr>
          </w:pPr>
          <w:hyperlink w:anchor="_Toc10797328" w:history="1">
            <w:r w:rsidRPr="00B83B0E">
              <w:rPr>
                <w:rStyle w:val="Hyperlink"/>
                <w:noProof/>
              </w:rPr>
              <w:t>Open instelling</w:t>
            </w:r>
            <w:r>
              <w:rPr>
                <w:noProof/>
                <w:webHidden/>
              </w:rPr>
              <w:tab/>
            </w:r>
            <w:r>
              <w:rPr>
                <w:noProof/>
                <w:webHidden/>
              </w:rPr>
              <w:fldChar w:fldCharType="begin"/>
            </w:r>
            <w:r>
              <w:rPr>
                <w:noProof/>
                <w:webHidden/>
              </w:rPr>
              <w:instrText xml:space="preserve"> PAGEREF _Toc10797328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3"/>
            <w:rPr>
              <w:i w:val="0"/>
              <w:noProof/>
              <w:sz w:val="24"/>
              <w:szCs w:val="24"/>
              <w:lang w:val="en-US"/>
            </w:rPr>
          </w:pPr>
          <w:hyperlink w:anchor="_Toc10797329" w:history="1">
            <w:r w:rsidRPr="00B83B0E">
              <w:rPr>
                <w:rStyle w:val="Hyperlink"/>
                <w:noProof/>
              </w:rPr>
              <w:t>(Door)start van een zelf geregisseerd leven lang ontwikkelen</w:t>
            </w:r>
            <w:r>
              <w:rPr>
                <w:noProof/>
                <w:webHidden/>
              </w:rPr>
              <w:tab/>
            </w:r>
            <w:r>
              <w:rPr>
                <w:noProof/>
                <w:webHidden/>
              </w:rPr>
              <w:fldChar w:fldCharType="begin"/>
            </w:r>
            <w:r>
              <w:rPr>
                <w:noProof/>
                <w:webHidden/>
              </w:rPr>
              <w:instrText xml:space="preserve"> PAGEREF _Toc10797329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3"/>
            <w:rPr>
              <w:i w:val="0"/>
              <w:noProof/>
              <w:sz w:val="24"/>
              <w:szCs w:val="24"/>
              <w:lang w:val="en-US"/>
            </w:rPr>
          </w:pPr>
          <w:hyperlink w:anchor="_Toc10797330" w:history="1">
            <w:r w:rsidRPr="00B83B0E">
              <w:rPr>
                <w:rStyle w:val="Hyperlink"/>
                <w:noProof/>
              </w:rPr>
              <w:t>Optimale begeleiding op individueel en groepsniveau</w:t>
            </w:r>
            <w:r>
              <w:rPr>
                <w:noProof/>
                <w:webHidden/>
              </w:rPr>
              <w:tab/>
            </w:r>
            <w:r>
              <w:rPr>
                <w:noProof/>
                <w:webHidden/>
              </w:rPr>
              <w:fldChar w:fldCharType="begin"/>
            </w:r>
            <w:r>
              <w:rPr>
                <w:noProof/>
                <w:webHidden/>
              </w:rPr>
              <w:instrText xml:space="preserve"> PAGEREF _Toc10797330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3"/>
            <w:rPr>
              <w:i w:val="0"/>
              <w:noProof/>
              <w:sz w:val="24"/>
              <w:szCs w:val="24"/>
              <w:lang w:val="en-US"/>
            </w:rPr>
          </w:pPr>
          <w:hyperlink w:anchor="_Toc10797331" w:history="1">
            <w:r w:rsidRPr="00B83B0E">
              <w:rPr>
                <w:rStyle w:val="Hyperlink"/>
                <w:noProof/>
              </w:rPr>
              <w:t>De toekomstbestendige student</w:t>
            </w:r>
            <w:r>
              <w:rPr>
                <w:noProof/>
                <w:webHidden/>
              </w:rPr>
              <w:tab/>
            </w:r>
            <w:r>
              <w:rPr>
                <w:noProof/>
                <w:webHidden/>
              </w:rPr>
              <w:fldChar w:fldCharType="begin"/>
            </w:r>
            <w:r>
              <w:rPr>
                <w:noProof/>
                <w:webHidden/>
              </w:rPr>
              <w:instrText xml:space="preserve"> PAGEREF _Toc10797331 \h </w:instrText>
            </w:r>
            <w:r>
              <w:rPr>
                <w:noProof/>
                <w:webHidden/>
              </w:rPr>
            </w:r>
            <w:r>
              <w:rPr>
                <w:noProof/>
                <w:webHidden/>
              </w:rPr>
              <w:fldChar w:fldCharType="separate"/>
            </w:r>
            <w:r>
              <w:rPr>
                <w:noProof/>
                <w:webHidden/>
              </w:rPr>
              <w:t>17</w:t>
            </w:r>
            <w:r>
              <w:rPr>
                <w:noProof/>
                <w:webHidden/>
              </w:rPr>
              <w:fldChar w:fldCharType="end"/>
            </w:r>
          </w:hyperlink>
        </w:p>
        <w:p w:rsidR="00D825CE" w:rsidRDefault="00D825CE">
          <w:pPr>
            <w:pStyle w:val="TOC2"/>
            <w:rPr>
              <w:noProof/>
              <w:sz w:val="24"/>
              <w:szCs w:val="24"/>
              <w:lang w:val="en-US"/>
            </w:rPr>
          </w:pPr>
          <w:hyperlink w:anchor="_Toc10797332" w:history="1">
            <w:r w:rsidRPr="00B83B0E">
              <w:rPr>
                <w:rStyle w:val="Hyperlink"/>
                <w:noProof/>
              </w:rPr>
              <w:t>Doelen vanuit het perspectief van de docent (95)</w:t>
            </w:r>
            <w:r>
              <w:rPr>
                <w:noProof/>
                <w:webHidden/>
              </w:rPr>
              <w:tab/>
            </w:r>
            <w:r>
              <w:rPr>
                <w:noProof/>
                <w:webHidden/>
              </w:rPr>
              <w:fldChar w:fldCharType="begin"/>
            </w:r>
            <w:r>
              <w:rPr>
                <w:noProof/>
                <w:webHidden/>
              </w:rPr>
              <w:instrText xml:space="preserve"> PAGEREF _Toc10797332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3"/>
            <w:rPr>
              <w:i w:val="0"/>
              <w:noProof/>
              <w:sz w:val="24"/>
              <w:szCs w:val="24"/>
              <w:lang w:val="en-US"/>
            </w:rPr>
          </w:pPr>
          <w:hyperlink w:anchor="_Toc10797333" w:history="1">
            <w:r w:rsidRPr="00B83B0E">
              <w:rPr>
                <w:rStyle w:val="Hyperlink"/>
                <w:noProof/>
              </w:rPr>
              <w:t>Doen waar je echt goed in bent</w:t>
            </w:r>
            <w:r>
              <w:rPr>
                <w:noProof/>
                <w:webHidden/>
              </w:rPr>
              <w:tab/>
            </w:r>
            <w:r>
              <w:rPr>
                <w:noProof/>
                <w:webHidden/>
              </w:rPr>
              <w:fldChar w:fldCharType="begin"/>
            </w:r>
            <w:r>
              <w:rPr>
                <w:noProof/>
                <w:webHidden/>
              </w:rPr>
              <w:instrText xml:space="preserve"> PAGEREF _Toc10797333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3"/>
            <w:rPr>
              <w:i w:val="0"/>
              <w:noProof/>
              <w:sz w:val="24"/>
              <w:szCs w:val="24"/>
              <w:lang w:val="en-US"/>
            </w:rPr>
          </w:pPr>
          <w:hyperlink w:anchor="_Toc10797334" w:history="1">
            <w:r w:rsidRPr="00B83B0E">
              <w:rPr>
                <w:rStyle w:val="Hyperlink"/>
                <w:noProof/>
              </w:rPr>
              <w:t>Werken met gemotiveerde studenten waar een wederzijdse klik mee is</w:t>
            </w:r>
            <w:r>
              <w:rPr>
                <w:noProof/>
                <w:webHidden/>
              </w:rPr>
              <w:tab/>
            </w:r>
            <w:r>
              <w:rPr>
                <w:noProof/>
                <w:webHidden/>
              </w:rPr>
              <w:fldChar w:fldCharType="begin"/>
            </w:r>
            <w:r>
              <w:rPr>
                <w:noProof/>
                <w:webHidden/>
              </w:rPr>
              <w:instrText xml:space="preserve"> PAGEREF _Toc10797334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3"/>
            <w:rPr>
              <w:i w:val="0"/>
              <w:noProof/>
              <w:sz w:val="24"/>
              <w:szCs w:val="24"/>
              <w:lang w:val="en-US"/>
            </w:rPr>
          </w:pPr>
          <w:hyperlink w:anchor="_Toc10797335" w:history="1">
            <w:r w:rsidRPr="00B83B0E">
              <w:rPr>
                <w:rStyle w:val="Hyperlink"/>
                <w:noProof/>
              </w:rPr>
              <w:t>Connectie met meer verschillende collega’s en meer kans om van elkaar te leren</w:t>
            </w:r>
            <w:r>
              <w:rPr>
                <w:noProof/>
                <w:webHidden/>
              </w:rPr>
              <w:tab/>
            </w:r>
            <w:r>
              <w:rPr>
                <w:noProof/>
                <w:webHidden/>
              </w:rPr>
              <w:fldChar w:fldCharType="begin"/>
            </w:r>
            <w:r>
              <w:rPr>
                <w:noProof/>
                <w:webHidden/>
              </w:rPr>
              <w:instrText xml:space="preserve"> PAGEREF _Toc10797335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3"/>
            <w:rPr>
              <w:i w:val="0"/>
              <w:noProof/>
              <w:sz w:val="24"/>
              <w:szCs w:val="24"/>
              <w:lang w:val="en-US"/>
            </w:rPr>
          </w:pPr>
          <w:hyperlink w:anchor="_Toc10797336" w:history="1">
            <w:r w:rsidRPr="00B83B0E">
              <w:rPr>
                <w:rStyle w:val="Hyperlink"/>
                <w:noProof/>
              </w:rPr>
              <w:t>Afwisseling in je werk</w:t>
            </w:r>
            <w:r>
              <w:rPr>
                <w:noProof/>
                <w:webHidden/>
              </w:rPr>
              <w:tab/>
            </w:r>
            <w:r>
              <w:rPr>
                <w:noProof/>
                <w:webHidden/>
              </w:rPr>
              <w:fldChar w:fldCharType="begin"/>
            </w:r>
            <w:r>
              <w:rPr>
                <w:noProof/>
                <w:webHidden/>
              </w:rPr>
              <w:instrText xml:space="preserve"> PAGEREF _Toc10797336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3"/>
            <w:rPr>
              <w:i w:val="0"/>
              <w:noProof/>
              <w:sz w:val="24"/>
              <w:szCs w:val="24"/>
              <w:lang w:val="en-US"/>
            </w:rPr>
          </w:pPr>
          <w:hyperlink w:anchor="_Toc10797337" w:history="1">
            <w:r w:rsidRPr="00B83B0E">
              <w:rPr>
                <w:rStyle w:val="Hyperlink"/>
                <w:noProof/>
              </w:rPr>
              <w:t>Continue en zichtbaar werken aan het uitbreiden van de C.V.</w:t>
            </w:r>
            <w:r>
              <w:rPr>
                <w:noProof/>
                <w:webHidden/>
              </w:rPr>
              <w:tab/>
            </w:r>
            <w:r>
              <w:rPr>
                <w:noProof/>
                <w:webHidden/>
              </w:rPr>
              <w:fldChar w:fldCharType="begin"/>
            </w:r>
            <w:r>
              <w:rPr>
                <w:noProof/>
                <w:webHidden/>
              </w:rPr>
              <w:instrText xml:space="preserve"> PAGEREF _Toc10797337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3"/>
            <w:rPr>
              <w:i w:val="0"/>
              <w:noProof/>
              <w:sz w:val="24"/>
              <w:szCs w:val="24"/>
              <w:lang w:val="en-US"/>
            </w:rPr>
          </w:pPr>
          <w:hyperlink w:anchor="_Toc10797338" w:history="1">
            <w:r w:rsidRPr="00B83B0E">
              <w:rPr>
                <w:rStyle w:val="Hyperlink"/>
                <w:noProof/>
              </w:rPr>
              <w:t>Continue in verbinding met het werkveld</w:t>
            </w:r>
            <w:r>
              <w:rPr>
                <w:noProof/>
                <w:webHidden/>
              </w:rPr>
              <w:tab/>
            </w:r>
            <w:r>
              <w:rPr>
                <w:noProof/>
                <w:webHidden/>
              </w:rPr>
              <w:fldChar w:fldCharType="begin"/>
            </w:r>
            <w:r>
              <w:rPr>
                <w:noProof/>
                <w:webHidden/>
              </w:rPr>
              <w:instrText xml:space="preserve"> PAGEREF _Toc10797338 \h </w:instrText>
            </w:r>
            <w:r>
              <w:rPr>
                <w:noProof/>
                <w:webHidden/>
              </w:rPr>
            </w:r>
            <w:r>
              <w:rPr>
                <w:noProof/>
                <w:webHidden/>
              </w:rPr>
              <w:fldChar w:fldCharType="separate"/>
            </w:r>
            <w:r>
              <w:rPr>
                <w:noProof/>
                <w:webHidden/>
              </w:rPr>
              <w:t>19</w:t>
            </w:r>
            <w:r>
              <w:rPr>
                <w:noProof/>
                <w:webHidden/>
              </w:rPr>
              <w:fldChar w:fldCharType="end"/>
            </w:r>
          </w:hyperlink>
        </w:p>
        <w:p w:rsidR="00D825CE" w:rsidRDefault="00D825CE">
          <w:pPr>
            <w:pStyle w:val="TOC2"/>
            <w:rPr>
              <w:noProof/>
              <w:sz w:val="24"/>
              <w:szCs w:val="24"/>
              <w:lang w:val="en-US"/>
            </w:rPr>
          </w:pPr>
          <w:hyperlink w:anchor="_Toc10797339" w:history="1">
            <w:r w:rsidRPr="00B83B0E">
              <w:rPr>
                <w:rStyle w:val="Hyperlink"/>
                <w:noProof/>
              </w:rPr>
              <w:t>Doelen vanuit het perspectief van de school (98)</w:t>
            </w:r>
            <w:r>
              <w:rPr>
                <w:noProof/>
                <w:webHidden/>
              </w:rPr>
              <w:tab/>
            </w:r>
            <w:r>
              <w:rPr>
                <w:noProof/>
                <w:webHidden/>
              </w:rPr>
              <w:fldChar w:fldCharType="begin"/>
            </w:r>
            <w:r>
              <w:rPr>
                <w:noProof/>
                <w:webHidden/>
              </w:rPr>
              <w:instrText xml:space="preserve"> PAGEREF _Toc10797339 \h </w:instrText>
            </w:r>
            <w:r>
              <w:rPr>
                <w:noProof/>
                <w:webHidden/>
              </w:rPr>
            </w:r>
            <w:r>
              <w:rPr>
                <w:noProof/>
                <w:webHidden/>
              </w:rPr>
              <w:fldChar w:fldCharType="separate"/>
            </w:r>
            <w:r>
              <w:rPr>
                <w:noProof/>
                <w:webHidden/>
              </w:rPr>
              <w:t>20</w:t>
            </w:r>
            <w:r>
              <w:rPr>
                <w:noProof/>
                <w:webHidden/>
              </w:rPr>
              <w:fldChar w:fldCharType="end"/>
            </w:r>
          </w:hyperlink>
        </w:p>
        <w:p w:rsidR="00D825CE" w:rsidRDefault="00D825CE">
          <w:pPr>
            <w:pStyle w:val="TOC3"/>
            <w:rPr>
              <w:i w:val="0"/>
              <w:noProof/>
              <w:sz w:val="24"/>
              <w:szCs w:val="24"/>
              <w:lang w:val="en-US"/>
            </w:rPr>
          </w:pPr>
          <w:hyperlink w:anchor="_Toc10797340" w:history="1">
            <w:r w:rsidRPr="00B83B0E">
              <w:rPr>
                <w:rStyle w:val="Hyperlink"/>
                <w:noProof/>
              </w:rPr>
              <w:t>Voorspelbare gelijkblijvende stroom van studenten</w:t>
            </w:r>
            <w:r>
              <w:rPr>
                <w:noProof/>
                <w:webHidden/>
              </w:rPr>
              <w:tab/>
            </w:r>
            <w:r>
              <w:rPr>
                <w:noProof/>
                <w:webHidden/>
              </w:rPr>
              <w:fldChar w:fldCharType="begin"/>
            </w:r>
            <w:r>
              <w:rPr>
                <w:noProof/>
                <w:webHidden/>
              </w:rPr>
              <w:instrText xml:space="preserve"> PAGEREF _Toc10797340 \h </w:instrText>
            </w:r>
            <w:r>
              <w:rPr>
                <w:noProof/>
                <w:webHidden/>
              </w:rPr>
            </w:r>
            <w:r>
              <w:rPr>
                <w:noProof/>
                <w:webHidden/>
              </w:rPr>
              <w:fldChar w:fldCharType="separate"/>
            </w:r>
            <w:r>
              <w:rPr>
                <w:noProof/>
                <w:webHidden/>
              </w:rPr>
              <w:t>20</w:t>
            </w:r>
            <w:r>
              <w:rPr>
                <w:noProof/>
                <w:webHidden/>
              </w:rPr>
              <w:fldChar w:fldCharType="end"/>
            </w:r>
          </w:hyperlink>
        </w:p>
        <w:p w:rsidR="00D825CE" w:rsidRDefault="00D825CE">
          <w:pPr>
            <w:pStyle w:val="TOC3"/>
            <w:rPr>
              <w:i w:val="0"/>
              <w:noProof/>
              <w:sz w:val="24"/>
              <w:szCs w:val="24"/>
              <w:lang w:val="en-US"/>
            </w:rPr>
          </w:pPr>
          <w:hyperlink w:anchor="_Toc10797341" w:history="1">
            <w:r w:rsidRPr="00B83B0E">
              <w:rPr>
                <w:rStyle w:val="Hyperlink"/>
                <w:noProof/>
              </w:rPr>
              <w:t>School blijft relevant voor het bedrijfsleven</w:t>
            </w:r>
            <w:r>
              <w:rPr>
                <w:noProof/>
                <w:webHidden/>
              </w:rPr>
              <w:tab/>
            </w:r>
            <w:r>
              <w:rPr>
                <w:noProof/>
                <w:webHidden/>
              </w:rPr>
              <w:fldChar w:fldCharType="begin"/>
            </w:r>
            <w:r>
              <w:rPr>
                <w:noProof/>
                <w:webHidden/>
              </w:rPr>
              <w:instrText xml:space="preserve"> PAGEREF _Toc10797341 \h </w:instrText>
            </w:r>
            <w:r>
              <w:rPr>
                <w:noProof/>
                <w:webHidden/>
              </w:rPr>
            </w:r>
            <w:r>
              <w:rPr>
                <w:noProof/>
                <w:webHidden/>
              </w:rPr>
              <w:fldChar w:fldCharType="separate"/>
            </w:r>
            <w:r>
              <w:rPr>
                <w:noProof/>
                <w:webHidden/>
              </w:rPr>
              <w:t>20</w:t>
            </w:r>
            <w:r>
              <w:rPr>
                <w:noProof/>
                <w:webHidden/>
              </w:rPr>
              <w:fldChar w:fldCharType="end"/>
            </w:r>
          </w:hyperlink>
        </w:p>
        <w:p w:rsidR="00D825CE" w:rsidRDefault="00D825CE">
          <w:pPr>
            <w:pStyle w:val="TOC3"/>
            <w:rPr>
              <w:i w:val="0"/>
              <w:noProof/>
              <w:sz w:val="24"/>
              <w:szCs w:val="24"/>
              <w:lang w:val="en-US"/>
            </w:rPr>
          </w:pPr>
          <w:hyperlink w:anchor="_Toc10797342" w:history="1">
            <w:r w:rsidRPr="00B83B0E">
              <w:rPr>
                <w:rStyle w:val="Hyperlink"/>
                <w:noProof/>
              </w:rPr>
              <w:t>Optimaal gebruik van faciliteiten</w:t>
            </w:r>
            <w:r>
              <w:rPr>
                <w:noProof/>
                <w:webHidden/>
              </w:rPr>
              <w:tab/>
            </w:r>
            <w:r>
              <w:rPr>
                <w:noProof/>
                <w:webHidden/>
              </w:rPr>
              <w:fldChar w:fldCharType="begin"/>
            </w:r>
            <w:r>
              <w:rPr>
                <w:noProof/>
                <w:webHidden/>
              </w:rPr>
              <w:instrText xml:space="preserve"> PAGEREF _Toc10797342 \h </w:instrText>
            </w:r>
            <w:r>
              <w:rPr>
                <w:noProof/>
                <w:webHidden/>
              </w:rPr>
            </w:r>
            <w:r>
              <w:rPr>
                <w:noProof/>
                <w:webHidden/>
              </w:rPr>
              <w:fldChar w:fldCharType="separate"/>
            </w:r>
            <w:r>
              <w:rPr>
                <w:noProof/>
                <w:webHidden/>
              </w:rPr>
              <w:t>20</w:t>
            </w:r>
            <w:r>
              <w:rPr>
                <w:noProof/>
                <w:webHidden/>
              </w:rPr>
              <w:fldChar w:fldCharType="end"/>
            </w:r>
          </w:hyperlink>
        </w:p>
        <w:p w:rsidR="00D825CE" w:rsidRDefault="00D825CE">
          <w:pPr>
            <w:pStyle w:val="TOC3"/>
            <w:rPr>
              <w:i w:val="0"/>
              <w:noProof/>
              <w:sz w:val="24"/>
              <w:szCs w:val="24"/>
              <w:lang w:val="en-US"/>
            </w:rPr>
          </w:pPr>
          <w:hyperlink w:anchor="_Toc10797343" w:history="1">
            <w:r w:rsidRPr="00B83B0E">
              <w:rPr>
                <w:rStyle w:val="Hyperlink"/>
                <w:noProof/>
              </w:rPr>
              <w:t>Inspringen op actualiteiten en incidenten</w:t>
            </w:r>
            <w:r>
              <w:rPr>
                <w:noProof/>
                <w:webHidden/>
              </w:rPr>
              <w:tab/>
            </w:r>
            <w:r>
              <w:rPr>
                <w:noProof/>
                <w:webHidden/>
              </w:rPr>
              <w:fldChar w:fldCharType="begin"/>
            </w:r>
            <w:r>
              <w:rPr>
                <w:noProof/>
                <w:webHidden/>
              </w:rPr>
              <w:instrText xml:space="preserve"> PAGEREF _Toc10797343 \h </w:instrText>
            </w:r>
            <w:r>
              <w:rPr>
                <w:noProof/>
                <w:webHidden/>
              </w:rPr>
            </w:r>
            <w:r>
              <w:rPr>
                <w:noProof/>
                <w:webHidden/>
              </w:rPr>
              <w:fldChar w:fldCharType="separate"/>
            </w:r>
            <w:r>
              <w:rPr>
                <w:noProof/>
                <w:webHidden/>
              </w:rPr>
              <w:t>21</w:t>
            </w:r>
            <w:r>
              <w:rPr>
                <w:noProof/>
                <w:webHidden/>
              </w:rPr>
              <w:fldChar w:fldCharType="end"/>
            </w:r>
          </w:hyperlink>
        </w:p>
        <w:p w:rsidR="00D825CE" w:rsidRDefault="00D825CE">
          <w:pPr>
            <w:pStyle w:val="TOC3"/>
            <w:rPr>
              <w:i w:val="0"/>
              <w:noProof/>
              <w:sz w:val="24"/>
              <w:szCs w:val="24"/>
              <w:lang w:val="en-US"/>
            </w:rPr>
          </w:pPr>
          <w:hyperlink w:anchor="_Toc10797344" w:history="1">
            <w:r w:rsidRPr="00B83B0E">
              <w:rPr>
                <w:rStyle w:val="Hyperlink"/>
                <w:noProof/>
              </w:rPr>
              <w:t>Continue in verbinding met het werkveld, overheden en instituten</w:t>
            </w:r>
            <w:r>
              <w:rPr>
                <w:noProof/>
                <w:webHidden/>
              </w:rPr>
              <w:tab/>
            </w:r>
            <w:r>
              <w:rPr>
                <w:noProof/>
                <w:webHidden/>
              </w:rPr>
              <w:fldChar w:fldCharType="begin"/>
            </w:r>
            <w:r>
              <w:rPr>
                <w:noProof/>
                <w:webHidden/>
              </w:rPr>
              <w:instrText xml:space="preserve"> PAGEREF _Toc10797344 \h </w:instrText>
            </w:r>
            <w:r>
              <w:rPr>
                <w:noProof/>
                <w:webHidden/>
              </w:rPr>
            </w:r>
            <w:r>
              <w:rPr>
                <w:noProof/>
                <w:webHidden/>
              </w:rPr>
              <w:fldChar w:fldCharType="separate"/>
            </w:r>
            <w:r>
              <w:rPr>
                <w:noProof/>
                <w:webHidden/>
              </w:rPr>
              <w:t>21</w:t>
            </w:r>
            <w:r>
              <w:rPr>
                <w:noProof/>
                <w:webHidden/>
              </w:rPr>
              <w:fldChar w:fldCharType="end"/>
            </w:r>
          </w:hyperlink>
        </w:p>
        <w:p w:rsidR="00D825CE" w:rsidRDefault="00D825CE">
          <w:pPr>
            <w:pStyle w:val="TOC3"/>
            <w:rPr>
              <w:i w:val="0"/>
              <w:noProof/>
              <w:sz w:val="24"/>
              <w:szCs w:val="24"/>
              <w:lang w:val="en-US"/>
            </w:rPr>
          </w:pPr>
          <w:hyperlink w:anchor="_Toc10797345" w:history="1">
            <w:r w:rsidRPr="00B83B0E">
              <w:rPr>
                <w:rStyle w:val="Hyperlink"/>
                <w:noProof/>
              </w:rPr>
              <w:t>De zes leerprincipes</w:t>
            </w:r>
            <w:r>
              <w:rPr>
                <w:noProof/>
                <w:webHidden/>
              </w:rPr>
              <w:tab/>
            </w:r>
            <w:r>
              <w:rPr>
                <w:noProof/>
                <w:webHidden/>
              </w:rPr>
              <w:fldChar w:fldCharType="begin"/>
            </w:r>
            <w:r>
              <w:rPr>
                <w:noProof/>
                <w:webHidden/>
              </w:rPr>
              <w:instrText xml:space="preserve"> PAGEREF _Toc10797345 \h </w:instrText>
            </w:r>
            <w:r>
              <w:rPr>
                <w:noProof/>
                <w:webHidden/>
              </w:rPr>
            </w:r>
            <w:r>
              <w:rPr>
                <w:noProof/>
                <w:webHidden/>
              </w:rPr>
              <w:fldChar w:fldCharType="separate"/>
            </w:r>
            <w:r>
              <w:rPr>
                <w:noProof/>
                <w:webHidden/>
              </w:rPr>
              <w:t>21</w:t>
            </w:r>
            <w:r>
              <w:rPr>
                <w:noProof/>
                <w:webHidden/>
              </w:rPr>
              <w:fldChar w:fldCharType="end"/>
            </w:r>
          </w:hyperlink>
        </w:p>
        <w:p w:rsidR="00D825CE" w:rsidRDefault="00D825CE">
          <w:pPr>
            <w:pStyle w:val="TOC2"/>
            <w:rPr>
              <w:noProof/>
              <w:sz w:val="24"/>
              <w:szCs w:val="24"/>
              <w:lang w:val="en-US"/>
            </w:rPr>
          </w:pPr>
          <w:hyperlink w:anchor="_Toc10797346" w:history="1">
            <w:r w:rsidRPr="00B83B0E">
              <w:rPr>
                <w:rStyle w:val="Hyperlink"/>
                <w:noProof/>
              </w:rPr>
              <w:t>Doelen vanuit het perspectief van bedrijven en ZZP’rs (97)</w:t>
            </w:r>
            <w:r>
              <w:rPr>
                <w:noProof/>
                <w:webHidden/>
              </w:rPr>
              <w:tab/>
            </w:r>
            <w:r>
              <w:rPr>
                <w:noProof/>
                <w:webHidden/>
              </w:rPr>
              <w:fldChar w:fldCharType="begin"/>
            </w:r>
            <w:r>
              <w:rPr>
                <w:noProof/>
                <w:webHidden/>
              </w:rPr>
              <w:instrText xml:space="preserve"> PAGEREF _Toc10797346 \h </w:instrText>
            </w:r>
            <w:r>
              <w:rPr>
                <w:noProof/>
                <w:webHidden/>
              </w:rPr>
            </w:r>
            <w:r>
              <w:rPr>
                <w:noProof/>
                <w:webHidden/>
              </w:rPr>
              <w:fldChar w:fldCharType="separate"/>
            </w:r>
            <w:r>
              <w:rPr>
                <w:noProof/>
                <w:webHidden/>
              </w:rPr>
              <w:t>21</w:t>
            </w:r>
            <w:r>
              <w:rPr>
                <w:noProof/>
                <w:webHidden/>
              </w:rPr>
              <w:fldChar w:fldCharType="end"/>
            </w:r>
          </w:hyperlink>
        </w:p>
        <w:p w:rsidR="00D825CE" w:rsidRDefault="00D825CE">
          <w:pPr>
            <w:pStyle w:val="TOC3"/>
            <w:rPr>
              <w:i w:val="0"/>
              <w:noProof/>
              <w:sz w:val="24"/>
              <w:szCs w:val="24"/>
              <w:lang w:val="en-US"/>
            </w:rPr>
          </w:pPr>
          <w:hyperlink w:anchor="_Toc10797347" w:history="1">
            <w:r w:rsidRPr="00B83B0E">
              <w:rPr>
                <w:rStyle w:val="Hyperlink"/>
                <w:noProof/>
              </w:rPr>
              <w:t>Mogelijkheid voor onderzoeksprojecten of proefprojecten</w:t>
            </w:r>
            <w:r>
              <w:rPr>
                <w:noProof/>
                <w:webHidden/>
              </w:rPr>
              <w:tab/>
            </w:r>
            <w:r>
              <w:rPr>
                <w:noProof/>
                <w:webHidden/>
              </w:rPr>
              <w:fldChar w:fldCharType="begin"/>
            </w:r>
            <w:r>
              <w:rPr>
                <w:noProof/>
                <w:webHidden/>
              </w:rPr>
              <w:instrText xml:space="preserve"> PAGEREF _Toc10797347 \h </w:instrText>
            </w:r>
            <w:r>
              <w:rPr>
                <w:noProof/>
                <w:webHidden/>
              </w:rPr>
            </w:r>
            <w:r>
              <w:rPr>
                <w:noProof/>
                <w:webHidden/>
              </w:rPr>
              <w:fldChar w:fldCharType="separate"/>
            </w:r>
            <w:r>
              <w:rPr>
                <w:noProof/>
                <w:webHidden/>
              </w:rPr>
              <w:t>21</w:t>
            </w:r>
            <w:r>
              <w:rPr>
                <w:noProof/>
                <w:webHidden/>
              </w:rPr>
              <w:fldChar w:fldCharType="end"/>
            </w:r>
          </w:hyperlink>
        </w:p>
        <w:p w:rsidR="00D825CE" w:rsidRDefault="00D825CE">
          <w:pPr>
            <w:pStyle w:val="TOC3"/>
            <w:rPr>
              <w:i w:val="0"/>
              <w:noProof/>
              <w:sz w:val="24"/>
              <w:szCs w:val="24"/>
              <w:lang w:val="en-US"/>
            </w:rPr>
          </w:pPr>
          <w:hyperlink w:anchor="_Toc10797348" w:history="1">
            <w:r w:rsidRPr="00B83B0E">
              <w:rPr>
                <w:rStyle w:val="Hyperlink"/>
                <w:noProof/>
              </w:rPr>
              <w:t>Directe invloed op de educatie van potentieel personeel</w:t>
            </w:r>
            <w:r>
              <w:rPr>
                <w:noProof/>
                <w:webHidden/>
              </w:rPr>
              <w:tab/>
            </w:r>
            <w:r>
              <w:rPr>
                <w:noProof/>
                <w:webHidden/>
              </w:rPr>
              <w:fldChar w:fldCharType="begin"/>
            </w:r>
            <w:r>
              <w:rPr>
                <w:noProof/>
                <w:webHidden/>
              </w:rPr>
              <w:instrText xml:space="preserve"> PAGEREF _Toc10797348 \h </w:instrText>
            </w:r>
            <w:r>
              <w:rPr>
                <w:noProof/>
                <w:webHidden/>
              </w:rPr>
            </w:r>
            <w:r>
              <w:rPr>
                <w:noProof/>
                <w:webHidden/>
              </w:rPr>
              <w:fldChar w:fldCharType="separate"/>
            </w:r>
            <w:r>
              <w:rPr>
                <w:noProof/>
                <w:webHidden/>
              </w:rPr>
              <w:t>22</w:t>
            </w:r>
            <w:r>
              <w:rPr>
                <w:noProof/>
                <w:webHidden/>
              </w:rPr>
              <w:fldChar w:fldCharType="end"/>
            </w:r>
          </w:hyperlink>
        </w:p>
        <w:p w:rsidR="00D825CE" w:rsidRDefault="00D825CE">
          <w:pPr>
            <w:pStyle w:val="TOC3"/>
            <w:rPr>
              <w:i w:val="0"/>
              <w:noProof/>
              <w:sz w:val="24"/>
              <w:szCs w:val="24"/>
              <w:lang w:val="en-US"/>
            </w:rPr>
          </w:pPr>
          <w:hyperlink w:anchor="_Toc10797349" w:history="1">
            <w:r w:rsidRPr="00B83B0E">
              <w:rPr>
                <w:rStyle w:val="Hyperlink"/>
                <w:noProof/>
              </w:rPr>
              <w:t>Verbreding van het eigen netwerk</w:t>
            </w:r>
            <w:r>
              <w:rPr>
                <w:noProof/>
                <w:webHidden/>
              </w:rPr>
              <w:tab/>
            </w:r>
            <w:r>
              <w:rPr>
                <w:noProof/>
                <w:webHidden/>
              </w:rPr>
              <w:fldChar w:fldCharType="begin"/>
            </w:r>
            <w:r>
              <w:rPr>
                <w:noProof/>
                <w:webHidden/>
              </w:rPr>
              <w:instrText xml:space="preserve"> PAGEREF _Toc10797349 \h </w:instrText>
            </w:r>
            <w:r>
              <w:rPr>
                <w:noProof/>
                <w:webHidden/>
              </w:rPr>
            </w:r>
            <w:r>
              <w:rPr>
                <w:noProof/>
                <w:webHidden/>
              </w:rPr>
              <w:fldChar w:fldCharType="separate"/>
            </w:r>
            <w:r>
              <w:rPr>
                <w:noProof/>
                <w:webHidden/>
              </w:rPr>
              <w:t>22</w:t>
            </w:r>
            <w:r>
              <w:rPr>
                <w:noProof/>
                <w:webHidden/>
              </w:rPr>
              <w:fldChar w:fldCharType="end"/>
            </w:r>
          </w:hyperlink>
        </w:p>
        <w:p w:rsidR="00D825CE" w:rsidRDefault="00D825CE">
          <w:pPr>
            <w:pStyle w:val="TOC3"/>
            <w:rPr>
              <w:i w:val="0"/>
              <w:noProof/>
              <w:sz w:val="24"/>
              <w:szCs w:val="24"/>
              <w:lang w:val="en-US"/>
            </w:rPr>
          </w:pPr>
          <w:hyperlink w:anchor="_Toc10797350" w:history="1">
            <w:r w:rsidRPr="00B83B0E">
              <w:rPr>
                <w:rStyle w:val="Hyperlink"/>
                <w:noProof/>
              </w:rPr>
              <w:t>Gebruik van specifieke apparatuur en faciliteiten</w:t>
            </w:r>
            <w:r>
              <w:rPr>
                <w:noProof/>
                <w:webHidden/>
              </w:rPr>
              <w:tab/>
            </w:r>
            <w:r>
              <w:rPr>
                <w:noProof/>
                <w:webHidden/>
              </w:rPr>
              <w:fldChar w:fldCharType="begin"/>
            </w:r>
            <w:r>
              <w:rPr>
                <w:noProof/>
                <w:webHidden/>
              </w:rPr>
              <w:instrText xml:space="preserve"> PAGEREF _Toc10797350 \h </w:instrText>
            </w:r>
            <w:r>
              <w:rPr>
                <w:noProof/>
                <w:webHidden/>
              </w:rPr>
            </w:r>
            <w:r>
              <w:rPr>
                <w:noProof/>
                <w:webHidden/>
              </w:rPr>
              <w:fldChar w:fldCharType="separate"/>
            </w:r>
            <w:r>
              <w:rPr>
                <w:noProof/>
                <w:webHidden/>
              </w:rPr>
              <w:t>22</w:t>
            </w:r>
            <w:r>
              <w:rPr>
                <w:noProof/>
                <w:webHidden/>
              </w:rPr>
              <w:fldChar w:fldCharType="end"/>
            </w:r>
          </w:hyperlink>
        </w:p>
        <w:p w:rsidR="00D825CE" w:rsidRDefault="00D825CE">
          <w:pPr>
            <w:pStyle w:val="TOC3"/>
            <w:rPr>
              <w:i w:val="0"/>
              <w:noProof/>
              <w:sz w:val="24"/>
              <w:szCs w:val="24"/>
              <w:lang w:val="en-US"/>
            </w:rPr>
          </w:pPr>
          <w:hyperlink w:anchor="_Toc10797351" w:history="1">
            <w:r w:rsidRPr="00B83B0E">
              <w:rPr>
                <w:rStyle w:val="Hyperlink"/>
                <w:noProof/>
              </w:rPr>
              <w:t>Het up-to-date houden van eigen personeel</w:t>
            </w:r>
            <w:r>
              <w:rPr>
                <w:noProof/>
                <w:webHidden/>
              </w:rPr>
              <w:tab/>
            </w:r>
            <w:r>
              <w:rPr>
                <w:noProof/>
                <w:webHidden/>
              </w:rPr>
              <w:fldChar w:fldCharType="begin"/>
            </w:r>
            <w:r>
              <w:rPr>
                <w:noProof/>
                <w:webHidden/>
              </w:rPr>
              <w:instrText xml:space="preserve"> PAGEREF _Toc10797351 \h </w:instrText>
            </w:r>
            <w:r>
              <w:rPr>
                <w:noProof/>
                <w:webHidden/>
              </w:rPr>
            </w:r>
            <w:r>
              <w:rPr>
                <w:noProof/>
                <w:webHidden/>
              </w:rPr>
              <w:fldChar w:fldCharType="separate"/>
            </w:r>
            <w:r>
              <w:rPr>
                <w:noProof/>
                <w:webHidden/>
              </w:rPr>
              <w:t>22</w:t>
            </w:r>
            <w:r>
              <w:rPr>
                <w:noProof/>
                <w:webHidden/>
              </w:rPr>
              <w:fldChar w:fldCharType="end"/>
            </w:r>
          </w:hyperlink>
        </w:p>
        <w:p w:rsidR="00D825CE" w:rsidRDefault="00D825CE">
          <w:pPr>
            <w:pStyle w:val="TOC3"/>
            <w:rPr>
              <w:i w:val="0"/>
              <w:noProof/>
              <w:sz w:val="24"/>
              <w:szCs w:val="24"/>
              <w:lang w:val="en-US"/>
            </w:rPr>
          </w:pPr>
          <w:hyperlink w:anchor="_Toc10797352" w:history="1">
            <w:r w:rsidRPr="00B83B0E">
              <w:rPr>
                <w:rStyle w:val="Hyperlink"/>
                <w:noProof/>
              </w:rPr>
              <w:t>Personeel beter opleiden voor het begeleiden van studenten</w:t>
            </w:r>
            <w:r>
              <w:rPr>
                <w:noProof/>
                <w:webHidden/>
              </w:rPr>
              <w:tab/>
            </w:r>
            <w:r>
              <w:rPr>
                <w:noProof/>
                <w:webHidden/>
              </w:rPr>
              <w:fldChar w:fldCharType="begin"/>
            </w:r>
            <w:r>
              <w:rPr>
                <w:noProof/>
                <w:webHidden/>
              </w:rPr>
              <w:instrText xml:space="preserve"> PAGEREF _Toc10797352 \h </w:instrText>
            </w:r>
            <w:r>
              <w:rPr>
                <w:noProof/>
                <w:webHidden/>
              </w:rPr>
            </w:r>
            <w:r>
              <w:rPr>
                <w:noProof/>
                <w:webHidden/>
              </w:rPr>
              <w:fldChar w:fldCharType="separate"/>
            </w:r>
            <w:r>
              <w:rPr>
                <w:noProof/>
                <w:webHidden/>
              </w:rPr>
              <w:t>22</w:t>
            </w:r>
            <w:r>
              <w:rPr>
                <w:noProof/>
                <w:webHidden/>
              </w:rPr>
              <w:fldChar w:fldCharType="end"/>
            </w:r>
          </w:hyperlink>
        </w:p>
        <w:p w:rsidR="00D825CE" w:rsidRDefault="00D825CE">
          <w:pPr>
            <w:pStyle w:val="TOC3"/>
            <w:rPr>
              <w:i w:val="0"/>
              <w:noProof/>
              <w:sz w:val="24"/>
              <w:szCs w:val="24"/>
              <w:lang w:val="en-US"/>
            </w:rPr>
          </w:pPr>
          <w:hyperlink w:anchor="_Toc10797353" w:history="1">
            <w:r w:rsidRPr="00B83B0E">
              <w:rPr>
                <w:rStyle w:val="Hyperlink"/>
                <w:noProof/>
              </w:rPr>
              <w:t>De mogelijkheid voor het behalen van certificaten faciliteren</w:t>
            </w:r>
            <w:r>
              <w:rPr>
                <w:noProof/>
                <w:webHidden/>
              </w:rPr>
              <w:tab/>
            </w:r>
            <w:r>
              <w:rPr>
                <w:noProof/>
                <w:webHidden/>
              </w:rPr>
              <w:fldChar w:fldCharType="begin"/>
            </w:r>
            <w:r>
              <w:rPr>
                <w:noProof/>
                <w:webHidden/>
              </w:rPr>
              <w:instrText xml:space="preserve"> PAGEREF _Toc10797353 \h </w:instrText>
            </w:r>
            <w:r>
              <w:rPr>
                <w:noProof/>
                <w:webHidden/>
              </w:rPr>
            </w:r>
            <w:r>
              <w:rPr>
                <w:noProof/>
                <w:webHidden/>
              </w:rPr>
              <w:fldChar w:fldCharType="separate"/>
            </w:r>
            <w:r>
              <w:rPr>
                <w:noProof/>
                <w:webHidden/>
              </w:rPr>
              <w:t>22</w:t>
            </w:r>
            <w:r>
              <w:rPr>
                <w:noProof/>
                <w:webHidden/>
              </w:rPr>
              <w:fldChar w:fldCharType="end"/>
            </w:r>
          </w:hyperlink>
        </w:p>
        <w:p w:rsidR="00D825CE" w:rsidRDefault="00D825CE">
          <w:pPr>
            <w:pStyle w:val="TOC3"/>
            <w:rPr>
              <w:i w:val="0"/>
              <w:noProof/>
              <w:sz w:val="24"/>
              <w:szCs w:val="24"/>
              <w:lang w:val="en-US"/>
            </w:rPr>
          </w:pPr>
          <w:hyperlink w:anchor="_Toc10797354" w:history="1">
            <w:r w:rsidRPr="00B83B0E">
              <w:rPr>
                <w:rStyle w:val="Hyperlink"/>
                <w:noProof/>
              </w:rPr>
              <w:t>Aandragen van Challenges en Projecten (72)</w:t>
            </w:r>
            <w:r>
              <w:rPr>
                <w:noProof/>
                <w:webHidden/>
              </w:rPr>
              <w:tab/>
            </w:r>
            <w:r>
              <w:rPr>
                <w:noProof/>
                <w:webHidden/>
              </w:rPr>
              <w:fldChar w:fldCharType="begin"/>
            </w:r>
            <w:r>
              <w:rPr>
                <w:noProof/>
                <w:webHidden/>
              </w:rPr>
              <w:instrText xml:space="preserve"> PAGEREF _Toc10797354 \h </w:instrText>
            </w:r>
            <w:r>
              <w:rPr>
                <w:noProof/>
                <w:webHidden/>
              </w:rPr>
            </w:r>
            <w:r>
              <w:rPr>
                <w:noProof/>
                <w:webHidden/>
              </w:rPr>
              <w:fldChar w:fldCharType="separate"/>
            </w:r>
            <w:r>
              <w:rPr>
                <w:noProof/>
                <w:webHidden/>
              </w:rPr>
              <w:t>23</w:t>
            </w:r>
            <w:r>
              <w:rPr>
                <w:noProof/>
                <w:webHidden/>
              </w:rPr>
              <w:fldChar w:fldCharType="end"/>
            </w:r>
          </w:hyperlink>
        </w:p>
        <w:p w:rsidR="00D825CE" w:rsidRDefault="00D825CE">
          <w:pPr>
            <w:pStyle w:val="TOC2"/>
            <w:rPr>
              <w:noProof/>
              <w:sz w:val="24"/>
              <w:szCs w:val="24"/>
              <w:lang w:val="en-US"/>
            </w:rPr>
          </w:pPr>
          <w:hyperlink w:anchor="_Toc10797355" w:history="1">
            <w:r w:rsidRPr="00B83B0E">
              <w:rPr>
                <w:rStyle w:val="Hyperlink"/>
                <w:noProof/>
              </w:rPr>
              <w:t>Doelen vanuit het perspectief van kennisinstellingen en overheden (99)</w:t>
            </w:r>
            <w:r>
              <w:rPr>
                <w:noProof/>
                <w:webHidden/>
              </w:rPr>
              <w:tab/>
            </w:r>
            <w:r>
              <w:rPr>
                <w:noProof/>
                <w:webHidden/>
              </w:rPr>
              <w:fldChar w:fldCharType="begin"/>
            </w:r>
            <w:r>
              <w:rPr>
                <w:noProof/>
                <w:webHidden/>
              </w:rPr>
              <w:instrText xml:space="preserve"> PAGEREF _Toc10797355 \h </w:instrText>
            </w:r>
            <w:r>
              <w:rPr>
                <w:noProof/>
                <w:webHidden/>
              </w:rPr>
            </w:r>
            <w:r>
              <w:rPr>
                <w:noProof/>
                <w:webHidden/>
              </w:rPr>
              <w:fldChar w:fldCharType="separate"/>
            </w:r>
            <w:r>
              <w:rPr>
                <w:noProof/>
                <w:webHidden/>
              </w:rPr>
              <w:t>23</w:t>
            </w:r>
            <w:r>
              <w:rPr>
                <w:noProof/>
                <w:webHidden/>
              </w:rPr>
              <w:fldChar w:fldCharType="end"/>
            </w:r>
          </w:hyperlink>
        </w:p>
        <w:p w:rsidR="00D825CE" w:rsidRDefault="00D825CE">
          <w:pPr>
            <w:pStyle w:val="TOC3"/>
            <w:rPr>
              <w:i w:val="0"/>
              <w:noProof/>
              <w:sz w:val="24"/>
              <w:szCs w:val="24"/>
              <w:lang w:val="en-US"/>
            </w:rPr>
          </w:pPr>
          <w:hyperlink w:anchor="_Toc10797356" w:history="1">
            <w:r w:rsidRPr="00B83B0E">
              <w:rPr>
                <w:rStyle w:val="Hyperlink"/>
                <w:noProof/>
              </w:rPr>
              <w:t>Uitvoeren van praktische onderzoeksondersteuning</w:t>
            </w:r>
            <w:r>
              <w:rPr>
                <w:noProof/>
                <w:webHidden/>
              </w:rPr>
              <w:tab/>
            </w:r>
            <w:r>
              <w:rPr>
                <w:noProof/>
                <w:webHidden/>
              </w:rPr>
              <w:fldChar w:fldCharType="begin"/>
            </w:r>
            <w:r>
              <w:rPr>
                <w:noProof/>
                <w:webHidden/>
              </w:rPr>
              <w:instrText xml:space="preserve"> PAGEREF _Toc10797356 \h </w:instrText>
            </w:r>
            <w:r>
              <w:rPr>
                <w:noProof/>
                <w:webHidden/>
              </w:rPr>
            </w:r>
            <w:r>
              <w:rPr>
                <w:noProof/>
                <w:webHidden/>
              </w:rPr>
              <w:fldChar w:fldCharType="separate"/>
            </w:r>
            <w:r>
              <w:rPr>
                <w:noProof/>
                <w:webHidden/>
              </w:rPr>
              <w:t>23</w:t>
            </w:r>
            <w:r>
              <w:rPr>
                <w:noProof/>
                <w:webHidden/>
              </w:rPr>
              <w:fldChar w:fldCharType="end"/>
            </w:r>
          </w:hyperlink>
        </w:p>
        <w:p w:rsidR="00D825CE" w:rsidRDefault="00D825CE">
          <w:pPr>
            <w:pStyle w:val="TOC3"/>
            <w:rPr>
              <w:i w:val="0"/>
              <w:noProof/>
              <w:sz w:val="24"/>
              <w:szCs w:val="24"/>
              <w:lang w:val="en-US"/>
            </w:rPr>
          </w:pPr>
          <w:hyperlink w:anchor="_Toc10797357" w:history="1">
            <w:r w:rsidRPr="00B83B0E">
              <w:rPr>
                <w:rStyle w:val="Hyperlink"/>
                <w:noProof/>
              </w:rPr>
              <w:t>Verbreden van het eigen netwerk</w:t>
            </w:r>
            <w:r>
              <w:rPr>
                <w:noProof/>
                <w:webHidden/>
              </w:rPr>
              <w:tab/>
            </w:r>
            <w:r>
              <w:rPr>
                <w:noProof/>
                <w:webHidden/>
              </w:rPr>
              <w:fldChar w:fldCharType="begin"/>
            </w:r>
            <w:r>
              <w:rPr>
                <w:noProof/>
                <w:webHidden/>
              </w:rPr>
              <w:instrText xml:space="preserve"> PAGEREF _Toc10797357 \h </w:instrText>
            </w:r>
            <w:r>
              <w:rPr>
                <w:noProof/>
                <w:webHidden/>
              </w:rPr>
            </w:r>
            <w:r>
              <w:rPr>
                <w:noProof/>
                <w:webHidden/>
              </w:rPr>
              <w:fldChar w:fldCharType="separate"/>
            </w:r>
            <w:r>
              <w:rPr>
                <w:noProof/>
                <w:webHidden/>
              </w:rPr>
              <w:t>23</w:t>
            </w:r>
            <w:r>
              <w:rPr>
                <w:noProof/>
                <w:webHidden/>
              </w:rPr>
              <w:fldChar w:fldCharType="end"/>
            </w:r>
          </w:hyperlink>
        </w:p>
        <w:p w:rsidR="00D825CE" w:rsidRDefault="00D825CE">
          <w:pPr>
            <w:pStyle w:val="TOC3"/>
            <w:rPr>
              <w:i w:val="0"/>
              <w:noProof/>
              <w:sz w:val="24"/>
              <w:szCs w:val="24"/>
              <w:lang w:val="en-US"/>
            </w:rPr>
          </w:pPr>
          <w:hyperlink w:anchor="_Toc10797358" w:history="1">
            <w:r w:rsidRPr="00B83B0E">
              <w:rPr>
                <w:rStyle w:val="Hyperlink"/>
                <w:noProof/>
              </w:rPr>
              <w:t>Stimuleren van lokaal en circulair</w:t>
            </w:r>
            <w:r>
              <w:rPr>
                <w:noProof/>
                <w:webHidden/>
              </w:rPr>
              <w:tab/>
            </w:r>
            <w:r>
              <w:rPr>
                <w:noProof/>
                <w:webHidden/>
              </w:rPr>
              <w:fldChar w:fldCharType="begin"/>
            </w:r>
            <w:r>
              <w:rPr>
                <w:noProof/>
                <w:webHidden/>
              </w:rPr>
              <w:instrText xml:space="preserve"> PAGEREF _Toc10797358 \h </w:instrText>
            </w:r>
            <w:r>
              <w:rPr>
                <w:noProof/>
                <w:webHidden/>
              </w:rPr>
            </w:r>
            <w:r>
              <w:rPr>
                <w:noProof/>
                <w:webHidden/>
              </w:rPr>
              <w:fldChar w:fldCharType="separate"/>
            </w:r>
            <w:r>
              <w:rPr>
                <w:noProof/>
                <w:webHidden/>
              </w:rPr>
              <w:t>23</w:t>
            </w:r>
            <w:r>
              <w:rPr>
                <w:noProof/>
                <w:webHidden/>
              </w:rPr>
              <w:fldChar w:fldCharType="end"/>
            </w:r>
          </w:hyperlink>
        </w:p>
        <w:p w:rsidR="00D825CE" w:rsidRDefault="00D825CE">
          <w:pPr>
            <w:pStyle w:val="TOC3"/>
            <w:rPr>
              <w:i w:val="0"/>
              <w:noProof/>
              <w:sz w:val="24"/>
              <w:szCs w:val="24"/>
              <w:lang w:val="en-US"/>
            </w:rPr>
          </w:pPr>
          <w:hyperlink w:anchor="_Toc10797359" w:history="1">
            <w:r w:rsidRPr="00B83B0E">
              <w:rPr>
                <w:rStyle w:val="Hyperlink"/>
                <w:noProof/>
              </w:rPr>
              <w:t>Gebruik van specifieke apparatuur en faciliteiten</w:t>
            </w:r>
            <w:r>
              <w:rPr>
                <w:noProof/>
                <w:webHidden/>
              </w:rPr>
              <w:tab/>
            </w:r>
            <w:r>
              <w:rPr>
                <w:noProof/>
                <w:webHidden/>
              </w:rPr>
              <w:fldChar w:fldCharType="begin"/>
            </w:r>
            <w:r>
              <w:rPr>
                <w:noProof/>
                <w:webHidden/>
              </w:rPr>
              <w:instrText xml:space="preserve"> PAGEREF _Toc10797359 \h </w:instrText>
            </w:r>
            <w:r>
              <w:rPr>
                <w:noProof/>
                <w:webHidden/>
              </w:rPr>
            </w:r>
            <w:r>
              <w:rPr>
                <w:noProof/>
                <w:webHidden/>
              </w:rPr>
              <w:fldChar w:fldCharType="separate"/>
            </w:r>
            <w:r>
              <w:rPr>
                <w:noProof/>
                <w:webHidden/>
              </w:rPr>
              <w:t>23</w:t>
            </w:r>
            <w:r>
              <w:rPr>
                <w:noProof/>
                <w:webHidden/>
              </w:rPr>
              <w:fldChar w:fldCharType="end"/>
            </w:r>
          </w:hyperlink>
        </w:p>
        <w:p w:rsidR="00D825CE" w:rsidRDefault="00D825CE">
          <w:pPr>
            <w:pStyle w:val="TOC1"/>
            <w:rPr>
              <w:b w:val="0"/>
              <w:noProof/>
              <w:sz w:val="24"/>
              <w:szCs w:val="24"/>
              <w:lang w:val="en-US"/>
            </w:rPr>
          </w:pPr>
          <w:hyperlink w:anchor="_Toc10797360" w:history="1">
            <w:r w:rsidRPr="00B83B0E">
              <w:rPr>
                <w:rStyle w:val="Hyperlink"/>
                <w:noProof/>
              </w:rPr>
              <w:t>Proces totstandkoming van het PL-model</w:t>
            </w:r>
            <w:r>
              <w:rPr>
                <w:noProof/>
                <w:webHidden/>
              </w:rPr>
              <w:tab/>
            </w:r>
            <w:r>
              <w:rPr>
                <w:noProof/>
                <w:webHidden/>
              </w:rPr>
              <w:fldChar w:fldCharType="begin"/>
            </w:r>
            <w:r>
              <w:rPr>
                <w:noProof/>
                <w:webHidden/>
              </w:rPr>
              <w:instrText xml:space="preserve"> PAGEREF _Toc10797360 \h </w:instrText>
            </w:r>
            <w:r>
              <w:rPr>
                <w:noProof/>
                <w:webHidden/>
              </w:rPr>
            </w:r>
            <w:r>
              <w:rPr>
                <w:noProof/>
                <w:webHidden/>
              </w:rPr>
              <w:fldChar w:fldCharType="separate"/>
            </w:r>
            <w:r>
              <w:rPr>
                <w:noProof/>
                <w:webHidden/>
              </w:rPr>
              <w:t>24</w:t>
            </w:r>
            <w:r>
              <w:rPr>
                <w:noProof/>
                <w:webHidden/>
              </w:rPr>
              <w:fldChar w:fldCharType="end"/>
            </w:r>
          </w:hyperlink>
        </w:p>
        <w:p w:rsidR="00D825CE" w:rsidRDefault="00D825CE">
          <w:pPr>
            <w:pStyle w:val="TOC3"/>
            <w:rPr>
              <w:i w:val="0"/>
              <w:noProof/>
              <w:sz w:val="24"/>
              <w:szCs w:val="24"/>
              <w:lang w:val="en-US"/>
            </w:rPr>
          </w:pPr>
          <w:hyperlink w:anchor="_Toc10797361" w:history="1">
            <w:r w:rsidRPr="00B83B0E">
              <w:rPr>
                <w:rStyle w:val="Hyperlink"/>
                <w:noProof/>
              </w:rPr>
              <w:t>Doorlooptijd PL-model</w:t>
            </w:r>
            <w:r>
              <w:rPr>
                <w:noProof/>
                <w:webHidden/>
              </w:rPr>
              <w:tab/>
            </w:r>
            <w:r>
              <w:rPr>
                <w:noProof/>
                <w:webHidden/>
              </w:rPr>
              <w:fldChar w:fldCharType="begin"/>
            </w:r>
            <w:r>
              <w:rPr>
                <w:noProof/>
                <w:webHidden/>
              </w:rPr>
              <w:instrText xml:space="preserve"> PAGEREF _Toc10797361 \h </w:instrText>
            </w:r>
            <w:r>
              <w:rPr>
                <w:noProof/>
                <w:webHidden/>
              </w:rPr>
            </w:r>
            <w:r>
              <w:rPr>
                <w:noProof/>
                <w:webHidden/>
              </w:rPr>
              <w:fldChar w:fldCharType="separate"/>
            </w:r>
            <w:r>
              <w:rPr>
                <w:noProof/>
                <w:webHidden/>
              </w:rPr>
              <w:t>24</w:t>
            </w:r>
            <w:r>
              <w:rPr>
                <w:noProof/>
                <w:webHidden/>
              </w:rPr>
              <w:fldChar w:fldCharType="end"/>
            </w:r>
          </w:hyperlink>
        </w:p>
        <w:p w:rsidR="00D825CE" w:rsidRDefault="00D825CE">
          <w:pPr>
            <w:pStyle w:val="TOC2"/>
            <w:rPr>
              <w:noProof/>
              <w:sz w:val="24"/>
              <w:szCs w:val="24"/>
              <w:lang w:val="en-US"/>
            </w:rPr>
          </w:pPr>
          <w:hyperlink w:anchor="_Toc10797362" w:history="1">
            <w:r w:rsidRPr="00B83B0E">
              <w:rPr>
                <w:rStyle w:val="Hyperlink"/>
                <w:noProof/>
              </w:rPr>
              <w:t>Doelstelling van het proces</w:t>
            </w:r>
            <w:r>
              <w:rPr>
                <w:noProof/>
                <w:webHidden/>
              </w:rPr>
              <w:tab/>
            </w:r>
            <w:r>
              <w:rPr>
                <w:noProof/>
                <w:webHidden/>
              </w:rPr>
              <w:fldChar w:fldCharType="begin"/>
            </w:r>
            <w:r>
              <w:rPr>
                <w:noProof/>
                <w:webHidden/>
              </w:rPr>
              <w:instrText xml:space="preserve"> PAGEREF _Toc10797362 \h </w:instrText>
            </w:r>
            <w:r>
              <w:rPr>
                <w:noProof/>
                <w:webHidden/>
              </w:rPr>
            </w:r>
            <w:r>
              <w:rPr>
                <w:noProof/>
                <w:webHidden/>
              </w:rPr>
              <w:fldChar w:fldCharType="separate"/>
            </w:r>
            <w:r>
              <w:rPr>
                <w:noProof/>
                <w:webHidden/>
              </w:rPr>
              <w:t>24</w:t>
            </w:r>
            <w:r>
              <w:rPr>
                <w:noProof/>
                <w:webHidden/>
              </w:rPr>
              <w:fldChar w:fldCharType="end"/>
            </w:r>
          </w:hyperlink>
        </w:p>
        <w:p w:rsidR="00D825CE" w:rsidRDefault="00D825CE">
          <w:pPr>
            <w:pStyle w:val="TOC2"/>
            <w:rPr>
              <w:noProof/>
              <w:sz w:val="24"/>
              <w:szCs w:val="24"/>
              <w:lang w:val="en-US"/>
            </w:rPr>
          </w:pPr>
          <w:hyperlink w:anchor="_Toc10797363" w:history="1">
            <w:r w:rsidRPr="00B83B0E">
              <w:rPr>
                <w:rStyle w:val="Hyperlink"/>
                <w:noProof/>
              </w:rPr>
              <w:t>In kaart brengen belanghebbenden</w:t>
            </w:r>
            <w:r>
              <w:rPr>
                <w:noProof/>
                <w:webHidden/>
              </w:rPr>
              <w:tab/>
            </w:r>
            <w:r>
              <w:rPr>
                <w:noProof/>
                <w:webHidden/>
              </w:rPr>
              <w:fldChar w:fldCharType="begin"/>
            </w:r>
            <w:r>
              <w:rPr>
                <w:noProof/>
                <w:webHidden/>
              </w:rPr>
              <w:instrText xml:space="preserve"> PAGEREF _Toc10797363 \h </w:instrText>
            </w:r>
            <w:r>
              <w:rPr>
                <w:noProof/>
                <w:webHidden/>
              </w:rPr>
            </w:r>
            <w:r>
              <w:rPr>
                <w:noProof/>
                <w:webHidden/>
              </w:rPr>
              <w:fldChar w:fldCharType="separate"/>
            </w:r>
            <w:r>
              <w:rPr>
                <w:noProof/>
                <w:webHidden/>
              </w:rPr>
              <w:t>24</w:t>
            </w:r>
            <w:r>
              <w:rPr>
                <w:noProof/>
                <w:webHidden/>
              </w:rPr>
              <w:fldChar w:fldCharType="end"/>
            </w:r>
          </w:hyperlink>
        </w:p>
        <w:p w:rsidR="00D825CE" w:rsidRDefault="00D825CE">
          <w:pPr>
            <w:pStyle w:val="TOC2"/>
            <w:rPr>
              <w:noProof/>
              <w:sz w:val="24"/>
              <w:szCs w:val="24"/>
              <w:lang w:val="en-US"/>
            </w:rPr>
          </w:pPr>
          <w:hyperlink w:anchor="_Toc10797364" w:history="1">
            <w:r w:rsidRPr="00B83B0E">
              <w:rPr>
                <w:rStyle w:val="Hyperlink"/>
                <w:noProof/>
              </w:rPr>
              <w:t>Samenstelling van de werkgroep</w:t>
            </w:r>
            <w:r>
              <w:rPr>
                <w:noProof/>
                <w:webHidden/>
              </w:rPr>
              <w:tab/>
            </w:r>
            <w:r>
              <w:rPr>
                <w:noProof/>
                <w:webHidden/>
              </w:rPr>
              <w:fldChar w:fldCharType="begin"/>
            </w:r>
            <w:r>
              <w:rPr>
                <w:noProof/>
                <w:webHidden/>
              </w:rPr>
              <w:instrText xml:space="preserve"> PAGEREF _Toc10797364 \h </w:instrText>
            </w:r>
            <w:r>
              <w:rPr>
                <w:noProof/>
                <w:webHidden/>
              </w:rPr>
            </w:r>
            <w:r>
              <w:rPr>
                <w:noProof/>
                <w:webHidden/>
              </w:rPr>
              <w:fldChar w:fldCharType="separate"/>
            </w:r>
            <w:r>
              <w:rPr>
                <w:noProof/>
                <w:webHidden/>
              </w:rPr>
              <w:t>25</w:t>
            </w:r>
            <w:r>
              <w:rPr>
                <w:noProof/>
                <w:webHidden/>
              </w:rPr>
              <w:fldChar w:fldCharType="end"/>
            </w:r>
          </w:hyperlink>
        </w:p>
        <w:p w:rsidR="00D825CE" w:rsidRDefault="00D825CE">
          <w:pPr>
            <w:pStyle w:val="TOC2"/>
            <w:rPr>
              <w:noProof/>
              <w:sz w:val="24"/>
              <w:szCs w:val="24"/>
              <w:lang w:val="en-US"/>
            </w:rPr>
          </w:pPr>
          <w:hyperlink w:anchor="_Toc10797365" w:history="1">
            <w:r w:rsidRPr="00B83B0E">
              <w:rPr>
                <w:rStyle w:val="Hyperlink"/>
                <w:noProof/>
              </w:rPr>
              <w:t>Totstandkoming van de interviews</w:t>
            </w:r>
            <w:r>
              <w:rPr>
                <w:noProof/>
                <w:webHidden/>
              </w:rPr>
              <w:tab/>
            </w:r>
            <w:r>
              <w:rPr>
                <w:noProof/>
                <w:webHidden/>
              </w:rPr>
              <w:fldChar w:fldCharType="begin"/>
            </w:r>
            <w:r>
              <w:rPr>
                <w:noProof/>
                <w:webHidden/>
              </w:rPr>
              <w:instrText xml:space="preserve"> PAGEREF _Toc10797365 \h </w:instrText>
            </w:r>
            <w:r>
              <w:rPr>
                <w:noProof/>
                <w:webHidden/>
              </w:rPr>
            </w:r>
            <w:r>
              <w:rPr>
                <w:noProof/>
                <w:webHidden/>
              </w:rPr>
              <w:fldChar w:fldCharType="separate"/>
            </w:r>
            <w:r>
              <w:rPr>
                <w:noProof/>
                <w:webHidden/>
              </w:rPr>
              <w:t>25</w:t>
            </w:r>
            <w:r>
              <w:rPr>
                <w:noProof/>
                <w:webHidden/>
              </w:rPr>
              <w:fldChar w:fldCharType="end"/>
            </w:r>
          </w:hyperlink>
        </w:p>
        <w:p w:rsidR="00D825CE" w:rsidRDefault="00D825CE">
          <w:pPr>
            <w:pStyle w:val="TOC2"/>
            <w:rPr>
              <w:noProof/>
              <w:sz w:val="24"/>
              <w:szCs w:val="24"/>
              <w:lang w:val="en-US"/>
            </w:rPr>
          </w:pPr>
          <w:hyperlink w:anchor="_Toc10797366" w:history="1">
            <w:r w:rsidRPr="00B83B0E">
              <w:rPr>
                <w:rStyle w:val="Hyperlink"/>
                <w:noProof/>
              </w:rPr>
              <w:t>Verwerking van de resultaten</w:t>
            </w:r>
            <w:r>
              <w:rPr>
                <w:noProof/>
                <w:webHidden/>
              </w:rPr>
              <w:tab/>
            </w:r>
            <w:r>
              <w:rPr>
                <w:noProof/>
                <w:webHidden/>
              </w:rPr>
              <w:fldChar w:fldCharType="begin"/>
            </w:r>
            <w:r>
              <w:rPr>
                <w:noProof/>
                <w:webHidden/>
              </w:rPr>
              <w:instrText xml:space="preserve"> PAGEREF _Toc10797366 \h </w:instrText>
            </w:r>
            <w:r>
              <w:rPr>
                <w:noProof/>
                <w:webHidden/>
              </w:rPr>
            </w:r>
            <w:r>
              <w:rPr>
                <w:noProof/>
                <w:webHidden/>
              </w:rPr>
              <w:fldChar w:fldCharType="separate"/>
            </w:r>
            <w:r>
              <w:rPr>
                <w:noProof/>
                <w:webHidden/>
              </w:rPr>
              <w:t>25</w:t>
            </w:r>
            <w:r>
              <w:rPr>
                <w:noProof/>
                <w:webHidden/>
              </w:rPr>
              <w:fldChar w:fldCharType="end"/>
            </w:r>
          </w:hyperlink>
        </w:p>
        <w:p w:rsidR="00D825CE" w:rsidRDefault="00D825CE">
          <w:pPr>
            <w:pStyle w:val="TOC2"/>
            <w:rPr>
              <w:noProof/>
              <w:sz w:val="24"/>
              <w:szCs w:val="24"/>
              <w:lang w:val="en-US"/>
            </w:rPr>
          </w:pPr>
          <w:hyperlink w:anchor="_Toc10797367" w:history="1">
            <w:r w:rsidRPr="00B83B0E">
              <w:rPr>
                <w:rStyle w:val="Hyperlink"/>
                <w:noProof/>
              </w:rPr>
              <w:t>Terugkoppeling aan de werkgroep en het management</w:t>
            </w:r>
            <w:r>
              <w:rPr>
                <w:noProof/>
                <w:webHidden/>
              </w:rPr>
              <w:tab/>
            </w:r>
            <w:r>
              <w:rPr>
                <w:noProof/>
                <w:webHidden/>
              </w:rPr>
              <w:fldChar w:fldCharType="begin"/>
            </w:r>
            <w:r>
              <w:rPr>
                <w:noProof/>
                <w:webHidden/>
              </w:rPr>
              <w:instrText xml:space="preserve"> PAGEREF _Toc10797367 \h </w:instrText>
            </w:r>
            <w:r>
              <w:rPr>
                <w:noProof/>
                <w:webHidden/>
              </w:rPr>
            </w:r>
            <w:r>
              <w:rPr>
                <w:noProof/>
                <w:webHidden/>
              </w:rPr>
              <w:fldChar w:fldCharType="separate"/>
            </w:r>
            <w:r>
              <w:rPr>
                <w:noProof/>
                <w:webHidden/>
              </w:rPr>
              <w:t>25</w:t>
            </w:r>
            <w:r>
              <w:rPr>
                <w:noProof/>
                <w:webHidden/>
              </w:rPr>
              <w:fldChar w:fldCharType="end"/>
            </w:r>
          </w:hyperlink>
        </w:p>
        <w:p w:rsidR="00D825CE" w:rsidRDefault="00D825CE">
          <w:pPr>
            <w:pStyle w:val="TOC2"/>
            <w:rPr>
              <w:noProof/>
              <w:sz w:val="24"/>
              <w:szCs w:val="24"/>
              <w:lang w:val="en-US"/>
            </w:rPr>
          </w:pPr>
          <w:hyperlink w:anchor="_Toc10797368" w:history="1">
            <w:r w:rsidRPr="00B83B0E">
              <w:rPr>
                <w:rStyle w:val="Hyperlink"/>
                <w:noProof/>
              </w:rPr>
              <w:t>Wekelijks overleg via vrije inloop</w:t>
            </w:r>
            <w:r>
              <w:rPr>
                <w:noProof/>
                <w:webHidden/>
              </w:rPr>
              <w:tab/>
            </w:r>
            <w:r>
              <w:rPr>
                <w:noProof/>
                <w:webHidden/>
              </w:rPr>
              <w:fldChar w:fldCharType="begin"/>
            </w:r>
            <w:r>
              <w:rPr>
                <w:noProof/>
                <w:webHidden/>
              </w:rPr>
              <w:instrText xml:space="preserve"> PAGEREF _Toc10797368 \h </w:instrText>
            </w:r>
            <w:r>
              <w:rPr>
                <w:noProof/>
                <w:webHidden/>
              </w:rPr>
            </w:r>
            <w:r>
              <w:rPr>
                <w:noProof/>
                <w:webHidden/>
              </w:rPr>
              <w:fldChar w:fldCharType="separate"/>
            </w:r>
            <w:r>
              <w:rPr>
                <w:noProof/>
                <w:webHidden/>
              </w:rPr>
              <w:t>25</w:t>
            </w:r>
            <w:r>
              <w:rPr>
                <w:noProof/>
                <w:webHidden/>
              </w:rPr>
              <w:fldChar w:fldCharType="end"/>
            </w:r>
          </w:hyperlink>
        </w:p>
        <w:p w:rsidR="00D825CE" w:rsidRDefault="00D825CE">
          <w:pPr>
            <w:pStyle w:val="TOC2"/>
            <w:rPr>
              <w:noProof/>
              <w:sz w:val="24"/>
              <w:szCs w:val="24"/>
              <w:lang w:val="en-US"/>
            </w:rPr>
          </w:pPr>
          <w:hyperlink w:anchor="_Toc10797369" w:history="1">
            <w:r w:rsidRPr="00B83B0E">
              <w:rPr>
                <w:rStyle w:val="Hyperlink"/>
                <w:noProof/>
              </w:rPr>
              <w:t>Uitdagingen</w:t>
            </w:r>
            <w:r>
              <w:rPr>
                <w:noProof/>
                <w:webHidden/>
              </w:rPr>
              <w:tab/>
            </w:r>
            <w:r>
              <w:rPr>
                <w:noProof/>
                <w:webHidden/>
              </w:rPr>
              <w:fldChar w:fldCharType="begin"/>
            </w:r>
            <w:r>
              <w:rPr>
                <w:noProof/>
                <w:webHidden/>
              </w:rPr>
              <w:instrText xml:space="preserve"> PAGEREF _Toc10797369 \h </w:instrText>
            </w:r>
            <w:r>
              <w:rPr>
                <w:noProof/>
                <w:webHidden/>
              </w:rPr>
            </w:r>
            <w:r>
              <w:rPr>
                <w:noProof/>
                <w:webHidden/>
              </w:rPr>
              <w:fldChar w:fldCharType="separate"/>
            </w:r>
            <w:r>
              <w:rPr>
                <w:noProof/>
                <w:webHidden/>
              </w:rPr>
              <w:t>26</w:t>
            </w:r>
            <w:r>
              <w:rPr>
                <w:noProof/>
                <w:webHidden/>
              </w:rPr>
              <w:fldChar w:fldCharType="end"/>
            </w:r>
          </w:hyperlink>
        </w:p>
        <w:p w:rsidR="00D825CE" w:rsidRDefault="00D825CE">
          <w:pPr>
            <w:pStyle w:val="TOC1"/>
            <w:rPr>
              <w:b w:val="0"/>
              <w:noProof/>
              <w:sz w:val="24"/>
              <w:szCs w:val="24"/>
              <w:lang w:val="en-US"/>
            </w:rPr>
          </w:pPr>
          <w:hyperlink w:anchor="_Toc10797370" w:history="1">
            <w:r w:rsidRPr="00B83B0E">
              <w:rPr>
                <w:rStyle w:val="Hyperlink"/>
                <w:noProof/>
              </w:rPr>
              <w:t>Faciliteren van het leren</w:t>
            </w:r>
            <w:r>
              <w:rPr>
                <w:noProof/>
                <w:webHidden/>
              </w:rPr>
              <w:tab/>
            </w:r>
            <w:r>
              <w:rPr>
                <w:noProof/>
                <w:webHidden/>
              </w:rPr>
              <w:fldChar w:fldCharType="begin"/>
            </w:r>
            <w:r>
              <w:rPr>
                <w:noProof/>
                <w:webHidden/>
              </w:rPr>
              <w:instrText xml:space="preserve"> PAGEREF _Toc10797370 \h </w:instrText>
            </w:r>
            <w:r>
              <w:rPr>
                <w:noProof/>
                <w:webHidden/>
              </w:rPr>
            </w:r>
            <w:r>
              <w:rPr>
                <w:noProof/>
                <w:webHidden/>
              </w:rPr>
              <w:fldChar w:fldCharType="separate"/>
            </w:r>
            <w:r>
              <w:rPr>
                <w:noProof/>
                <w:webHidden/>
              </w:rPr>
              <w:t>27</w:t>
            </w:r>
            <w:r>
              <w:rPr>
                <w:noProof/>
                <w:webHidden/>
              </w:rPr>
              <w:fldChar w:fldCharType="end"/>
            </w:r>
          </w:hyperlink>
        </w:p>
        <w:p w:rsidR="00D825CE" w:rsidRDefault="00D825CE">
          <w:pPr>
            <w:pStyle w:val="TOC2"/>
            <w:rPr>
              <w:noProof/>
              <w:sz w:val="24"/>
              <w:szCs w:val="24"/>
              <w:lang w:val="en-US"/>
            </w:rPr>
          </w:pPr>
          <w:hyperlink w:anchor="_Toc10797371" w:history="1">
            <w:r w:rsidRPr="00B83B0E">
              <w:rPr>
                <w:rStyle w:val="Hyperlink"/>
                <w:noProof/>
              </w:rPr>
              <w:t>Waarden</w:t>
            </w:r>
            <w:r>
              <w:rPr>
                <w:noProof/>
                <w:webHidden/>
              </w:rPr>
              <w:tab/>
            </w:r>
            <w:r>
              <w:rPr>
                <w:noProof/>
                <w:webHidden/>
              </w:rPr>
              <w:fldChar w:fldCharType="begin"/>
            </w:r>
            <w:r>
              <w:rPr>
                <w:noProof/>
                <w:webHidden/>
              </w:rPr>
              <w:instrText xml:space="preserve"> PAGEREF _Toc10797371 \h </w:instrText>
            </w:r>
            <w:r>
              <w:rPr>
                <w:noProof/>
                <w:webHidden/>
              </w:rPr>
            </w:r>
            <w:r>
              <w:rPr>
                <w:noProof/>
                <w:webHidden/>
              </w:rPr>
              <w:fldChar w:fldCharType="separate"/>
            </w:r>
            <w:r>
              <w:rPr>
                <w:noProof/>
                <w:webHidden/>
              </w:rPr>
              <w:t>27</w:t>
            </w:r>
            <w:r>
              <w:rPr>
                <w:noProof/>
                <w:webHidden/>
              </w:rPr>
              <w:fldChar w:fldCharType="end"/>
            </w:r>
          </w:hyperlink>
        </w:p>
        <w:p w:rsidR="00D825CE" w:rsidRDefault="00D825CE">
          <w:pPr>
            <w:pStyle w:val="TOC2"/>
            <w:rPr>
              <w:noProof/>
              <w:sz w:val="24"/>
              <w:szCs w:val="24"/>
              <w:lang w:val="en-US"/>
            </w:rPr>
          </w:pPr>
          <w:hyperlink w:anchor="_Toc10797372" w:history="1">
            <w:r w:rsidRPr="00B83B0E">
              <w:rPr>
                <w:rStyle w:val="Hyperlink"/>
                <w:noProof/>
              </w:rPr>
              <w:t>Begeleiding</w:t>
            </w:r>
            <w:r>
              <w:rPr>
                <w:noProof/>
                <w:webHidden/>
              </w:rPr>
              <w:tab/>
            </w:r>
            <w:r>
              <w:rPr>
                <w:noProof/>
                <w:webHidden/>
              </w:rPr>
              <w:fldChar w:fldCharType="begin"/>
            </w:r>
            <w:r>
              <w:rPr>
                <w:noProof/>
                <w:webHidden/>
              </w:rPr>
              <w:instrText xml:space="preserve"> PAGEREF _Toc10797372 \h </w:instrText>
            </w:r>
            <w:r>
              <w:rPr>
                <w:noProof/>
                <w:webHidden/>
              </w:rPr>
            </w:r>
            <w:r>
              <w:rPr>
                <w:noProof/>
                <w:webHidden/>
              </w:rPr>
              <w:fldChar w:fldCharType="separate"/>
            </w:r>
            <w:r>
              <w:rPr>
                <w:noProof/>
                <w:webHidden/>
              </w:rPr>
              <w:t>27</w:t>
            </w:r>
            <w:r>
              <w:rPr>
                <w:noProof/>
                <w:webHidden/>
              </w:rPr>
              <w:fldChar w:fldCharType="end"/>
            </w:r>
          </w:hyperlink>
        </w:p>
        <w:p w:rsidR="00D825CE" w:rsidRDefault="00D825CE">
          <w:pPr>
            <w:pStyle w:val="TOC3"/>
            <w:rPr>
              <w:i w:val="0"/>
              <w:noProof/>
              <w:sz w:val="24"/>
              <w:szCs w:val="24"/>
              <w:lang w:val="en-US"/>
            </w:rPr>
          </w:pPr>
          <w:hyperlink w:anchor="_Toc10797373" w:history="1">
            <w:r w:rsidRPr="00B83B0E">
              <w:rPr>
                <w:rStyle w:val="Hyperlink"/>
                <w:noProof/>
              </w:rPr>
              <w:t>Profilering (4)</w:t>
            </w:r>
            <w:r>
              <w:rPr>
                <w:noProof/>
                <w:webHidden/>
              </w:rPr>
              <w:tab/>
            </w:r>
            <w:r>
              <w:rPr>
                <w:noProof/>
                <w:webHidden/>
              </w:rPr>
              <w:fldChar w:fldCharType="begin"/>
            </w:r>
            <w:r>
              <w:rPr>
                <w:noProof/>
                <w:webHidden/>
              </w:rPr>
              <w:instrText xml:space="preserve"> PAGEREF _Toc10797373 \h </w:instrText>
            </w:r>
            <w:r>
              <w:rPr>
                <w:noProof/>
                <w:webHidden/>
              </w:rPr>
            </w:r>
            <w:r>
              <w:rPr>
                <w:noProof/>
                <w:webHidden/>
              </w:rPr>
              <w:fldChar w:fldCharType="separate"/>
            </w:r>
            <w:r>
              <w:rPr>
                <w:noProof/>
                <w:webHidden/>
              </w:rPr>
              <w:t>27</w:t>
            </w:r>
            <w:r>
              <w:rPr>
                <w:noProof/>
                <w:webHidden/>
              </w:rPr>
              <w:fldChar w:fldCharType="end"/>
            </w:r>
          </w:hyperlink>
        </w:p>
        <w:p w:rsidR="00D825CE" w:rsidRDefault="00D825CE">
          <w:pPr>
            <w:pStyle w:val="TOC3"/>
            <w:rPr>
              <w:i w:val="0"/>
              <w:noProof/>
              <w:sz w:val="24"/>
              <w:szCs w:val="24"/>
              <w:lang w:val="en-US"/>
            </w:rPr>
          </w:pPr>
          <w:hyperlink w:anchor="_Toc10797374" w:history="1">
            <w:r w:rsidRPr="00B83B0E">
              <w:rPr>
                <w:rStyle w:val="Hyperlink"/>
                <w:noProof/>
              </w:rPr>
              <w:t>Coach</w:t>
            </w:r>
            <w:r>
              <w:rPr>
                <w:noProof/>
                <w:webHidden/>
              </w:rPr>
              <w:tab/>
            </w:r>
            <w:r>
              <w:rPr>
                <w:noProof/>
                <w:webHidden/>
              </w:rPr>
              <w:fldChar w:fldCharType="begin"/>
            </w:r>
            <w:r>
              <w:rPr>
                <w:noProof/>
                <w:webHidden/>
              </w:rPr>
              <w:instrText xml:space="preserve"> PAGEREF _Toc10797374 \h </w:instrText>
            </w:r>
            <w:r>
              <w:rPr>
                <w:noProof/>
                <w:webHidden/>
              </w:rPr>
            </w:r>
            <w:r>
              <w:rPr>
                <w:noProof/>
                <w:webHidden/>
              </w:rPr>
              <w:fldChar w:fldCharType="separate"/>
            </w:r>
            <w:r>
              <w:rPr>
                <w:noProof/>
                <w:webHidden/>
              </w:rPr>
              <w:t>28</w:t>
            </w:r>
            <w:r>
              <w:rPr>
                <w:noProof/>
                <w:webHidden/>
              </w:rPr>
              <w:fldChar w:fldCharType="end"/>
            </w:r>
          </w:hyperlink>
        </w:p>
        <w:p w:rsidR="00D825CE" w:rsidRDefault="00D825CE">
          <w:pPr>
            <w:pStyle w:val="TOC3"/>
            <w:rPr>
              <w:i w:val="0"/>
              <w:noProof/>
              <w:sz w:val="24"/>
              <w:szCs w:val="24"/>
              <w:lang w:val="en-US"/>
            </w:rPr>
          </w:pPr>
          <w:hyperlink w:anchor="_Toc10797375" w:history="1">
            <w:r w:rsidRPr="00B83B0E">
              <w:rPr>
                <w:rStyle w:val="Hyperlink"/>
                <w:noProof/>
              </w:rPr>
              <w:t>Vakdocent (Certificaten, 49, 51, 52, 53)</w:t>
            </w:r>
            <w:r>
              <w:rPr>
                <w:noProof/>
                <w:webHidden/>
              </w:rPr>
              <w:tab/>
            </w:r>
            <w:r>
              <w:rPr>
                <w:noProof/>
                <w:webHidden/>
              </w:rPr>
              <w:fldChar w:fldCharType="begin"/>
            </w:r>
            <w:r>
              <w:rPr>
                <w:noProof/>
                <w:webHidden/>
              </w:rPr>
              <w:instrText xml:space="preserve"> PAGEREF _Toc10797375 \h </w:instrText>
            </w:r>
            <w:r>
              <w:rPr>
                <w:noProof/>
                <w:webHidden/>
              </w:rPr>
            </w:r>
            <w:r>
              <w:rPr>
                <w:noProof/>
                <w:webHidden/>
              </w:rPr>
              <w:fldChar w:fldCharType="separate"/>
            </w:r>
            <w:r>
              <w:rPr>
                <w:noProof/>
                <w:webHidden/>
              </w:rPr>
              <w:t>29</w:t>
            </w:r>
            <w:r>
              <w:rPr>
                <w:noProof/>
                <w:webHidden/>
              </w:rPr>
              <w:fldChar w:fldCharType="end"/>
            </w:r>
          </w:hyperlink>
        </w:p>
        <w:p w:rsidR="00D825CE" w:rsidRDefault="00D825CE">
          <w:pPr>
            <w:pStyle w:val="TOC3"/>
            <w:rPr>
              <w:i w:val="0"/>
              <w:noProof/>
              <w:sz w:val="24"/>
              <w:szCs w:val="24"/>
              <w:lang w:val="en-US"/>
            </w:rPr>
          </w:pPr>
          <w:hyperlink w:anchor="_Toc10797376" w:history="1">
            <w:r w:rsidRPr="00B83B0E">
              <w:rPr>
                <w:rStyle w:val="Hyperlink"/>
                <w:noProof/>
              </w:rPr>
              <w:t>Vakdocent (Challenges, 17, 23)</w:t>
            </w:r>
            <w:r>
              <w:rPr>
                <w:noProof/>
                <w:webHidden/>
              </w:rPr>
              <w:tab/>
            </w:r>
            <w:r>
              <w:rPr>
                <w:noProof/>
                <w:webHidden/>
              </w:rPr>
              <w:fldChar w:fldCharType="begin"/>
            </w:r>
            <w:r>
              <w:rPr>
                <w:noProof/>
                <w:webHidden/>
              </w:rPr>
              <w:instrText xml:space="preserve"> PAGEREF _Toc10797376 \h </w:instrText>
            </w:r>
            <w:r>
              <w:rPr>
                <w:noProof/>
                <w:webHidden/>
              </w:rPr>
            </w:r>
            <w:r>
              <w:rPr>
                <w:noProof/>
                <w:webHidden/>
              </w:rPr>
              <w:fldChar w:fldCharType="separate"/>
            </w:r>
            <w:r>
              <w:rPr>
                <w:noProof/>
                <w:webHidden/>
              </w:rPr>
              <w:t>29</w:t>
            </w:r>
            <w:r>
              <w:rPr>
                <w:noProof/>
                <w:webHidden/>
              </w:rPr>
              <w:fldChar w:fldCharType="end"/>
            </w:r>
          </w:hyperlink>
        </w:p>
        <w:p w:rsidR="00D825CE" w:rsidRDefault="00D825CE">
          <w:pPr>
            <w:pStyle w:val="TOC3"/>
            <w:rPr>
              <w:i w:val="0"/>
              <w:noProof/>
              <w:sz w:val="24"/>
              <w:szCs w:val="24"/>
              <w:lang w:val="en-US"/>
            </w:rPr>
          </w:pPr>
          <w:hyperlink w:anchor="_Toc10797377" w:history="1">
            <w:r w:rsidRPr="00B83B0E">
              <w:rPr>
                <w:rStyle w:val="Hyperlink"/>
                <w:noProof/>
              </w:rPr>
              <w:t>Mentoren</w:t>
            </w:r>
            <w:r>
              <w:rPr>
                <w:noProof/>
                <w:webHidden/>
              </w:rPr>
              <w:tab/>
            </w:r>
            <w:r>
              <w:rPr>
                <w:noProof/>
                <w:webHidden/>
              </w:rPr>
              <w:fldChar w:fldCharType="begin"/>
            </w:r>
            <w:r>
              <w:rPr>
                <w:noProof/>
                <w:webHidden/>
              </w:rPr>
              <w:instrText xml:space="preserve"> PAGEREF _Toc10797377 \h </w:instrText>
            </w:r>
            <w:r>
              <w:rPr>
                <w:noProof/>
                <w:webHidden/>
              </w:rPr>
            </w:r>
            <w:r>
              <w:rPr>
                <w:noProof/>
                <w:webHidden/>
              </w:rPr>
              <w:fldChar w:fldCharType="separate"/>
            </w:r>
            <w:r>
              <w:rPr>
                <w:noProof/>
                <w:webHidden/>
              </w:rPr>
              <w:t>29</w:t>
            </w:r>
            <w:r>
              <w:rPr>
                <w:noProof/>
                <w:webHidden/>
              </w:rPr>
              <w:fldChar w:fldCharType="end"/>
            </w:r>
          </w:hyperlink>
        </w:p>
        <w:p w:rsidR="00D825CE" w:rsidRDefault="00D825CE">
          <w:pPr>
            <w:pStyle w:val="TOC3"/>
            <w:rPr>
              <w:i w:val="0"/>
              <w:noProof/>
              <w:sz w:val="24"/>
              <w:szCs w:val="24"/>
              <w:lang w:val="en-US"/>
            </w:rPr>
          </w:pPr>
          <w:hyperlink w:anchor="_Toc10797378" w:history="1">
            <w:r w:rsidRPr="00B83B0E">
              <w:rPr>
                <w:rStyle w:val="Hyperlink"/>
                <w:noProof/>
              </w:rPr>
              <w:t>HBO/Msc Buddies en multi-level-challenges</w:t>
            </w:r>
            <w:r>
              <w:rPr>
                <w:noProof/>
                <w:webHidden/>
              </w:rPr>
              <w:tab/>
            </w:r>
            <w:r>
              <w:rPr>
                <w:noProof/>
                <w:webHidden/>
              </w:rPr>
              <w:fldChar w:fldCharType="begin"/>
            </w:r>
            <w:r>
              <w:rPr>
                <w:noProof/>
                <w:webHidden/>
              </w:rPr>
              <w:instrText xml:space="preserve"> PAGEREF _Toc10797378 \h </w:instrText>
            </w:r>
            <w:r>
              <w:rPr>
                <w:noProof/>
                <w:webHidden/>
              </w:rPr>
            </w:r>
            <w:r>
              <w:rPr>
                <w:noProof/>
                <w:webHidden/>
              </w:rPr>
              <w:fldChar w:fldCharType="separate"/>
            </w:r>
            <w:r>
              <w:rPr>
                <w:noProof/>
                <w:webHidden/>
              </w:rPr>
              <w:t>30</w:t>
            </w:r>
            <w:r>
              <w:rPr>
                <w:noProof/>
                <w:webHidden/>
              </w:rPr>
              <w:fldChar w:fldCharType="end"/>
            </w:r>
          </w:hyperlink>
        </w:p>
        <w:p w:rsidR="00D825CE" w:rsidRDefault="00D825CE">
          <w:pPr>
            <w:pStyle w:val="TOC3"/>
            <w:rPr>
              <w:i w:val="0"/>
              <w:noProof/>
              <w:sz w:val="24"/>
              <w:szCs w:val="24"/>
              <w:lang w:val="en-US"/>
            </w:rPr>
          </w:pPr>
          <w:hyperlink w:anchor="_Toc10797379" w:history="1">
            <w:r w:rsidRPr="00B83B0E">
              <w:rPr>
                <w:rStyle w:val="Hyperlink"/>
                <w:noProof/>
              </w:rPr>
              <w:t>Ouders/verzorgers (5, 6 en gemarkeerd met (OV))</w:t>
            </w:r>
            <w:r>
              <w:rPr>
                <w:noProof/>
                <w:webHidden/>
              </w:rPr>
              <w:tab/>
            </w:r>
            <w:r>
              <w:rPr>
                <w:noProof/>
                <w:webHidden/>
              </w:rPr>
              <w:fldChar w:fldCharType="begin"/>
            </w:r>
            <w:r>
              <w:rPr>
                <w:noProof/>
                <w:webHidden/>
              </w:rPr>
              <w:instrText xml:space="preserve"> PAGEREF _Toc10797379 \h </w:instrText>
            </w:r>
            <w:r>
              <w:rPr>
                <w:noProof/>
                <w:webHidden/>
              </w:rPr>
            </w:r>
            <w:r>
              <w:rPr>
                <w:noProof/>
                <w:webHidden/>
              </w:rPr>
              <w:fldChar w:fldCharType="separate"/>
            </w:r>
            <w:r>
              <w:rPr>
                <w:noProof/>
                <w:webHidden/>
              </w:rPr>
              <w:t>30</w:t>
            </w:r>
            <w:r>
              <w:rPr>
                <w:noProof/>
                <w:webHidden/>
              </w:rPr>
              <w:fldChar w:fldCharType="end"/>
            </w:r>
          </w:hyperlink>
        </w:p>
        <w:p w:rsidR="00D825CE" w:rsidRDefault="00D825CE">
          <w:pPr>
            <w:pStyle w:val="TOC2"/>
            <w:rPr>
              <w:noProof/>
              <w:sz w:val="24"/>
              <w:szCs w:val="24"/>
              <w:lang w:val="en-US"/>
            </w:rPr>
          </w:pPr>
          <w:hyperlink w:anchor="_Toc10797380" w:history="1">
            <w:r w:rsidRPr="00B83B0E">
              <w:rPr>
                <w:rStyle w:val="Hyperlink"/>
                <w:noProof/>
              </w:rPr>
              <w:t>Krachtige leeromgeving</w:t>
            </w:r>
            <w:r>
              <w:rPr>
                <w:noProof/>
                <w:webHidden/>
              </w:rPr>
              <w:tab/>
            </w:r>
            <w:r>
              <w:rPr>
                <w:noProof/>
                <w:webHidden/>
              </w:rPr>
              <w:fldChar w:fldCharType="begin"/>
            </w:r>
            <w:r>
              <w:rPr>
                <w:noProof/>
                <w:webHidden/>
              </w:rPr>
              <w:instrText xml:space="preserve"> PAGEREF _Toc10797380 \h </w:instrText>
            </w:r>
            <w:r>
              <w:rPr>
                <w:noProof/>
                <w:webHidden/>
              </w:rPr>
            </w:r>
            <w:r>
              <w:rPr>
                <w:noProof/>
                <w:webHidden/>
              </w:rPr>
              <w:fldChar w:fldCharType="separate"/>
            </w:r>
            <w:r>
              <w:rPr>
                <w:noProof/>
                <w:webHidden/>
              </w:rPr>
              <w:t>31</w:t>
            </w:r>
            <w:r>
              <w:rPr>
                <w:noProof/>
                <w:webHidden/>
              </w:rPr>
              <w:fldChar w:fldCharType="end"/>
            </w:r>
          </w:hyperlink>
        </w:p>
        <w:p w:rsidR="00D825CE" w:rsidRDefault="00D825CE">
          <w:pPr>
            <w:pStyle w:val="TOC3"/>
            <w:rPr>
              <w:i w:val="0"/>
              <w:noProof/>
              <w:sz w:val="24"/>
              <w:szCs w:val="24"/>
              <w:lang w:val="en-US"/>
            </w:rPr>
          </w:pPr>
          <w:hyperlink w:anchor="_Toc10797381" w:history="1">
            <w:r w:rsidRPr="00B83B0E">
              <w:rPr>
                <w:rStyle w:val="Hyperlink"/>
                <w:noProof/>
              </w:rPr>
              <w:t>Werkplaatsen op school</w:t>
            </w:r>
            <w:r>
              <w:rPr>
                <w:noProof/>
                <w:webHidden/>
              </w:rPr>
              <w:tab/>
            </w:r>
            <w:r>
              <w:rPr>
                <w:noProof/>
                <w:webHidden/>
              </w:rPr>
              <w:fldChar w:fldCharType="begin"/>
            </w:r>
            <w:r>
              <w:rPr>
                <w:noProof/>
                <w:webHidden/>
              </w:rPr>
              <w:instrText xml:space="preserve"> PAGEREF _Toc10797381 \h </w:instrText>
            </w:r>
            <w:r>
              <w:rPr>
                <w:noProof/>
                <w:webHidden/>
              </w:rPr>
            </w:r>
            <w:r>
              <w:rPr>
                <w:noProof/>
                <w:webHidden/>
              </w:rPr>
              <w:fldChar w:fldCharType="separate"/>
            </w:r>
            <w:r>
              <w:rPr>
                <w:noProof/>
                <w:webHidden/>
              </w:rPr>
              <w:t>31</w:t>
            </w:r>
            <w:r>
              <w:rPr>
                <w:noProof/>
                <w:webHidden/>
              </w:rPr>
              <w:fldChar w:fldCharType="end"/>
            </w:r>
          </w:hyperlink>
        </w:p>
        <w:p w:rsidR="00D825CE" w:rsidRDefault="00D825CE">
          <w:pPr>
            <w:pStyle w:val="TOC3"/>
            <w:rPr>
              <w:i w:val="0"/>
              <w:noProof/>
              <w:sz w:val="24"/>
              <w:szCs w:val="24"/>
              <w:lang w:val="en-US"/>
            </w:rPr>
          </w:pPr>
          <w:hyperlink w:anchor="_Toc10797382" w:history="1">
            <w:r w:rsidRPr="00B83B0E">
              <w:rPr>
                <w:rStyle w:val="Hyperlink"/>
                <w:noProof/>
              </w:rPr>
              <w:t>Werkplaatsen bij bedrijven en instellingen</w:t>
            </w:r>
            <w:r>
              <w:rPr>
                <w:noProof/>
                <w:webHidden/>
              </w:rPr>
              <w:tab/>
            </w:r>
            <w:r>
              <w:rPr>
                <w:noProof/>
                <w:webHidden/>
              </w:rPr>
              <w:fldChar w:fldCharType="begin"/>
            </w:r>
            <w:r>
              <w:rPr>
                <w:noProof/>
                <w:webHidden/>
              </w:rPr>
              <w:instrText xml:space="preserve"> PAGEREF _Toc10797382 \h </w:instrText>
            </w:r>
            <w:r>
              <w:rPr>
                <w:noProof/>
                <w:webHidden/>
              </w:rPr>
            </w:r>
            <w:r>
              <w:rPr>
                <w:noProof/>
                <w:webHidden/>
              </w:rPr>
              <w:fldChar w:fldCharType="separate"/>
            </w:r>
            <w:r>
              <w:rPr>
                <w:noProof/>
                <w:webHidden/>
              </w:rPr>
              <w:t>31</w:t>
            </w:r>
            <w:r>
              <w:rPr>
                <w:noProof/>
                <w:webHidden/>
              </w:rPr>
              <w:fldChar w:fldCharType="end"/>
            </w:r>
          </w:hyperlink>
        </w:p>
        <w:p w:rsidR="00D825CE" w:rsidRDefault="00D825CE">
          <w:pPr>
            <w:pStyle w:val="TOC3"/>
            <w:rPr>
              <w:i w:val="0"/>
              <w:noProof/>
              <w:sz w:val="24"/>
              <w:szCs w:val="24"/>
              <w:lang w:val="en-US"/>
            </w:rPr>
          </w:pPr>
          <w:hyperlink w:anchor="_Toc10797383" w:history="1">
            <w:r w:rsidRPr="00B83B0E">
              <w:rPr>
                <w:rStyle w:val="Hyperlink"/>
                <w:noProof/>
              </w:rPr>
              <w:t>X</w:t>
            </w:r>
            <w:r w:rsidRPr="00B83B0E">
              <w:rPr>
                <w:rStyle w:val="Hyperlink"/>
                <w:noProof/>
                <w:vertAlign w:val="superscript"/>
              </w:rPr>
              <w:t>2</w:t>
            </w:r>
            <w:r w:rsidRPr="00B83B0E">
              <w:rPr>
                <w:rStyle w:val="Hyperlink"/>
                <w:noProof/>
              </w:rPr>
              <w:t>pocket (86)</w:t>
            </w:r>
            <w:r>
              <w:rPr>
                <w:noProof/>
                <w:webHidden/>
              </w:rPr>
              <w:tab/>
            </w:r>
            <w:r>
              <w:rPr>
                <w:noProof/>
                <w:webHidden/>
              </w:rPr>
              <w:fldChar w:fldCharType="begin"/>
            </w:r>
            <w:r>
              <w:rPr>
                <w:noProof/>
                <w:webHidden/>
              </w:rPr>
              <w:instrText xml:space="preserve"> PAGEREF _Toc10797383 \h </w:instrText>
            </w:r>
            <w:r>
              <w:rPr>
                <w:noProof/>
                <w:webHidden/>
              </w:rPr>
            </w:r>
            <w:r>
              <w:rPr>
                <w:noProof/>
                <w:webHidden/>
              </w:rPr>
              <w:fldChar w:fldCharType="separate"/>
            </w:r>
            <w:r>
              <w:rPr>
                <w:noProof/>
                <w:webHidden/>
              </w:rPr>
              <w:t>31</w:t>
            </w:r>
            <w:r>
              <w:rPr>
                <w:noProof/>
                <w:webHidden/>
              </w:rPr>
              <w:fldChar w:fldCharType="end"/>
            </w:r>
          </w:hyperlink>
        </w:p>
        <w:p w:rsidR="00D825CE" w:rsidRDefault="00D825CE">
          <w:pPr>
            <w:pStyle w:val="TOC3"/>
            <w:rPr>
              <w:i w:val="0"/>
              <w:noProof/>
              <w:sz w:val="24"/>
              <w:szCs w:val="24"/>
              <w:lang w:val="en-US"/>
            </w:rPr>
          </w:pPr>
          <w:hyperlink w:anchor="_Toc10797384" w:history="1">
            <w:r w:rsidRPr="00B83B0E">
              <w:rPr>
                <w:rStyle w:val="Hyperlink"/>
                <w:noProof/>
              </w:rPr>
              <w:t>De zes leerprincipes</w:t>
            </w:r>
            <w:r>
              <w:rPr>
                <w:noProof/>
                <w:webHidden/>
              </w:rPr>
              <w:tab/>
            </w:r>
            <w:r>
              <w:rPr>
                <w:noProof/>
                <w:webHidden/>
              </w:rPr>
              <w:fldChar w:fldCharType="begin"/>
            </w:r>
            <w:r>
              <w:rPr>
                <w:noProof/>
                <w:webHidden/>
              </w:rPr>
              <w:instrText xml:space="preserve"> PAGEREF _Toc10797384 \h </w:instrText>
            </w:r>
            <w:r>
              <w:rPr>
                <w:noProof/>
                <w:webHidden/>
              </w:rPr>
            </w:r>
            <w:r>
              <w:rPr>
                <w:noProof/>
                <w:webHidden/>
              </w:rPr>
              <w:fldChar w:fldCharType="separate"/>
            </w:r>
            <w:r>
              <w:rPr>
                <w:noProof/>
                <w:webHidden/>
              </w:rPr>
              <w:t>31</w:t>
            </w:r>
            <w:r>
              <w:rPr>
                <w:noProof/>
                <w:webHidden/>
              </w:rPr>
              <w:fldChar w:fldCharType="end"/>
            </w:r>
          </w:hyperlink>
        </w:p>
        <w:p w:rsidR="00D825CE" w:rsidRDefault="00D825CE">
          <w:pPr>
            <w:pStyle w:val="TOC2"/>
            <w:rPr>
              <w:noProof/>
              <w:sz w:val="24"/>
              <w:szCs w:val="24"/>
              <w:lang w:val="en-US"/>
            </w:rPr>
          </w:pPr>
          <w:hyperlink w:anchor="_Toc10797385" w:history="1">
            <w:r w:rsidRPr="00B83B0E">
              <w:rPr>
                <w:rStyle w:val="Hyperlink"/>
                <w:noProof/>
              </w:rPr>
              <w:t>Leerdoelen (22)</w:t>
            </w:r>
            <w:r>
              <w:rPr>
                <w:noProof/>
                <w:webHidden/>
              </w:rPr>
              <w:tab/>
            </w:r>
            <w:r>
              <w:rPr>
                <w:noProof/>
                <w:webHidden/>
              </w:rPr>
              <w:fldChar w:fldCharType="begin"/>
            </w:r>
            <w:r>
              <w:rPr>
                <w:noProof/>
                <w:webHidden/>
              </w:rPr>
              <w:instrText xml:space="preserve"> PAGEREF _Toc10797385 \h </w:instrText>
            </w:r>
            <w:r>
              <w:rPr>
                <w:noProof/>
                <w:webHidden/>
              </w:rPr>
            </w:r>
            <w:r>
              <w:rPr>
                <w:noProof/>
                <w:webHidden/>
              </w:rPr>
              <w:fldChar w:fldCharType="separate"/>
            </w:r>
            <w:r>
              <w:rPr>
                <w:noProof/>
                <w:webHidden/>
              </w:rPr>
              <w:t>32</w:t>
            </w:r>
            <w:r>
              <w:rPr>
                <w:noProof/>
                <w:webHidden/>
              </w:rPr>
              <w:fldChar w:fldCharType="end"/>
            </w:r>
          </w:hyperlink>
        </w:p>
        <w:p w:rsidR="00D825CE" w:rsidRDefault="00D825CE">
          <w:pPr>
            <w:pStyle w:val="TOC2"/>
            <w:rPr>
              <w:noProof/>
              <w:sz w:val="24"/>
              <w:szCs w:val="24"/>
              <w:lang w:val="en-US"/>
            </w:rPr>
          </w:pPr>
          <w:hyperlink w:anchor="_Toc10797386" w:history="1">
            <w:r w:rsidRPr="00B83B0E">
              <w:rPr>
                <w:rStyle w:val="Hyperlink"/>
                <w:noProof/>
              </w:rPr>
              <w:t>Plannen</w:t>
            </w:r>
            <w:r>
              <w:rPr>
                <w:noProof/>
                <w:webHidden/>
              </w:rPr>
              <w:tab/>
            </w:r>
            <w:r>
              <w:rPr>
                <w:noProof/>
                <w:webHidden/>
              </w:rPr>
              <w:fldChar w:fldCharType="begin"/>
            </w:r>
            <w:r>
              <w:rPr>
                <w:noProof/>
                <w:webHidden/>
              </w:rPr>
              <w:instrText xml:space="preserve"> PAGEREF _Toc10797386 \h </w:instrText>
            </w:r>
            <w:r>
              <w:rPr>
                <w:noProof/>
                <w:webHidden/>
              </w:rPr>
            </w:r>
            <w:r>
              <w:rPr>
                <w:noProof/>
                <w:webHidden/>
              </w:rPr>
              <w:fldChar w:fldCharType="separate"/>
            </w:r>
            <w:r>
              <w:rPr>
                <w:noProof/>
                <w:webHidden/>
              </w:rPr>
              <w:t>32</w:t>
            </w:r>
            <w:r>
              <w:rPr>
                <w:noProof/>
                <w:webHidden/>
              </w:rPr>
              <w:fldChar w:fldCharType="end"/>
            </w:r>
          </w:hyperlink>
        </w:p>
        <w:p w:rsidR="00D825CE" w:rsidRDefault="00D825CE">
          <w:pPr>
            <w:pStyle w:val="TOC2"/>
            <w:rPr>
              <w:noProof/>
              <w:sz w:val="24"/>
              <w:szCs w:val="24"/>
              <w:lang w:val="en-US"/>
            </w:rPr>
          </w:pPr>
          <w:hyperlink w:anchor="_Toc10797387" w:history="1">
            <w:r w:rsidRPr="00B83B0E">
              <w:rPr>
                <w:rStyle w:val="Hyperlink"/>
                <w:noProof/>
              </w:rPr>
              <w:t>Monitoren</w:t>
            </w:r>
            <w:r>
              <w:rPr>
                <w:noProof/>
                <w:webHidden/>
              </w:rPr>
              <w:tab/>
            </w:r>
            <w:r>
              <w:rPr>
                <w:noProof/>
                <w:webHidden/>
              </w:rPr>
              <w:fldChar w:fldCharType="begin"/>
            </w:r>
            <w:r>
              <w:rPr>
                <w:noProof/>
                <w:webHidden/>
              </w:rPr>
              <w:instrText xml:space="preserve"> PAGEREF _Toc10797387 \h </w:instrText>
            </w:r>
            <w:r>
              <w:rPr>
                <w:noProof/>
                <w:webHidden/>
              </w:rPr>
            </w:r>
            <w:r>
              <w:rPr>
                <w:noProof/>
                <w:webHidden/>
              </w:rPr>
              <w:fldChar w:fldCharType="separate"/>
            </w:r>
            <w:r>
              <w:rPr>
                <w:noProof/>
                <w:webHidden/>
              </w:rPr>
              <w:t>32</w:t>
            </w:r>
            <w:r>
              <w:rPr>
                <w:noProof/>
                <w:webHidden/>
              </w:rPr>
              <w:fldChar w:fldCharType="end"/>
            </w:r>
          </w:hyperlink>
        </w:p>
        <w:p w:rsidR="00D825CE" w:rsidRDefault="00D825CE">
          <w:pPr>
            <w:pStyle w:val="TOC2"/>
            <w:rPr>
              <w:noProof/>
              <w:sz w:val="24"/>
              <w:szCs w:val="24"/>
              <w:lang w:val="en-US"/>
            </w:rPr>
          </w:pPr>
          <w:hyperlink w:anchor="_Toc10797388" w:history="1">
            <w:r w:rsidRPr="00B83B0E">
              <w:rPr>
                <w:rStyle w:val="Hyperlink"/>
                <w:noProof/>
              </w:rPr>
              <w:t>Beoordelen</w:t>
            </w:r>
            <w:r>
              <w:rPr>
                <w:noProof/>
                <w:webHidden/>
              </w:rPr>
              <w:tab/>
            </w:r>
            <w:r>
              <w:rPr>
                <w:noProof/>
                <w:webHidden/>
              </w:rPr>
              <w:fldChar w:fldCharType="begin"/>
            </w:r>
            <w:r>
              <w:rPr>
                <w:noProof/>
                <w:webHidden/>
              </w:rPr>
              <w:instrText xml:space="preserve"> PAGEREF _Toc10797388 \h </w:instrText>
            </w:r>
            <w:r>
              <w:rPr>
                <w:noProof/>
                <w:webHidden/>
              </w:rPr>
            </w:r>
            <w:r>
              <w:rPr>
                <w:noProof/>
                <w:webHidden/>
              </w:rPr>
              <w:fldChar w:fldCharType="separate"/>
            </w:r>
            <w:r>
              <w:rPr>
                <w:noProof/>
                <w:webHidden/>
              </w:rPr>
              <w:t>32</w:t>
            </w:r>
            <w:r>
              <w:rPr>
                <w:noProof/>
                <w:webHidden/>
              </w:rPr>
              <w:fldChar w:fldCharType="end"/>
            </w:r>
          </w:hyperlink>
        </w:p>
        <w:p w:rsidR="00D825CE" w:rsidRDefault="00D825CE">
          <w:pPr>
            <w:pStyle w:val="TOC2"/>
            <w:rPr>
              <w:noProof/>
              <w:sz w:val="24"/>
              <w:szCs w:val="24"/>
              <w:lang w:val="en-US"/>
            </w:rPr>
          </w:pPr>
          <w:hyperlink w:anchor="_Toc10797389" w:history="1">
            <w:r w:rsidRPr="00B83B0E">
              <w:rPr>
                <w:rStyle w:val="Hyperlink"/>
                <w:noProof/>
              </w:rPr>
              <w:t>Verbreding/diplomering (27)</w:t>
            </w:r>
            <w:r>
              <w:rPr>
                <w:noProof/>
                <w:webHidden/>
              </w:rPr>
              <w:tab/>
            </w:r>
            <w:r>
              <w:rPr>
                <w:noProof/>
                <w:webHidden/>
              </w:rPr>
              <w:fldChar w:fldCharType="begin"/>
            </w:r>
            <w:r>
              <w:rPr>
                <w:noProof/>
                <w:webHidden/>
              </w:rPr>
              <w:instrText xml:space="preserve"> PAGEREF _Toc10797389 \h </w:instrText>
            </w:r>
            <w:r>
              <w:rPr>
                <w:noProof/>
                <w:webHidden/>
              </w:rPr>
            </w:r>
            <w:r>
              <w:rPr>
                <w:noProof/>
                <w:webHidden/>
              </w:rPr>
              <w:fldChar w:fldCharType="separate"/>
            </w:r>
            <w:r>
              <w:rPr>
                <w:noProof/>
                <w:webHidden/>
              </w:rPr>
              <w:t>32</w:t>
            </w:r>
            <w:r>
              <w:rPr>
                <w:noProof/>
                <w:webHidden/>
              </w:rPr>
              <w:fldChar w:fldCharType="end"/>
            </w:r>
          </w:hyperlink>
        </w:p>
        <w:p w:rsidR="00D825CE" w:rsidRDefault="00D825CE">
          <w:pPr>
            <w:pStyle w:val="TOC1"/>
            <w:rPr>
              <w:b w:val="0"/>
              <w:noProof/>
              <w:sz w:val="24"/>
              <w:szCs w:val="24"/>
              <w:lang w:val="en-US"/>
            </w:rPr>
          </w:pPr>
          <w:hyperlink w:anchor="_Toc10797390" w:history="1">
            <w:r w:rsidRPr="00B83B0E">
              <w:rPr>
                <w:rStyle w:val="Hyperlink"/>
                <w:noProof/>
              </w:rPr>
              <w:t>Belangrijke bronnen bij de totstandkoming van het finale PL model</w:t>
            </w:r>
            <w:r>
              <w:rPr>
                <w:noProof/>
                <w:webHidden/>
              </w:rPr>
              <w:tab/>
            </w:r>
            <w:r>
              <w:rPr>
                <w:noProof/>
                <w:webHidden/>
              </w:rPr>
              <w:fldChar w:fldCharType="begin"/>
            </w:r>
            <w:r>
              <w:rPr>
                <w:noProof/>
                <w:webHidden/>
              </w:rPr>
              <w:instrText xml:space="preserve"> PAGEREF _Toc10797390 \h </w:instrText>
            </w:r>
            <w:r>
              <w:rPr>
                <w:noProof/>
                <w:webHidden/>
              </w:rPr>
            </w:r>
            <w:r>
              <w:rPr>
                <w:noProof/>
                <w:webHidden/>
              </w:rPr>
              <w:fldChar w:fldCharType="separate"/>
            </w:r>
            <w:r>
              <w:rPr>
                <w:noProof/>
                <w:webHidden/>
              </w:rPr>
              <w:t>33</w:t>
            </w:r>
            <w:r>
              <w:rPr>
                <w:noProof/>
                <w:webHidden/>
              </w:rPr>
              <w:fldChar w:fldCharType="end"/>
            </w:r>
          </w:hyperlink>
        </w:p>
        <w:p w:rsidR="00D825CE" w:rsidRDefault="00D825CE">
          <w:pPr>
            <w:pStyle w:val="TOC2"/>
            <w:rPr>
              <w:noProof/>
              <w:sz w:val="24"/>
              <w:szCs w:val="24"/>
              <w:lang w:val="en-US"/>
            </w:rPr>
          </w:pPr>
          <w:hyperlink w:anchor="_Toc10797391" w:history="1">
            <w:r w:rsidRPr="00B83B0E">
              <w:rPr>
                <w:rStyle w:val="Hyperlink"/>
                <w:noProof/>
              </w:rPr>
              <w:t>Belang van eigenaarschap</w:t>
            </w:r>
            <w:r>
              <w:rPr>
                <w:noProof/>
                <w:webHidden/>
              </w:rPr>
              <w:tab/>
            </w:r>
            <w:r>
              <w:rPr>
                <w:noProof/>
                <w:webHidden/>
              </w:rPr>
              <w:fldChar w:fldCharType="begin"/>
            </w:r>
            <w:r>
              <w:rPr>
                <w:noProof/>
                <w:webHidden/>
              </w:rPr>
              <w:instrText xml:space="preserve"> PAGEREF _Toc10797391 \h </w:instrText>
            </w:r>
            <w:r>
              <w:rPr>
                <w:noProof/>
                <w:webHidden/>
              </w:rPr>
            </w:r>
            <w:r>
              <w:rPr>
                <w:noProof/>
                <w:webHidden/>
              </w:rPr>
              <w:fldChar w:fldCharType="separate"/>
            </w:r>
            <w:r>
              <w:rPr>
                <w:noProof/>
                <w:webHidden/>
              </w:rPr>
              <w:t>34</w:t>
            </w:r>
            <w:r>
              <w:rPr>
                <w:noProof/>
                <w:webHidden/>
              </w:rPr>
              <w:fldChar w:fldCharType="end"/>
            </w:r>
          </w:hyperlink>
        </w:p>
        <w:p w:rsidR="00D825CE" w:rsidRDefault="00D825CE">
          <w:pPr>
            <w:pStyle w:val="TOC3"/>
            <w:rPr>
              <w:i w:val="0"/>
              <w:noProof/>
              <w:sz w:val="24"/>
              <w:szCs w:val="24"/>
              <w:lang w:val="en-US"/>
            </w:rPr>
          </w:pPr>
          <w:hyperlink w:anchor="_Toc10797392" w:history="1">
            <w:r w:rsidRPr="00B83B0E">
              <w:rPr>
                <w:rStyle w:val="Hyperlink"/>
                <w:noProof/>
              </w:rPr>
              <w:t>Docenten</w:t>
            </w:r>
            <w:r>
              <w:rPr>
                <w:noProof/>
                <w:webHidden/>
              </w:rPr>
              <w:tab/>
            </w:r>
            <w:r>
              <w:rPr>
                <w:noProof/>
                <w:webHidden/>
              </w:rPr>
              <w:fldChar w:fldCharType="begin"/>
            </w:r>
            <w:r>
              <w:rPr>
                <w:noProof/>
                <w:webHidden/>
              </w:rPr>
              <w:instrText xml:space="preserve"> PAGEREF _Toc10797392 \h </w:instrText>
            </w:r>
            <w:r>
              <w:rPr>
                <w:noProof/>
                <w:webHidden/>
              </w:rPr>
            </w:r>
            <w:r>
              <w:rPr>
                <w:noProof/>
                <w:webHidden/>
              </w:rPr>
              <w:fldChar w:fldCharType="separate"/>
            </w:r>
            <w:r>
              <w:rPr>
                <w:noProof/>
                <w:webHidden/>
              </w:rPr>
              <w:t>34</w:t>
            </w:r>
            <w:r>
              <w:rPr>
                <w:noProof/>
                <w:webHidden/>
              </w:rPr>
              <w:fldChar w:fldCharType="end"/>
            </w:r>
          </w:hyperlink>
        </w:p>
        <w:p w:rsidR="00D825CE" w:rsidRDefault="00D825CE">
          <w:pPr>
            <w:pStyle w:val="TOC3"/>
            <w:rPr>
              <w:i w:val="0"/>
              <w:noProof/>
              <w:sz w:val="24"/>
              <w:szCs w:val="24"/>
              <w:lang w:val="en-US"/>
            </w:rPr>
          </w:pPr>
          <w:hyperlink w:anchor="_Toc10797393" w:history="1">
            <w:r w:rsidRPr="00B83B0E">
              <w:rPr>
                <w:rStyle w:val="Hyperlink"/>
                <w:noProof/>
              </w:rPr>
              <w:t>Studenten</w:t>
            </w:r>
            <w:r>
              <w:rPr>
                <w:noProof/>
                <w:webHidden/>
              </w:rPr>
              <w:tab/>
            </w:r>
            <w:r>
              <w:rPr>
                <w:noProof/>
                <w:webHidden/>
              </w:rPr>
              <w:fldChar w:fldCharType="begin"/>
            </w:r>
            <w:r>
              <w:rPr>
                <w:noProof/>
                <w:webHidden/>
              </w:rPr>
              <w:instrText xml:space="preserve"> PAGEREF _Toc10797393 \h </w:instrText>
            </w:r>
            <w:r>
              <w:rPr>
                <w:noProof/>
                <w:webHidden/>
              </w:rPr>
            </w:r>
            <w:r>
              <w:rPr>
                <w:noProof/>
                <w:webHidden/>
              </w:rPr>
              <w:fldChar w:fldCharType="separate"/>
            </w:r>
            <w:r>
              <w:rPr>
                <w:noProof/>
                <w:webHidden/>
              </w:rPr>
              <w:t>35</w:t>
            </w:r>
            <w:r>
              <w:rPr>
                <w:noProof/>
                <w:webHidden/>
              </w:rPr>
              <w:fldChar w:fldCharType="end"/>
            </w:r>
          </w:hyperlink>
        </w:p>
        <w:p w:rsidR="00D825CE" w:rsidRDefault="00D825CE">
          <w:pPr>
            <w:pStyle w:val="TOC1"/>
            <w:rPr>
              <w:b w:val="0"/>
              <w:noProof/>
              <w:sz w:val="24"/>
              <w:szCs w:val="24"/>
              <w:lang w:val="en-US"/>
            </w:rPr>
          </w:pPr>
          <w:hyperlink w:anchor="_Toc10797394" w:history="1">
            <w:r w:rsidRPr="00B83B0E">
              <w:rPr>
                <w:rStyle w:val="Hyperlink"/>
                <w:noProof/>
              </w:rPr>
              <w:t>Onderzoeksvragen</w:t>
            </w:r>
            <w:r>
              <w:rPr>
                <w:noProof/>
                <w:webHidden/>
              </w:rPr>
              <w:tab/>
            </w:r>
            <w:r>
              <w:rPr>
                <w:noProof/>
                <w:webHidden/>
              </w:rPr>
              <w:fldChar w:fldCharType="begin"/>
            </w:r>
            <w:r>
              <w:rPr>
                <w:noProof/>
                <w:webHidden/>
              </w:rPr>
              <w:instrText xml:space="preserve"> PAGEREF _Toc10797394 \h </w:instrText>
            </w:r>
            <w:r>
              <w:rPr>
                <w:noProof/>
                <w:webHidden/>
              </w:rPr>
            </w:r>
            <w:r>
              <w:rPr>
                <w:noProof/>
                <w:webHidden/>
              </w:rPr>
              <w:fldChar w:fldCharType="separate"/>
            </w:r>
            <w:r>
              <w:rPr>
                <w:noProof/>
                <w:webHidden/>
              </w:rPr>
              <w:t>35</w:t>
            </w:r>
            <w:r>
              <w:rPr>
                <w:noProof/>
                <w:webHidden/>
              </w:rPr>
              <w:fldChar w:fldCharType="end"/>
            </w:r>
          </w:hyperlink>
        </w:p>
        <w:p w:rsidR="00D825CE" w:rsidRDefault="00D825CE">
          <w:pPr>
            <w:pStyle w:val="TOC1"/>
            <w:rPr>
              <w:b w:val="0"/>
              <w:noProof/>
              <w:sz w:val="24"/>
              <w:szCs w:val="24"/>
              <w:lang w:val="en-US"/>
            </w:rPr>
          </w:pPr>
          <w:hyperlink w:anchor="_Toc10797395" w:history="1">
            <w:r w:rsidRPr="00B83B0E">
              <w:rPr>
                <w:rStyle w:val="Hyperlink"/>
                <w:noProof/>
              </w:rPr>
              <w:t>Methode</w:t>
            </w:r>
            <w:r>
              <w:rPr>
                <w:noProof/>
                <w:webHidden/>
              </w:rPr>
              <w:tab/>
            </w:r>
            <w:r>
              <w:rPr>
                <w:noProof/>
                <w:webHidden/>
              </w:rPr>
              <w:fldChar w:fldCharType="begin"/>
            </w:r>
            <w:r>
              <w:rPr>
                <w:noProof/>
                <w:webHidden/>
              </w:rPr>
              <w:instrText xml:space="preserve"> PAGEREF _Toc10797395 \h </w:instrText>
            </w:r>
            <w:r>
              <w:rPr>
                <w:noProof/>
                <w:webHidden/>
              </w:rPr>
            </w:r>
            <w:r>
              <w:rPr>
                <w:noProof/>
                <w:webHidden/>
              </w:rPr>
              <w:fldChar w:fldCharType="separate"/>
            </w:r>
            <w:r>
              <w:rPr>
                <w:noProof/>
                <w:webHidden/>
              </w:rPr>
              <w:t>37</w:t>
            </w:r>
            <w:r>
              <w:rPr>
                <w:noProof/>
                <w:webHidden/>
              </w:rPr>
              <w:fldChar w:fldCharType="end"/>
            </w:r>
          </w:hyperlink>
        </w:p>
        <w:p w:rsidR="00D825CE" w:rsidRDefault="00D825CE">
          <w:pPr>
            <w:pStyle w:val="TOC3"/>
            <w:rPr>
              <w:i w:val="0"/>
              <w:noProof/>
              <w:sz w:val="24"/>
              <w:szCs w:val="24"/>
              <w:lang w:val="en-US"/>
            </w:rPr>
          </w:pPr>
          <w:hyperlink w:anchor="_Toc10797396" w:history="1">
            <w:r w:rsidRPr="00B83B0E">
              <w:rPr>
                <w:rStyle w:val="Hyperlink"/>
                <w:noProof/>
              </w:rPr>
              <w:t>Kwalitatief onderzoek</w:t>
            </w:r>
            <w:r>
              <w:rPr>
                <w:noProof/>
                <w:webHidden/>
              </w:rPr>
              <w:tab/>
            </w:r>
            <w:r>
              <w:rPr>
                <w:noProof/>
                <w:webHidden/>
              </w:rPr>
              <w:fldChar w:fldCharType="begin"/>
            </w:r>
            <w:r>
              <w:rPr>
                <w:noProof/>
                <w:webHidden/>
              </w:rPr>
              <w:instrText xml:space="preserve"> PAGEREF _Toc10797396 \h </w:instrText>
            </w:r>
            <w:r>
              <w:rPr>
                <w:noProof/>
                <w:webHidden/>
              </w:rPr>
            </w:r>
            <w:r>
              <w:rPr>
                <w:noProof/>
                <w:webHidden/>
              </w:rPr>
              <w:fldChar w:fldCharType="separate"/>
            </w:r>
            <w:r>
              <w:rPr>
                <w:noProof/>
                <w:webHidden/>
              </w:rPr>
              <w:t>37</w:t>
            </w:r>
            <w:r>
              <w:rPr>
                <w:noProof/>
                <w:webHidden/>
              </w:rPr>
              <w:fldChar w:fldCharType="end"/>
            </w:r>
          </w:hyperlink>
        </w:p>
        <w:p w:rsidR="00D825CE" w:rsidRDefault="00D825CE">
          <w:pPr>
            <w:pStyle w:val="TOC3"/>
            <w:rPr>
              <w:i w:val="0"/>
              <w:noProof/>
              <w:sz w:val="24"/>
              <w:szCs w:val="24"/>
              <w:lang w:val="en-US"/>
            </w:rPr>
          </w:pPr>
          <w:hyperlink w:anchor="_Toc10797397" w:history="1">
            <w:r w:rsidRPr="00B83B0E">
              <w:rPr>
                <w:rStyle w:val="Hyperlink"/>
                <w:noProof/>
              </w:rPr>
              <w:t>Deelvraag 1</w:t>
            </w:r>
            <w:r>
              <w:rPr>
                <w:noProof/>
                <w:webHidden/>
              </w:rPr>
              <w:tab/>
            </w:r>
            <w:r>
              <w:rPr>
                <w:noProof/>
                <w:webHidden/>
              </w:rPr>
              <w:fldChar w:fldCharType="begin"/>
            </w:r>
            <w:r>
              <w:rPr>
                <w:noProof/>
                <w:webHidden/>
              </w:rPr>
              <w:instrText xml:space="preserve"> PAGEREF _Toc10797397 \h </w:instrText>
            </w:r>
            <w:r>
              <w:rPr>
                <w:noProof/>
                <w:webHidden/>
              </w:rPr>
            </w:r>
            <w:r>
              <w:rPr>
                <w:noProof/>
                <w:webHidden/>
              </w:rPr>
              <w:fldChar w:fldCharType="separate"/>
            </w:r>
            <w:r>
              <w:rPr>
                <w:noProof/>
                <w:webHidden/>
              </w:rPr>
              <w:t>37</w:t>
            </w:r>
            <w:r>
              <w:rPr>
                <w:noProof/>
                <w:webHidden/>
              </w:rPr>
              <w:fldChar w:fldCharType="end"/>
            </w:r>
          </w:hyperlink>
        </w:p>
        <w:p w:rsidR="00D825CE" w:rsidRDefault="00D825CE">
          <w:pPr>
            <w:pStyle w:val="TOC3"/>
            <w:rPr>
              <w:i w:val="0"/>
              <w:noProof/>
              <w:sz w:val="24"/>
              <w:szCs w:val="24"/>
              <w:lang w:val="en-US"/>
            </w:rPr>
          </w:pPr>
          <w:hyperlink w:anchor="_Toc10797398" w:history="1">
            <w:r w:rsidRPr="00B83B0E">
              <w:rPr>
                <w:rStyle w:val="Hyperlink"/>
                <w:noProof/>
              </w:rPr>
              <w:t>Deelvraag 2</w:t>
            </w:r>
            <w:r>
              <w:rPr>
                <w:noProof/>
                <w:webHidden/>
              </w:rPr>
              <w:tab/>
            </w:r>
            <w:r>
              <w:rPr>
                <w:noProof/>
                <w:webHidden/>
              </w:rPr>
              <w:fldChar w:fldCharType="begin"/>
            </w:r>
            <w:r>
              <w:rPr>
                <w:noProof/>
                <w:webHidden/>
              </w:rPr>
              <w:instrText xml:space="preserve"> PAGEREF _Toc10797398 \h </w:instrText>
            </w:r>
            <w:r>
              <w:rPr>
                <w:noProof/>
                <w:webHidden/>
              </w:rPr>
            </w:r>
            <w:r>
              <w:rPr>
                <w:noProof/>
                <w:webHidden/>
              </w:rPr>
              <w:fldChar w:fldCharType="separate"/>
            </w:r>
            <w:r>
              <w:rPr>
                <w:noProof/>
                <w:webHidden/>
              </w:rPr>
              <w:t>37</w:t>
            </w:r>
            <w:r>
              <w:rPr>
                <w:noProof/>
                <w:webHidden/>
              </w:rPr>
              <w:fldChar w:fldCharType="end"/>
            </w:r>
          </w:hyperlink>
        </w:p>
        <w:p w:rsidR="00D825CE" w:rsidRDefault="00D825CE">
          <w:pPr>
            <w:pStyle w:val="TOC3"/>
            <w:rPr>
              <w:i w:val="0"/>
              <w:noProof/>
              <w:sz w:val="24"/>
              <w:szCs w:val="24"/>
              <w:lang w:val="en-US"/>
            </w:rPr>
          </w:pPr>
          <w:hyperlink w:anchor="_Toc10797399" w:history="1">
            <w:r w:rsidRPr="00B83B0E">
              <w:rPr>
                <w:rStyle w:val="Hyperlink"/>
                <w:noProof/>
              </w:rPr>
              <w:t>Deelvraag 3</w:t>
            </w:r>
            <w:r>
              <w:rPr>
                <w:noProof/>
                <w:webHidden/>
              </w:rPr>
              <w:tab/>
            </w:r>
            <w:r>
              <w:rPr>
                <w:noProof/>
                <w:webHidden/>
              </w:rPr>
              <w:fldChar w:fldCharType="begin"/>
            </w:r>
            <w:r>
              <w:rPr>
                <w:noProof/>
                <w:webHidden/>
              </w:rPr>
              <w:instrText xml:space="preserve"> PAGEREF _Toc10797399 \h </w:instrText>
            </w:r>
            <w:r>
              <w:rPr>
                <w:noProof/>
                <w:webHidden/>
              </w:rPr>
            </w:r>
            <w:r>
              <w:rPr>
                <w:noProof/>
                <w:webHidden/>
              </w:rPr>
              <w:fldChar w:fldCharType="separate"/>
            </w:r>
            <w:r>
              <w:rPr>
                <w:noProof/>
                <w:webHidden/>
              </w:rPr>
              <w:t>38</w:t>
            </w:r>
            <w:r>
              <w:rPr>
                <w:noProof/>
                <w:webHidden/>
              </w:rPr>
              <w:fldChar w:fldCharType="end"/>
            </w:r>
          </w:hyperlink>
        </w:p>
        <w:p w:rsidR="00D825CE" w:rsidRDefault="00D825CE">
          <w:pPr>
            <w:pStyle w:val="TOC1"/>
            <w:rPr>
              <w:b w:val="0"/>
              <w:noProof/>
              <w:sz w:val="24"/>
              <w:szCs w:val="24"/>
              <w:lang w:val="en-US"/>
            </w:rPr>
          </w:pPr>
          <w:hyperlink w:anchor="_Toc10797400" w:history="1">
            <w:r w:rsidRPr="00B83B0E">
              <w:rPr>
                <w:rStyle w:val="Hyperlink"/>
                <w:noProof/>
              </w:rPr>
              <w:t>Planning</w:t>
            </w:r>
            <w:r>
              <w:rPr>
                <w:noProof/>
                <w:webHidden/>
              </w:rPr>
              <w:tab/>
            </w:r>
            <w:r>
              <w:rPr>
                <w:noProof/>
                <w:webHidden/>
              </w:rPr>
              <w:fldChar w:fldCharType="begin"/>
            </w:r>
            <w:r>
              <w:rPr>
                <w:noProof/>
                <w:webHidden/>
              </w:rPr>
              <w:instrText xml:space="preserve"> PAGEREF _Toc10797400 \h </w:instrText>
            </w:r>
            <w:r>
              <w:rPr>
                <w:noProof/>
                <w:webHidden/>
              </w:rPr>
            </w:r>
            <w:r>
              <w:rPr>
                <w:noProof/>
                <w:webHidden/>
              </w:rPr>
              <w:fldChar w:fldCharType="separate"/>
            </w:r>
            <w:r>
              <w:rPr>
                <w:noProof/>
                <w:webHidden/>
              </w:rPr>
              <w:t>38</w:t>
            </w:r>
            <w:r>
              <w:rPr>
                <w:noProof/>
                <w:webHidden/>
              </w:rPr>
              <w:fldChar w:fldCharType="end"/>
            </w:r>
          </w:hyperlink>
        </w:p>
        <w:p w:rsidR="00D825CE" w:rsidRDefault="00D825CE">
          <w:pPr>
            <w:pStyle w:val="TOC1"/>
            <w:rPr>
              <w:b w:val="0"/>
              <w:noProof/>
              <w:sz w:val="24"/>
              <w:szCs w:val="24"/>
              <w:lang w:val="en-US"/>
            </w:rPr>
          </w:pPr>
          <w:hyperlink w:anchor="_Toc10797401" w:history="1">
            <w:r w:rsidRPr="00B83B0E">
              <w:rPr>
                <w:rStyle w:val="Hyperlink"/>
                <w:noProof/>
              </w:rPr>
              <w:t>Literatuur</w:t>
            </w:r>
            <w:r>
              <w:rPr>
                <w:noProof/>
                <w:webHidden/>
              </w:rPr>
              <w:tab/>
            </w:r>
            <w:r>
              <w:rPr>
                <w:noProof/>
                <w:webHidden/>
              </w:rPr>
              <w:fldChar w:fldCharType="begin"/>
            </w:r>
            <w:r>
              <w:rPr>
                <w:noProof/>
                <w:webHidden/>
              </w:rPr>
              <w:instrText xml:space="preserve"> PAGEREF _Toc10797401 \h </w:instrText>
            </w:r>
            <w:r>
              <w:rPr>
                <w:noProof/>
                <w:webHidden/>
              </w:rPr>
            </w:r>
            <w:r>
              <w:rPr>
                <w:noProof/>
                <w:webHidden/>
              </w:rPr>
              <w:fldChar w:fldCharType="separate"/>
            </w:r>
            <w:r>
              <w:rPr>
                <w:noProof/>
                <w:webHidden/>
              </w:rPr>
              <w:t>39</w:t>
            </w:r>
            <w:r>
              <w:rPr>
                <w:noProof/>
                <w:webHidden/>
              </w:rPr>
              <w:fldChar w:fldCharType="end"/>
            </w:r>
          </w:hyperlink>
        </w:p>
        <w:p w:rsidR="00D825CE" w:rsidRDefault="00D825CE">
          <w:pPr>
            <w:pStyle w:val="TOC1"/>
            <w:rPr>
              <w:b w:val="0"/>
              <w:noProof/>
              <w:sz w:val="24"/>
              <w:szCs w:val="24"/>
              <w:lang w:val="en-US"/>
            </w:rPr>
          </w:pPr>
          <w:hyperlink w:anchor="_Toc10797402" w:history="1">
            <w:r w:rsidRPr="00B83B0E">
              <w:rPr>
                <w:rStyle w:val="Hyperlink"/>
                <w:noProof/>
              </w:rPr>
              <w:t>Bijlage 1 Concept Interviewvragen</w:t>
            </w:r>
            <w:r>
              <w:rPr>
                <w:noProof/>
                <w:webHidden/>
              </w:rPr>
              <w:tab/>
            </w:r>
            <w:r>
              <w:rPr>
                <w:noProof/>
                <w:webHidden/>
              </w:rPr>
              <w:fldChar w:fldCharType="begin"/>
            </w:r>
            <w:r>
              <w:rPr>
                <w:noProof/>
                <w:webHidden/>
              </w:rPr>
              <w:instrText xml:space="preserve"> PAGEREF _Toc10797402 \h </w:instrText>
            </w:r>
            <w:r>
              <w:rPr>
                <w:noProof/>
                <w:webHidden/>
              </w:rPr>
            </w:r>
            <w:r>
              <w:rPr>
                <w:noProof/>
                <w:webHidden/>
              </w:rPr>
              <w:fldChar w:fldCharType="separate"/>
            </w:r>
            <w:r>
              <w:rPr>
                <w:noProof/>
                <w:webHidden/>
              </w:rPr>
              <w:t>40</w:t>
            </w:r>
            <w:r>
              <w:rPr>
                <w:noProof/>
                <w:webHidden/>
              </w:rPr>
              <w:fldChar w:fldCharType="end"/>
            </w:r>
          </w:hyperlink>
        </w:p>
        <w:p w:rsidR="00D825CE" w:rsidRDefault="00D825CE">
          <w:pPr>
            <w:pStyle w:val="TOC2"/>
            <w:rPr>
              <w:noProof/>
              <w:sz w:val="24"/>
              <w:szCs w:val="24"/>
              <w:lang w:val="en-US"/>
            </w:rPr>
          </w:pPr>
          <w:hyperlink w:anchor="_Toc10797403" w:history="1">
            <w:r w:rsidRPr="00B83B0E">
              <w:rPr>
                <w:rStyle w:val="Hyperlink"/>
                <w:noProof/>
              </w:rPr>
              <w:t>Vragenlijst voor docenten</w:t>
            </w:r>
            <w:r>
              <w:rPr>
                <w:noProof/>
                <w:webHidden/>
              </w:rPr>
              <w:tab/>
            </w:r>
            <w:r>
              <w:rPr>
                <w:noProof/>
                <w:webHidden/>
              </w:rPr>
              <w:fldChar w:fldCharType="begin"/>
            </w:r>
            <w:r>
              <w:rPr>
                <w:noProof/>
                <w:webHidden/>
              </w:rPr>
              <w:instrText xml:space="preserve"> PAGEREF _Toc10797403 \h </w:instrText>
            </w:r>
            <w:r>
              <w:rPr>
                <w:noProof/>
                <w:webHidden/>
              </w:rPr>
            </w:r>
            <w:r>
              <w:rPr>
                <w:noProof/>
                <w:webHidden/>
              </w:rPr>
              <w:fldChar w:fldCharType="separate"/>
            </w:r>
            <w:r>
              <w:rPr>
                <w:noProof/>
                <w:webHidden/>
              </w:rPr>
              <w:t>40</w:t>
            </w:r>
            <w:r>
              <w:rPr>
                <w:noProof/>
                <w:webHidden/>
              </w:rPr>
              <w:fldChar w:fldCharType="end"/>
            </w:r>
          </w:hyperlink>
        </w:p>
        <w:p w:rsidR="00D825CE" w:rsidRDefault="00D825CE">
          <w:pPr>
            <w:pStyle w:val="TOC2"/>
            <w:rPr>
              <w:noProof/>
              <w:sz w:val="24"/>
              <w:szCs w:val="24"/>
              <w:lang w:val="en-US"/>
            </w:rPr>
          </w:pPr>
          <w:hyperlink w:anchor="_Toc10797404" w:history="1">
            <w:r w:rsidRPr="00B83B0E">
              <w:rPr>
                <w:rStyle w:val="Hyperlink"/>
                <w:noProof/>
              </w:rPr>
              <w:t>Vragenlijst voor studenten</w:t>
            </w:r>
            <w:r>
              <w:rPr>
                <w:noProof/>
                <w:webHidden/>
              </w:rPr>
              <w:tab/>
            </w:r>
            <w:r>
              <w:rPr>
                <w:noProof/>
                <w:webHidden/>
              </w:rPr>
              <w:fldChar w:fldCharType="begin"/>
            </w:r>
            <w:r>
              <w:rPr>
                <w:noProof/>
                <w:webHidden/>
              </w:rPr>
              <w:instrText xml:space="preserve"> PAGEREF _Toc10797404 \h </w:instrText>
            </w:r>
            <w:r>
              <w:rPr>
                <w:noProof/>
                <w:webHidden/>
              </w:rPr>
            </w:r>
            <w:r>
              <w:rPr>
                <w:noProof/>
                <w:webHidden/>
              </w:rPr>
              <w:fldChar w:fldCharType="separate"/>
            </w:r>
            <w:r>
              <w:rPr>
                <w:noProof/>
                <w:webHidden/>
              </w:rPr>
              <w:t>40</w:t>
            </w:r>
            <w:r>
              <w:rPr>
                <w:noProof/>
                <w:webHidden/>
              </w:rPr>
              <w:fldChar w:fldCharType="end"/>
            </w:r>
          </w:hyperlink>
        </w:p>
        <w:p w:rsidR="00D825CE" w:rsidRDefault="00D825CE">
          <w:pPr>
            <w:pStyle w:val="TOC1"/>
            <w:rPr>
              <w:b w:val="0"/>
              <w:noProof/>
              <w:sz w:val="24"/>
              <w:szCs w:val="24"/>
              <w:lang w:val="en-US"/>
            </w:rPr>
          </w:pPr>
          <w:hyperlink w:anchor="_Toc10797405" w:history="1">
            <w:r w:rsidRPr="00B83B0E">
              <w:rPr>
                <w:rStyle w:val="Hyperlink"/>
                <w:noProof/>
              </w:rPr>
              <w:t>Bijlage 2 Purposeful Learning (in a nutshell)</w:t>
            </w:r>
            <w:r>
              <w:rPr>
                <w:noProof/>
                <w:webHidden/>
              </w:rPr>
              <w:tab/>
            </w:r>
            <w:r>
              <w:rPr>
                <w:noProof/>
                <w:webHidden/>
              </w:rPr>
              <w:fldChar w:fldCharType="begin"/>
            </w:r>
            <w:r>
              <w:rPr>
                <w:noProof/>
                <w:webHidden/>
              </w:rPr>
              <w:instrText xml:space="preserve"> PAGEREF _Toc10797405 \h </w:instrText>
            </w:r>
            <w:r>
              <w:rPr>
                <w:noProof/>
                <w:webHidden/>
              </w:rPr>
            </w:r>
            <w:r>
              <w:rPr>
                <w:noProof/>
                <w:webHidden/>
              </w:rPr>
              <w:fldChar w:fldCharType="separate"/>
            </w:r>
            <w:r>
              <w:rPr>
                <w:noProof/>
                <w:webHidden/>
              </w:rPr>
              <w:t>42</w:t>
            </w:r>
            <w:r>
              <w:rPr>
                <w:noProof/>
                <w:webHidden/>
              </w:rPr>
              <w:fldChar w:fldCharType="end"/>
            </w:r>
          </w:hyperlink>
        </w:p>
        <w:p w:rsidR="00D825CE" w:rsidRDefault="00D825CE">
          <w:pPr>
            <w:pStyle w:val="TOC1"/>
            <w:rPr>
              <w:b w:val="0"/>
              <w:noProof/>
              <w:sz w:val="24"/>
              <w:szCs w:val="24"/>
              <w:lang w:val="en-US"/>
            </w:rPr>
          </w:pPr>
          <w:hyperlink w:anchor="_Toc10797406" w:history="1">
            <w:r w:rsidRPr="00B83B0E">
              <w:rPr>
                <w:rStyle w:val="Hyperlink"/>
                <w:noProof/>
              </w:rPr>
              <w:t>Bijlage 3 Purposeful learning v12</w:t>
            </w:r>
            <w:r>
              <w:rPr>
                <w:noProof/>
                <w:webHidden/>
              </w:rPr>
              <w:tab/>
            </w:r>
            <w:r>
              <w:rPr>
                <w:noProof/>
                <w:webHidden/>
              </w:rPr>
              <w:fldChar w:fldCharType="begin"/>
            </w:r>
            <w:r>
              <w:rPr>
                <w:noProof/>
                <w:webHidden/>
              </w:rPr>
              <w:instrText xml:space="preserve"> PAGEREF _Toc10797406 \h </w:instrText>
            </w:r>
            <w:r>
              <w:rPr>
                <w:noProof/>
                <w:webHidden/>
              </w:rPr>
            </w:r>
            <w:r>
              <w:rPr>
                <w:noProof/>
                <w:webHidden/>
              </w:rPr>
              <w:fldChar w:fldCharType="separate"/>
            </w:r>
            <w:r>
              <w:rPr>
                <w:noProof/>
                <w:webHidden/>
              </w:rPr>
              <w:t>43</w:t>
            </w:r>
            <w:r>
              <w:rPr>
                <w:noProof/>
                <w:webHidden/>
              </w:rPr>
              <w:fldChar w:fldCharType="end"/>
            </w:r>
          </w:hyperlink>
        </w:p>
        <w:p w:rsidR="00D825CE" w:rsidRDefault="00D825CE">
          <w:pPr>
            <w:pStyle w:val="TOC1"/>
            <w:rPr>
              <w:b w:val="0"/>
              <w:noProof/>
              <w:sz w:val="24"/>
              <w:szCs w:val="24"/>
              <w:lang w:val="en-US"/>
            </w:rPr>
          </w:pPr>
          <w:hyperlink w:anchor="_Toc10797407" w:history="1">
            <w:r w:rsidRPr="00B83B0E">
              <w:rPr>
                <w:rStyle w:val="Hyperlink"/>
                <w:noProof/>
              </w:rPr>
              <w:t>Bijlage 4 Oorspronkelijk model Purposeful learning</w:t>
            </w:r>
            <w:r>
              <w:rPr>
                <w:noProof/>
                <w:webHidden/>
              </w:rPr>
              <w:tab/>
            </w:r>
            <w:r>
              <w:rPr>
                <w:noProof/>
                <w:webHidden/>
              </w:rPr>
              <w:fldChar w:fldCharType="begin"/>
            </w:r>
            <w:r>
              <w:rPr>
                <w:noProof/>
                <w:webHidden/>
              </w:rPr>
              <w:instrText xml:space="preserve"> PAGEREF _Toc10797407 \h </w:instrText>
            </w:r>
            <w:r>
              <w:rPr>
                <w:noProof/>
                <w:webHidden/>
              </w:rPr>
            </w:r>
            <w:r>
              <w:rPr>
                <w:noProof/>
                <w:webHidden/>
              </w:rPr>
              <w:fldChar w:fldCharType="separate"/>
            </w:r>
            <w:r>
              <w:rPr>
                <w:noProof/>
                <w:webHidden/>
              </w:rPr>
              <w:t>44</w:t>
            </w:r>
            <w:r>
              <w:rPr>
                <w:noProof/>
                <w:webHidden/>
              </w:rPr>
              <w:fldChar w:fldCharType="end"/>
            </w:r>
          </w:hyperlink>
        </w:p>
        <w:p w:rsidR="00D825CE" w:rsidRDefault="00D825CE">
          <w:pPr>
            <w:pStyle w:val="TOC1"/>
            <w:rPr>
              <w:b w:val="0"/>
              <w:noProof/>
              <w:sz w:val="24"/>
              <w:szCs w:val="24"/>
              <w:lang w:val="en-US"/>
            </w:rPr>
          </w:pPr>
          <w:hyperlink w:anchor="_Toc10797408" w:history="1">
            <w:r w:rsidRPr="00B83B0E">
              <w:rPr>
                <w:rStyle w:val="Hyperlink"/>
                <w:noProof/>
              </w:rPr>
              <w:t>Bijlage 5 Mbochallenges.nl</w:t>
            </w:r>
            <w:r>
              <w:rPr>
                <w:noProof/>
                <w:webHidden/>
              </w:rPr>
              <w:tab/>
            </w:r>
            <w:r>
              <w:rPr>
                <w:noProof/>
                <w:webHidden/>
              </w:rPr>
              <w:fldChar w:fldCharType="begin"/>
            </w:r>
            <w:r>
              <w:rPr>
                <w:noProof/>
                <w:webHidden/>
              </w:rPr>
              <w:instrText xml:space="preserve"> PAGEREF _Toc10797408 \h </w:instrText>
            </w:r>
            <w:r>
              <w:rPr>
                <w:noProof/>
                <w:webHidden/>
              </w:rPr>
            </w:r>
            <w:r>
              <w:rPr>
                <w:noProof/>
                <w:webHidden/>
              </w:rPr>
              <w:fldChar w:fldCharType="separate"/>
            </w:r>
            <w:r>
              <w:rPr>
                <w:noProof/>
                <w:webHidden/>
              </w:rPr>
              <w:t>45</w:t>
            </w:r>
            <w:r>
              <w:rPr>
                <w:noProof/>
                <w:webHidden/>
              </w:rPr>
              <w:fldChar w:fldCharType="end"/>
            </w:r>
          </w:hyperlink>
        </w:p>
        <w:p w:rsidR="005C0F56" w:rsidRPr="003143FA" w:rsidRDefault="00267F18" w:rsidP="00A74D38">
          <w:r w:rsidRPr="003143FA">
            <w:rPr>
              <w:b/>
              <w:bCs/>
              <w:noProof/>
            </w:rPr>
            <w:fldChar w:fldCharType="end"/>
          </w:r>
        </w:p>
      </w:sdtContent>
    </w:sdt>
    <w:p w:rsidR="00A8137D" w:rsidRDefault="001C66BB" w:rsidP="00A8137D">
      <w:pPr>
        <w:pStyle w:val="Heading1"/>
      </w:pPr>
      <w:r w:rsidRPr="003143FA">
        <w:br w:type="page"/>
      </w:r>
      <w:bookmarkStart w:id="3" w:name="_Toc10797296"/>
      <w:r w:rsidR="00A8137D">
        <w:lastRenderedPageBreak/>
        <w:t>Disclaimer</w:t>
      </w:r>
      <w:bookmarkEnd w:id="3"/>
    </w:p>
    <w:p w:rsidR="007C3562" w:rsidRDefault="00A8137D">
      <w:r>
        <w:t>De observaties en verwerkte meningen zijn alleen getoetst binnen de scoop van de geïnterviewde personen werkzaam bij verschillende afdelingen, scholen en bedrijven. De observaties kunnen ook van toepassing zijn buiten deze scoop maar dit is niet</w:t>
      </w:r>
      <w:r w:rsidR="00E6250D">
        <w:t xml:space="preserve"> objectief</w:t>
      </w:r>
      <w:r>
        <w:t xml:space="preserve"> vastgesteld. De werkwijze van de verschillende scholen alleen al binnen het Friesland College kunnen dusdanig van elkaar afwijken dat observaties gedaan op school A niet van toepassing zijn op school B en vi</w:t>
      </w:r>
      <w:r w:rsidR="007C3562">
        <w:t>s</w:t>
      </w:r>
      <w:r>
        <w:t>a</w:t>
      </w:r>
      <w:r w:rsidR="007C3562">
        <w:t>-</w:t>
      </w:r>
      <w:r>
        <w:t xml:space="preserve">versa. </w:t>
      </w:r>
    </w:p>
    <w:p w:rsidR="007C3562" w:rsidRDefault="007C3562">
      <w:r>
        <w:t>Observaties zijn zowel gemaakt in de rol van docent in diverse vakken</w:t>
      </w:r>
      <w:r w:rsidR="00C529C3">
        <w:t xml:space="preserve"> waaronder in het maakonderwijs</w:t>
      </w:r>
      <w:r>
        <w:t>, maar ook in de rol van ondernemer.</w:t>
      </w:r>
      <w:r w:rsidR="00C529C3">
        <w:t xml:space="preserve"> In mijn bedrijf had ik continue meerdere stagiaires aan het werk.</w:t>
      </w:r>
      <w:r>
        <w:t xml:space="preserve"> Beide perspectieven heb ik respectievelijk 4 jaar en 7 jaar</w:t>
      </w:r>
      <w:r w:rsidR="00C529C3">
        <w:t>.</w:t>
      </w:r>
    </w:p>
    <w:p w:rsidR="00E6250D" w:rsidRDefault="00E6250D">
      <w:r>
        <w:t>Dit document heeft ook niet als doel om een heilige graal of een dogma te ontwerpen voor het onderwijs, het heeft slechts als doel om als handvat en onderlegger te dienen bij nieuwe of aan te passen onderwijsmodellen. Het detailniveau in het model is dusdanig ontworpen zodat er voldoende houvast is maar tegelijkertijd ook heel veel ruimte voor eigen interpretatie en invulling.</w:t>
      </w:r>
    </w:p>
    <w:p w:rsidR="003555FC" w:rsidRDefault="00E6250D">
      <w:r>
        <w:t>Dit document heeft ook niet als doel om bestaande onderwijsmodellen zwart te maken maar is vooral bedoeld om te helpen terug te gaan naar de bedoeling.</w:t>
      </w:r>
    </w:p>
    <w:p w:rsidR="003555FC" w:rsidRDefault="003555FC">
      <w:r>
        <w:t>De stellingen in dit document zijn hier en daar redelijk gepolariseerd opgesteld met als doel om als voeding te dienen voor discussie en prikkeling</w:t>
      </w:r>
    </w:p>
    <w:p w:rsidR="00760466" w:rsidRDefault="003555FC">
      <w:r>
        <w:t>In dit document wordt gesproken over ‘hij’ en ‘hem’, impliciet wordt hier altijd ‘hij/zij/het’ en ‘hem/haar/het’ bedoeld</w:t>
      </w:r>
      <w:r w:rsidR="00D47F28">
        <w:t>, ditzelfde geldt voor docent/docente</w:t>
      </w:r>
      <w:r>
        <w:t>.</w:t>
      </w:r>
    </w:p>
    <w:p w:rsidR="00D47F28" w:rsidRDefault="00760466">
      <w:r>
        <w:t>Wanneer er in dit document geen expliciete bronvermelding wordt genoemd dan zijn dit door mij zelf waargenomen observaties die zijn getoetst tijdens de 100+ interviews. Wanneer er tijdens de interviews twijfel is ontstaan over de gedane observatie dan is deze observatie weggelaten of genuanceerd.</w:t>
      </w:r>
      <w:r w:rsidR="00C8649F">
        <w:t xml:space="preserve"> De lijst met geïnterviewde personen is onderdeel van de bijlagen.</w:t>
      </w:r>
    </w:p>
    <w:p w:rsidR="00712BA3" w:rsidRDefault="00712BA3">
      <w:pPr>
        <w:spacing w:before="0" w:after="80"/>
        <w:rPr>
          <w:rFonts w:asciiTheme="majorHAnsi" w:eastAsiaTheme="majorEastAsia" w:hAnsiTheme="majorHAnsi" w:cstheme="majorBidi"/>
          <w:b/>
          <w:bCs/>
          <w:color w:val="9D3511" w:themeColor="accent1" w:themeShade="BF"/>
          <w:sz w:val="28"/>
          <w:szCs w:val="28"/>
        </w:rPr>
      </w:pPr>
      <w:r>
        <w:br w:type="page"/>
      </w:r>
    </w:p>
    <w:p w:rsidR="00C529C3" w:rsidRDefault="00C529C3" w:rsidP="00C529C3">
      <w:pPr>
        <w:pStyle w:val="Heading1"/>
      </w:pPr>
      <w:proofErr w:type="spellStart"/>
      <w:r>
        <w:lastRenderedPageBreak/>
        <w:t>Purposeful</w:t>
      </w:r>
      <w:proofErr w:type="spellEnd"/>
      <w:r>
        <w:t xml:space="preserve"> </w:t>
      </w:r>
      <w:proofErr w:type="spellStart"/>
      <w:r>
        <w:t>learning</w:t>
      </w:r>
      <w:proofErr w:type="spellEnd"/>
      <w:r>
        <w:t xml:space="preserve"> in de praktijk</w:t>
      </w:r>
    </w:p>
    <w:p w:rsidR="00C529C3" w:rsidRDefault="00C529C3" w:rsidP="00C529C3">
      <w:r>
        <w:t xml:space="preserve">Het PL-model wordt op dit gebruikt door het team van </w:t>
      </w:r>
      <w:r w:rsidRPr="00712BA3">
        <w:rPr>
          <w:b/>
          <w:i/>
        </w:rPr>
        <w:t>Mediavormgeving</w:t>
      </w:r>
      <w:r>
        <w:t xml:space="preserve"> in Leeuwarden als inspiratiebron voor het vormgeven van hun opleiding. Het onderdeel van werken met opdrachten uit de praktijk en verschillende onderdelen die het eigenaarschap bevorderen zijn al toegepast. Het resultaat hiervan wordt onderzocht</w:t>
      </w:r>
      <w:r w:rsidR="00712BA3">
        <w:t xml:space="preserve"> in het beroepsproduct ‘De diepte in’.</w:t>
      </w:r>
    </w:p>
    <w:p w:rsidR="00712BA3" w:rsidRDefault="00712BA3" w:rsidP="00C529C3">
      <w:r>
        <w:t xml:space="preserve">De opleiding </w:t>
      </w:r>
      <w:r w:rsidRPr="00712BA3">
        <w:rPr>
          <w:b/>
          <w:i/>
        </w:rPr>
        <w:t>Creatief Vakman</w:t>
      </w:r>
      <w:r>
        <w:t xml:space="preserve"> gebruikt het PL-model als onderlegger voor </w:t>
      </w:r>
      <w:proofErr w:type="gramStart"/>
      <w:r>
        <w:t>het</w:t>
      </w:r>
      <w:proofErr w:type="gramEnd"/>
      <w:r>
        <w:t xml:space="preserve"> aankomende cohort 2019-2020. Er wordt nu aan een model gewerkt waarbij er gebruik wordt gemaakt van verschillende werkplaatsen binnen en buiten de school en waarbij aan echte </w:t>
      </w:r>
      <w:proofErr w:type="spellStart"/>
      <w:r>
        <w:t>challenges</w:t>
      </w:r>
      <w:proofErr w:type="spellEnd"/>
      <w:r>
        <w:t xml:space="preserve"> wordt gewerkt. De resultaten hiervan zijn ook onderdeel van ‘De diepte in’.</w:t>
      </w:r>
    </w:p>
    <w:p w:rsidR="00712BA3" w:rsidRDefault="00712BA3" w:rsidP="00C529C3">
      <w:r w:rsidRPr="00712BA3">
        <w:rPr>
          <w:b/>
          <w:i/>
        </w:rPr>
        <w:t>Styling en design</w:t>
      </w:r>
      <w:r>
        <w:t xml:space="preserve"> gebruiken het PL-model als inspiratiebron maar zijn nog wat minder ver in de uitwerking. Wel wordt er waarschijnlijk veel meer samengewerkt met Creatief Vakman.  </w:t>
      </w:r>
    </w:p>
    <w:p w:rsidR="00712BA3" w:rsidRDefault="00712BA3" w:rsidP="00C529C3">
      <w:r>
        <w:t xml:space="preserve">Het vernieuwde </w:t>
      </w:r>
      <w:r w:rsidRPr="00712BA3">
        <w:rPr>
          <w:b/>
          <w:i/>
        </w:rPr>
        <w:t>Excellentieprogramma</w:t>
      </w:r>
      <w:r>
        <w:t xml:space="preserve"> is </w:t>
      </w:r>
      <w:r w:rsidR="0012030D">
        <w:t xml:space="preserve">vrijwel </w:t>
      </w:r>
      <w:r>
        <w:t>helemaal ontwikkeld op</w:t>
      </w:r>
      <w:r w:rsidR="00300606">
        <w:t xml:space="preserve"> basis van</w:t>
      </w:r>
      <w:r>
        <w:t xml:space="preserve"> het PL-model</w:t>
      </w:r>
      <w:r w:rsidR="00001733">
        <w:t xml:space="preserve">. Het programma gaat </w:t>
      </w:r>
      <w:r w:rsidR="0012030D">
        <w:t>van start</w:t>
      </w:r>
      <w:r w:rsidR="00001733">
        <w:t xml:space="preserve"> </w:t>
      </w:r>
      <w:r w:rsidR="0012030D">
        <w:t>in</w:t>
      </w:r>
      <w:r w:rsidR="00001733">
        <w:t xml:space="preserve"> het cursusjaar 2019-2020. </w:t>
      </w:r>
    </w:p>
    <w:p w:rsidR="00001733" w:rsidRDefault="00001733" w:rsidP="00C529C3">
      <w:r>
        <w:t xml:space="preserve">Het PL-model is ook gebruikt door </w:t>
      </w:r>
      <w:r w:rsidRPr="0012030D">
        <w:rPr>
          <w:b/>
          <w:i/>
        </w:rPr>
        <w:t>‘</w:t>
      </w:r>
      <w:proofErr w:type="spellStart"/>
      <w:r w:rsidRPr="0012030D">
        <w:rPr>
          <w:b/>
          <w:i/>
        </w:rPr>
        <w:t>Spark</w:t>
      </w:r>
      <w:proofErr w:type="spellEnd"/>
      <w:r w:rsidRPr="0012030D">
        <w:rPr>
          <w:b/>
          <w:i/>
        </w:rPr>
        <w:t xml:space="preserve"> </w:t>
      </w:r>
      <w:proofErr w:type="spellStart"/>
      <w:r w:rsidRPr="0012030D">
        <w:rPr>
          <w:b/>
          <w:i/>
        </w:rPr>
        <w:t>the</w:t>
      </w:r>
      <w:proofErr w:type="spellEnd"/>
      <w:r w:rsidRPr="0012030D">
        <w:rPr>
          <w:b/>
          <w:i/>
        </w:rPr>
        <w:t xml:space="preserve"> </w:t>
      </w:r>
      <w:proofErr w:type="spellStart"/>
      <w:r w:rsidRPr="0012030D">
        <w:rPr>
          <w:b/>
          <w:i/>
        </w:rPr>
        <w:t>movement</w:t>
      </w:r>
      <w:proofErr w:type="spellEnd"/>
      <w:r w:rsidRPr="0012030D">
        <w:rPr>
          <w:b/>
          <w:i/>
        </w:rPr>
        <w:t>’</w:t>
      </w:r>
      <w:r>
        <w:t>, onderdeel van Circulair Friesland</w:t>
      </w:r>
      <w:r w:rsidR="0012030D">
        <w:t xml:space="preserve">, als onderlegger voor het manifest wat de toekomst van het Friese onderwijs beschrijft. Het PL-model zal ook een belangrijke rol spelen bij de te organiseren onderwijslabs/festivals. </w:t>
      </w:r>
    </w:p>
    <w:p w:rsidR="00001733" w:rsidRDefault="00001733" w:rsidP="00C529C3">
      <w:pPr>
        <w:rPr>
          <w:i/>
        </w:rPr>
      </w:pPr>
      <w:r w:rsidRPr="00001733">
        <w:rPr>
          <w:i/>
        </w:rPr>
        <w:t xml:space="preserve">Het </w:t>
      </w:r>
      <w:r w:rsidR="0012030D">
        <w:rPr>
          <w:i/>
        </w:rPr>
        <w:t>interessante</w:t>
      </w:r>
      <w:r w:rsidRPr="00001733">
        <w:rPr>
          <w:i/>
        </w:rPr>
        <w:t xml:space="preserve"> is dat al deze ontwikkelingen zijn gestart nadat ik het PL-model met al deze opleidingen heb gedeeld, feedback heb verzameld, feedback verwerkt en daarna met rust heb gelaten. Het is dus op basis van eigenaarschap vanzelf verder gegroeid. </w:t>
      </w:r>
    </w:p>
    <w:p w:rsidR="0012030D" w:rsidRDefault="0012030D" w:rsidP="00C529C3">
      <w:pPr>
        <w:rPr>
          <w:i/>
        </w:rPr>
      </w:pPr>
      <w:r>
        <w:rPr>
          <w:i/>
        </w:rPr>
        <w:t xml:space="preserve">De impact van het PL-model was door mij niet voorzien. Initieel werd ik engszins overrompeld </w:t>
      </w:r>
      <w:proofErr w:type="gramStart"/>
      <w:r>
        <w:rPr>
          <w:i/>
        </w:rPr>
        <w:t>door</w:t>
      </w:r>
      <w:proofErr w:type="gramEnd"/>
      <w:r>
        <w:rPr>
          <w:i/>
        </w:rPr>
        <w:t xml:space="preserve"> de tractie die ik hiermee kreeg binnen en buiten de school en in welke mate het model resoneerde met de </w:t>
      </w:r>
      <w:proofErr w:type="spellStart"/>
      <w:r>
        <w:rPr>
          <w:i/>
        </w:rPr>
        <w:t>geïnterviewden</w:t>
      </w:r>
      <w:proofErr w:type="spellEnd"/>
      <w:r>
        <w:rPr>
          <w:i/>
        </w:rPr>
        <w:t xml:space="preserve">. Ondertussen hangt het model op enorm verschillende plekken zowel binnen als buiten de school, ook op </w:t>
      </w:r>
      <w:proofErr w:type="spellStart"/>
      <w:r>
        <w:rPr>
          <w:i/>
        </w:rPr>
        <w:t>NHLStenden</w:t>
      </w:r>
      <w:proofErr w:type="spellEnd"/>
      <w:r>
        <w:rPr>
          <w:i/>
        </w:rPr>
        <w:t>.</w:t>
      </w:r>
    </w:p>
    <w:p w:rsidR="0012030D" w:rsidRDefault="0012030D" w:rsidP="00C529C3">
      <w:pPr>
        <w:rPr>
          <w:i/>
        </w:rPr>
      </w:pPr>
    </w:p>
    <w:p w:rsidR="004247F3" w:rsidRDefault="0012030D" w:rsidP="004247F3">
      <w:pPr>
        <w:keepNext/>
      </w:pPr>
      <w:r w:rsidRPr="0012030D">
        <w:rPr>
          <w:i/>
        </w:rPr>
        <w:drawing>
          <wp:inline distT="0" distB="0" distL="0" distR="0" wp14:anchorId="262ADDA9" wp14:editId="1EFA756F">
            <wp:extent cx="2222500" cy="223176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25704" cy="2234978"/>
                    </a:xfrm>
                    <a:prstGeom prst="rect">
                      <a:avLst/>
                    </a:prstGeom>
                  </pic:spPr>
                </pic:pic>
              </a:graphicData>
            </a:graphic>
          </wp:inline>
        </w:drawing>
      </w:r>
    </w:p>
    <w:p w:rsidR="0012030D" w:rsidRDefault="004247F3" w:rsidP="004247F3">
      <w:pPr>
        <w:pStyle w:val="Caption"/>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Purposeful</w:t>
      </w:r>
      <w:proofErr w:type="spellEnd"/>
      <w:r>
        <w:t xml:space="preserve"> </w:t>
      </w:r>
      <w:proofErr w:type="spellStart"/>
      <w:r>
        <w:t>learning</w:t>
      </w:r>
      <w:proofErr w:type="spellEnd"/>
      <w:r>
        <w:t xml:space="preserve"> model v13</w:t>
      </w:r>
    </w:p>
    <w:p w:rsidR="00D47F28" w:rsidRPr="004247F3" w:rsidRDefault="004247F3" w:rsidP="004247F3">
      <w:pPr>
        <w:spacing w:before="0" w:after="0"/>
        <w:rPr>
          <w:lang w:val="en-US"/>
        </w:rPr>
      </w:pPr>
      <w:hyperlink r:id="rId13" w:history="1">
        <w:proofErr w:type="gramStart"/>
        <w:r>
          <w:rPr>
            <w:rStyle w:val="Hyperlink"/>
          </w:rPr>
          <w:t>https://dev01fc.github.io/pdg/assets/pl/PL-model13.jpg</w:t>
        </w:r>
        <w:proofErr w:type="gramEnd"/>
      </w:hyperlink>
      <w:r w:rsidR="00D47F28">
        <w:br w:type="page"/>
      </w:r>
    </w:p>
    <w:p w:rsidR="00D47F28" w:rsidRDefault="00D47F28" w:rsidP="007C3562">
      <w:pPr>
        <w:pStyle w:val="Heading1"/>
      </w:pPr>
      <w:bookmarkStart w:id="4" w:name="_Toc10797297"/>
      <w:r>
        <w:lastRenderedPageBreak/>
        <w:t>Afkortingen</w:t>
      </w:r>
      <w:bookmarkEnd w:id="4"/>
    </w:p>
    <w:p w:rsidR="00D47F28" w:rsidRDefault="00D47F28" w:rsidP="00D47F28"/>
    <w:p w:rsidR="00D47F28" w:rsidRDefault="00D47F28" w:rsidP="00D47F28">
      <w:r>
        <w:t>In dit document komen een groot aantal afkortingen</w:t>
      </w:r>
      <w:r w:rsidR="006378DF">
        <w:t xml:space="preserve"> en termen</w:t>
      </w:r>
      <w:r>
        <w:t xml:space="preserve"> voor, dezen worden hieronder toegelicht:</w:t>
      </w:r>
    </w:p>
    <w:p w:rsidR="00D47F28" w:rsidRDefault="00D47F28" w:rsidP="00D47F28"/>
    <w:p w:rsidR="000B75FB" w:rsidRPr="006378DF" w:rsidRDefault="00D47F28" w:rsidP="006378DF">
      <w:pPr>
        <w:rPr>
          <w:sz w:val="20"/>
          <w:szCs w:val="20"/>
        </w:rPr>
      </w:pPr>
      <w:r w:rsidRPr="006378DF">
        <w:rPr>
          <w:sz w:val="20"/>
          <w:szCs w:val="20"/>
        </w:rPr>
        <w:t>PL</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xml:space="preserve">- </w:t>
      </w:r>
      <w:proofErr w:type="spellStart"/>
      <w:r w:rsidRPr="006378DF">
        <w:rPr>
          <w:sz w:val="20"/>
          <w:szCs w:val="20"/>
        </w:rPr>
        <w:t>Purposeful</w:t>
      </w:r>
      <w:proofErr w:type="spellEnd"/>
      <w:r w:rsidRPr="006378DF">
        <w:rPr>
          <w:sz w:val="20"/>
          <w:szCs w:val="20"/>
        </w:rPr>
        <w:t xml:space="preserve"> </w:t>
      </w:r>
      <w:proofErr w:type="spellStart"/>
      <w:r w:rsidRPr="006378DF">
        <w:rPr>
          <w:sz w:val="20"/>
          <w:szCs w:val="20"/>
        </w:rPr>
        <w:t>learning</w:t>
      </w:r>
      <w:proofErr w:type="spellEnd"/>
      <w:r w:rsidRPr="006378DF">
        <w:rPr>
          <w:sz w:val="20"/>
          <w:szCs w:val="20"/>
        </w:rPr>
        <w:t>, betekenisvol onderwijs</w:t>
      </w:r>
      <w:r w:rsidR="000B75FB">
        <w:rPr>
          <w:sz w:val="20"/>
          <w:szCs w:val="20"/>
        </w:rPr>
        <w:br/>
      </w:r>
      <w:r w:rsidR="00A155D1" w:rsidRPr="006378DF">
        <w:rPr>
          <w:sz w:val="20"/>
          <w:szCs w:val="20"/>
        </w:rPr>
        <w:t>PPL</w:t>
      </w:r>
      <w:r w:rsidR="00A155D1" w:rsidRPr="006378DF">
        <w:rPr>
          <w:sz w:val="20"/>
          <w:szCs w:val="20"/>
        </w:rPr>
        <w:tab/>
      </w:r>
      <w:r w:rsidR="00A155D1" w:rsidRPr="006378DF">
        <w:rPr>
          <w:sz w:val="20"/>
          <w:szCs w:val="20"/>
        </w:rPr>
        <w:tab/>
      </w:r>
      <w:r w:rsidR="00A155D1" w:rsidRPr="006378DF">
        <w:rPr>
          <w:sz w:val="20"/>
          <w:szCs w:val="20"/>
        </w:rPr>
        <w:tab/>
      </w:r>
      <w:r w:rsidR="00A155D1" w:rsidRPr="006378DF">
        <w:rPr>
          <w:sz w:val="20"/>
          <w:szCs w:val="20"/>
        </w:rPr>
        <w:tab/>
      </w:r>
      <w:r w:rsidR="00A155D1" w:rsidRPr="006378DF">
        <w:rPr>
          <w:sz w:val="20"/>
          <w:szCs w:val="20"/>
        </w:rPr>
        <w:tab/>
        <w:t xml:space="preserve">- </w:t>
      </w:r>
      <w:proofErr w:type="spellStart"/>
      <w:r w:rsidR="00A155D1" w:rsidRPr="006378DF">
        <w:rPr>
          <w:sz w:val="20"/>
          <w:szCs w:val="20"/>
        </w:rPr>
        <w:t>Praktijkgestuurd</w:t>
      </w:r>
      <w:proofErr w:type="spellEnd"/>
      <w:r w:rsidR="00A155D1" w:rsidRPr="006378DF">
        <w:rPr>
          <w:sz w:val="20"/>
          <w:szCs w:val="20"/>
        </w:rPr>
        <w:t xml:space="preserve"> PL</w:t>
      </w:r>
      <w:r w:rsidR="00986C98" w:rsidRPr="006378DF">
        <w:rPr>
          <w:sz w:val="20"/>
          <w:szCs w:val="20"/>
        </w:rPr>
        <w:t xml:space="preserve"> (minder gebruikt, doel en middel in één)</w:t>
      </w:r>
      <w:r w:rsidR="000B75FB">
        <w:rPr>
          <w:sz w:val="20"/>
          <w:szCs w:val="20"/>
        </w:rPr>
        <w:br/>
      </w:r>
      <w:r w:rsidR="00B82B04" w:rsidRPr="006378DF">
        <w:rPr>
          <w:sz w:val="20"/>
          <w:szCs w:val="20"/>
        </w:rPr>
        <w:t>(XX)</w:t>
      </w:r>
      <w:r w:rsidR="00B82B04" w:rsidRPr="006378DF">
        <w:rPr>
          <w:sz w:val="20"/>
          <w:szCs w:val="20"/>
        </w:rPr>
        <w:tab/>
      </w:r>
      <w:r w:rsidR="00B82B04" w:rsidRPr="006378DF">
        <w:rPr>
          <w:sz w:val="20"/>
          <w:szCs w:val="20"/>
        </w:rPr>
        <w:tab/>
      </w:r>
      <w:r w:rsidR="00B82B04" w:rsidRPr="006378DF">
        <w:rPr>
          <w:sz w:val="20"/>
          <w:szCs w:val="20"/>
        </w:rPr>
        <w:tab/>
      </w:r>
      <w:r w:rsidR="00B82B04" w:rsidRPr="006378DF">
        <w:rPr>
          <w:sz w:val="20"/>
          <w:szCs w:val="20"/>
        </w:rPr>
        <w:tab/>
      </w:r>
      <w:r w:rsidR="006378DF">
        <w:rPr>
          <w:sz w:val="20"/>
          <w:szCs w:val="20"/>
        </w:rPr>
        <w:tab/>
        <w:t>- Verwijst naar item in het PL-</w:t>
      </w:r>
      <w:r w:rsidR="00B82B04" w:rsidRPr="006378DF">
        <w:rPr>
          <w:sz w:val="20"/>
          <w:szCs w:val="20"/>
        </w:rPr>
        <w:t>model (referentie op de poster)</w:t>
      </w:r>
      <w:r w:rsidR="000B75FB">
        <w:rPr>
          <w:sz w:val="20"/>
          <w:szCs w:val="20"/>
        </w:rPr>
        <w:br/>
      </w:r>
      <w:proofErr w:type="spellStart"/>
      <w:r w:rsidR="00620AB4" w:rsidRPr="006378DF">
        <w:rPr>
          <w:sz w:val="20"/>
          <w:szCs w:val="20"/>
        </w:rPr>
        <w:t>PC’s</w:t>
      </w:r>
      <w:proofErr w:type="spellEnd"/>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xml:space="preserve">- Praktijkopdrachten en </w:t>
      </w:r>
      <w:proofErr w:type="spellStart"/>
      <w:r w:rsidR="00620AB4" w:rsidRPr="006378DF">
        <w:rPr>
          <w:sz w:val="20"/>
          <w:szCs w:val="20"/>
        </w:rPr>
        <w:t>Challenges</w:t>
      </w:r>
      <w:proofErr w:type="spellEnd"/>
      <w:r w:rsidR="000B75FB">
        <w:rPr>
          <w:sz w:val="20"/>
          <w:szCs w:val="20"/>
        </w:rPr>
        <w:br/>
      </w:r>
      <w:r w:rsidRPr="006378DF">
        <w:rPr>
          <w:sz w:val="20"/>
          <w:szCs w:val="20"/>
        </w:rPr>
        <w:t>BPV</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Beroepspraktijkvorming, of ook wel stage genoemd</w:t>
      </w:r>
      <w:r w:rsidR="000B75FB">
        <w:rPr>
          <w:sz w:val="20"/>
          <w:szCs w:val="20"/>
        </w:rPr>
        <w:br/>
      </w:r>
      <w:r w:rsidRPr="006378DF">
        <w:rPr>
          <w:sz w:val="20"/>
          <w:szCs w:val="20"/>
        </w:rPr>
        <w:t>BOL</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xml:space="preserve">- </w:t>
      </w:r>
      <w:proofErr w:type="spellStart"/>
      <w:r w:rsidRPr="006378DF">
        <w:rPr>
          <w:sz w:val="20"/>
          <w:szCs w:val="20"/>
        </w:rPr>
        <w:t>Beroepsopleidende</w:t>
      </w:r>
      <w:proofErr w:type="spellEnd"/>
      <w:r w:rsidRPr="006378DF">
        <w:rPr>
          <w:sz w:val="20"/>
          <w:szCs w:val="20"/>
        </w:rPr>
        <w:t xml:space="preserve"> leerweg, voltijdstudie uitgevoerd op school</w:t>
      </w:r>
      <w:r w:rsidR="000B75FB">
        <w:rPr>
          <w:sz w:val="20"/>
          <w:szCs w:val="20"/>
        </w:rPr>
        <w:br/>
      </w:r>
      <w:r w:rsidRPr="006378DF">
        <w:rPr>
          <w:sz w:val="20"/>
          <w:szCs w:val="20"/>
        </w:rPr>
        <w:t>BBL</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Beroepsbegeleidende leerweg, leren naast het werk</w:t>
      </w:r>
      <w:r w:rsidR="000B75FB">
        <w:rPr>
          <w:sz w:val="20"/>
          <w:szCs w:val="20"/>
        </w:rPr>
        <w:br/>
      </w:r>
      <w:r w:rsidRPr="006378DF">
        <w:rPr>
          <w:sz w:val="20"/>
          <w:szCs w:val="20"/>
        </w:rPr>
        <w:t>Praktijkroute</w:t>
      </w:r>
      <w:r w:rsidRPr="006378DF">
        <w:rPr>
          <w:sz w:val="20"/>
          <w:szCs w:val="20"/>
        </w:rPr>
        <w:tab/>
      </w:r>
      <w:r w:rsidRPr="006378DF">
        <w:rPr>
          <w:sz w:val="20"/>
          <w:szCs w:val="20"/>
        </w:rPr>
        <w:tab/>
      </w:r>
      <w:r w:rsidRPr="006378DF">
        <w:rPr>
          <w:sz w:val="20"/>
          <w:szCs w:val="20"/>
        </w:rPr>
        <w:tab/>
        <w:t>- Studie wordt volledig uitgevoerd bij een leerbedrijf</w:t>
      </w:r>
      <w:r w:rsidR="000B75FB">
        <w:rPr>
          <w:sz w:val="20"/>
          <w:szCs w:val="20"/>
        </w:rPr>
        <w:br/>
      </w:r>
      <w:r w:rsidR="00620AB4" w:rsidRPr="006378DF">
        <w:rPr>
          <w:sz w:val="20"/>
          <w:szCs w:val="20"/>
        </w:rPr>
        <w:t>MOOC</w:t>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Massive open online course, e-</w:t>
      </w:r>
      <w:proofErr w:type="spellStart"/>
      <w:r w:rsidR="00620AB4" w:rsidRPr="006378DF">
        <w:rPr>
          <w:sz w:val="20"/>
          <w:szCs w:val="20"/>
        </w:rPr>
        <w:t>learning</w:t>
      </w:r>
      <w:proofErr w:type="spellEnd"/>
      <w:r w:rsidR="00620AB4" w:rsidRPr="006378DF">
        <w:rPr>
          <w:sz w:val="20"/>
          <w:szCs w:val="20"/>
        </w:rPr>
        <w:t xml:space="preserve"> materiaal op afroep</w:t>
      </w:r>
      <w:r w:rsidR="000B75FB">
        <w:rPr>
          <w:sz w:val="20"/>
          <w:szCs w:val="20"/>
        </w:rPr>
        <w:br/>
      </w:r>
      <w:proofErr w:type="spellStart"/>
      <w:r w:rsidR="00620AB4" w:rsidRPr="006378DF">
        <w:rPr>
          <w:sz w:val="20"/>
          <w:szCs w:val="20"/>
        </w:rPr>
        <w:t>Crebo</w:t>
      </w:r>
      <w:proofErr w:type="spellEnd"/>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xml:space="preserve">- Centraal register beroepsopleidingen elk KD heeft een </w:t>
      </w:r>
      <w:proofErr w:type="spellStart"/>
      <w:r w:rsidR="00620AB4" w:rsidRPr="006378DF">
        <w:rPr>
          <w:sz w:val="20"/>
          <w:szCs w:val="20"/>
        </w:rPr>
        <w:t>crebonummer</w:t>
      </w:r>
      <w:proofErr w:type="spellEnd"/>
      <w:r w:rsidR="000B75FB">
        <w:rPr>
          <w:sz w:val="20"/>
          <w:szCs w:val="20"/>
        </w:rPr>
        <w:br/>
      </w:r>
      <w:r w:rsidR="00620AB4" w:rsidRPr="006378DF">
        <w:rPr>
          <w:sz w:val="20"/>
          <w:szCs w:val="20"/>
        </w:rPr>
        <w:t>KD</w:t>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Kwalificatiedossier, omschrijving inhoud van de beroepsopleiding</w:t>
      </w:r>
      <w:r w:rsidR="000B75FB">
        <w:rPr>
          <w:sz w:val="20"/>
          <w:szCs w:val="20"/>
        </w:rPr>
        <w:br/>
      </w:r>
      <w:r w:rsidR="00621A29" w:rsidRPr="006378DF">
        <w:rPr>
          <w:sz w:val="20"/>
          <w:szCs w:val="20"/>
        </w:rPr>
        <w:t>‘De school’</w:t>
      </w:r>
      <w:r w:rsidR="00621A29" w:rsidRPr="006378DF">
        <w:rPr>
          <w:sz w:val="20"/>
          <w:szCs w:val="20"/>
        </w:rPr>
        <w:tab/>
      </w:r>
      <w:r w:rsidR="00621A29" w:rsidRPr="006378DF">
        <w:rPr>
          <w:sz w:val="20"/>
          <w:szCs w:val="20"/>
        </w:rPr>
        <w:tab/>
      </w:r>
      <w:r w:rsidR="00621A29" w:rsidRPr="006378DF">
        <w:rPr>
          <w:sz w:val="20"/>
          <w:szCs w:val="20"/>
        </w:rPr>
        <w:tab/>
        <w:t>- Het Friesland College en het MBO in het algemeen</w:t>
      </w:r>
      <w:r w:rsidR="000B75FB">
        <w:rPr>
          <w:sz w:val="20"/>
          <w:szCs w:val="20"/>
        </w:rPr>
        <w:br/>
      </w:r>
      <w:r w:rsidR="00621A29" w:rsidRPr="006378DF">
        <w:rPr>
          <w:sz w:val="20"/>
          <w:szCs w:val="20"/>
        </w:rPr>
        <w:t>FC</w:t>
      </w:r>
      <w:r w:rsidR="00621A29" w:rsidRPr="006378DF">
        <w:rPr>
          <w:sz w:val="20"/>
          <w:szCs w:val="20"/>
        </w:rPr>
        <w:tab/>
      </w:r>
      <w:r w:rsidR="00621A29" w:rsidRPr="006378DF">
        <w:rPr>
          <w:sz w:val="20"/>
          <w:szCs w:val="20"/>
        </w:rPr>
        <w:tab/>
      </w:r>
      <w:r w:rsidR="00621A29" w:rsidRPr="006378DF">
        <w:rPr>
          <w:sz w:val="20"/>
          <w:szCs w:val="20"/>
        </w:rPr>
        <w:tab/>
      </w:r>
      <w:r w:rsidR="00621A29" w:rsidRPr="006378DF">
        <w:rPr>
          <w:sz w:val="20"/>
          <w:szCs w:val="20"/>
        </w:rPr>
        <w:tab/>
      </w:r>
      <w:r w:rsidR="00621A29" w:rsidRPr="006378DF">
        <w:rPr>
          <w:sz w:val="20"/>
          <w:szCs w:val="20"/>
        </w:rPr>
        <w:tab/>
        <w:t>- Friesland College</w:t>
      </w:r>
      <w:r w:rsidR="000B75FB">
        <w:rPr>
          <w:sz w:val="20"/>
          <w:szCs w:val="20"/>
        </w:rPr>
        <w:br/>
      </w:r>
      <w:r w:rsidR="006378DF" w:rsidRPr="006378DF">
        <w:rPr>
          <w:sz w:val="20"/>
          <w:szCs w:val="20"/>
        </w:rPr>
        <w:t>Begeleiding</w:t>
      </w:r>
      <w:r w:rsidR="006378DF" w:rsidRPr="006378DF">
        <w:rPr>
          <w:sz w:val="20"/>
          <w:szCs w:val="20"/>
        </w:rPr>
        <w:tab/>
      </w:r>
      <w:r w:rsidR="006378DF" w:rsidRPr="006378DF">
        <w:rPr>
          <w:sz w:val="20"/>
          <w:szCs w:val="20"/>
        </w:rPr>
        <w:tab/>
      </w:r>
      <w:r w:rsidR="006378DF" w:rsidRPr="006378DF">
        <w:rPr>
          <w:sz w:val="20"/>
          <w:szCs w:val="20"/>
        </w:rPr>
        <w:tab/>
        <w:t>- Coaches, Vakdocenten, Mentoren uit het bedrijfsleven, Ouders en HBO studenten</w:t>
      </w:r>
      <w:r w:rsidR="000B75FB">
        <w:rPr>
          <w:sz w:val="20"/>
          <w:szCs w:val="20"/>
        </w:rPr>
        <w:br/>
      </w:r>
      <w:r w:rsidR="00116091">
        <w:rPr>
          <w:sz w:val="20"/>
          <w:szCs w:val="20"/>
        </w:rPr>
        <w:t>NLQF</w:t>
      </w:r>
      <w:r w:rsidR="00116091">
        <w:rPr>
          <w:sz w:val="20"/>
          <w:szCs w:val="20"/>
        </w:rPr>
        <w:tab/>
      </w:r>
      <w:r w:rsidR="00116091">
        <w:rPr>
          <w:sz w:val="20"/>
          <w:szCs w:val="20"/>
        </w:rPr>
        <w:tab/>
      </w:r>
      <w:r w:rsidR="00116091">
        <w:rPr>
          <w:sz w:val="20"/>
          <w:szCs w:val="20"/>
        </w:rPr>
        <w:tab/>
      </w:r>
      <w:r w:rsidR="00116091">
        <w:rPr>
          <w:sz w:val="20"/>
          <w:szCs w:val="20"/>
        </w:rPr>
        <w:tab/>
        <w:t xml:space="preserve">- </w:t>
      </w:r>
      <w:r w:rsidR="00116091" w:rsidRPr="00116091">
        <w:rPr>
          <w:sz w:val="20"/>
          <w:szCs w:val="20"/>
        </w:rPr>
        <w:t>Nederlands Kwalificatieraamwerk</w:t>
      </w:r>
      <w:r w:rsidR="000B75FB">
        <w:rPr>
          <w:sz w:val="20"/>
          <w:szCs w:val="20"/>
        </w:rPr>
        <w:br/>
      </w:r>
      <w:r w:rsidR="00116091">
        <w:rPr>
          <w:sz w:val="20"/>
          <w:szCs w:val="20"/>
        </w:rPr>
        <w:t>EQF</w:t>
      </w:r>
      <w:r w:rsidR="00116091">
        <w:rPr>
          <w:sz w:val="20"/>
          <w:szCs w:val="20"/>
        </w:rPr>
        <w:tab/>
      </w:r>
      <w:r w:rsidR="00116091">
        <w:rPr>
          <w:sz w:val="20"/>
          <w:szCs w:val="20"/>
        </w:rPr>
        <w:tab/>
      </w:r>
      <w:r w:rsidR="00116091">
        <w:rPr>
          <w:sz w:val="20"/>
          <w:szCs w:val="20"/>
        </w:rPr>
        <w:tab/>
      </w:r>
      <w:r w:rsidR="00116091">
        <w:rPr>
          <w:sz w:val="20"/>
          <w:szCs w:val="20"/>
        </w:rPr>
        <w:tab/>
      </w:r>
      <w:r w:rsidR="00116091">
        <w:rPr>
          <w:sz w:val="20"/>
          <w:szCs w:val="20"/>
        </w:rPr>
        <w:tab/>
        <w:t xml:space="preserve">- Europees </w:t>
      </w:r>
      <w:r w:rsidR="00116091" w:rsidRPr="00116091">
        <w:rPr>
          <w:sz w:val="20"/>
          <w:szCs w:val="20"/>
        </w:rPr>
        <w:t>Kwalificatieraamwerk</w:t>
      </w:r>
      <w:r w:rsidR="000B75FB">
        <w:rPr>
          <w:sz w:val="20"/>
          <w:szCs w:val="20"/>
        </w:rPr>
        <w:br/>
        <w:t>AVG</w:t>
      </w:r>
      <w:r w:rsidR="000B75FB">
        <w:rPr>
          <w:sz w:val="20"/>
          <w:szCs w:val="20"/>
        </w:rPr>
        <w:tab/>
      </w:r>
      <w:r w:rsidR="000B75FB">
        <w:rPr>
          <w:sz w:val="20"/>
          <w:szCs w:val="20"/>
        </w:rPr>
        <w:tab/>
      </w:r>
      <w:r w:rsidR="000B75FB">
        <w:rPr>
          <w:sz w:val="20"/>
          <w:szCs w:val="20"/>
        </w:rPr>
        <w:tab/>
      </w:r>
      <w:r w:rsidR="000B75FB">
        <w:rPr>
          <w:sz w:val="20"/>
          <w:szCs w:val="20"/>
        </w:rPr>
        <w:tab/>
      </w:r>
      <w:r w:rsidR="000B75FB">
        <w:rPr>
          <w:sz w:val="20"/>
          <w:szCs w:val="20"/>
        </w:rPr>
        <w:tab/>
        <w:t xml:space="preserve">- </w:t>
      </w:r>
      <w:r w:rsidR="000B75FB" w:rsidRPr="000B75FB">
        <w:rPr>
          <w:sz w:val="20"/>
          <w:szCs w:val="20"/>
        </w:rPr>
        <w:t>Algemene verordening gegevensbescherming (AVG) van toepassing</w:t>
      </w:r>
    </w:p>
    <w:p w:rsidR="00620AB4" w:rsidRDefault="00620AB4" w:rsidP="00D47F28"/>
    <w:p w:rsidR="00D47F28" w:rsidRPr="00D47F28" w:rsidRDefault="00D47F28" w:rsidP="00D47F28"/>
    <w:p w:rsidR="00A8137D" w:rsidRDefault="00A8137D">
      <w:pPr>
        <w:rPr>
          <w:rFonts w:asciiTheme="majorHAnsi" w:eastAsiaTheme="majorEastAsia" w:hAnsiTheme="majorHAnsi" w:cstheme="majorBidi"/>
          <w:b/>
          <w:bCs/>
          <w:color w:val="9D3511" w:themeColor="accent1" w:themeShade="BF"/>
          <w:sz w:val="28"/>
          <w:szCs w:val="28"/>
        </w:rPr>
      </w:pPr>
      <w:r>
        <w:br w:type="page"/>
      </w:r>
    </w:p>
    <w:p w:rsidR="005C0F56" w:rsidRPr="00A74D38" w:rsidRDefault="008B381C" w:rsidP="00A74D38">
      <w:pPr>
        <w:pStyle w:val="Heading1"/>
      </w:pPr>
      <w:bookmarkStart w:id="5" w:name="_Toc10797298"/>
      <w:r w:rsidRPr="003143FA">
        <w:lastRenderedPageBreak/>
        <w:t>Inleiding</w:t>
      </w:r>
      <w:bookmarkEnd w:id="5"/>
    </w:p>
    <w:p w:rsidR="008B381C" w:rsidRPr="003143FA" w:rsidRDefault="008B381C" w:rsidP="008B381C">
      <w:pPr>
        <w:pStyle w:val="Heading2"/>
      </w:pPr>
      <w:bookmarkStart w:id="6" w:name="_Toc10797299"/>
      <w:r w:rsidRPr="003143FA">
        <w:t>Aanleiding</w:t>
      </w:r>
      <w:r w:rsidR="00B82B04">
        <w:t xml:space="preserve"> (88)</w:t>
      </w:r>
      <w:bookmarkEnd w:id="6"/>
    </w:p>
    <w:p w:rsidR="0080574A" w:rsidRPr="003143FA" w:rsidRDefault="008B381C" w:rsidP="00521FF5">
      <w:r w:rsidRPr="003143FA">
        <w:t xml:space="preserve">Het Friesland College </w:t>
      </w:r>
      <w:r w:rsidR="00275DF4" w:rsidRPr="003143FA">
        <w:t xml:space="preserve">is een sterk voorstander </w:t>
      </w:r>
      <w:r w:rsidR="00982958">
        <w:t>van</w:t>
      </w:r>
      <w:r w:rsidR="00275DF4" w:rsidRPr="003143FA">
        <w:t xml:space="preserve"> </w:t>
      </w:r>
      <w:proofErr w:type="spellStart"/>
      <w:r w:rsidR="00275DF4" w:rsidRPr="003143FA">
        <w:t>praktijkgestuurd</w:t>
      </w:r>
      <w:proofErr w:type="spellEnd"/>
      <w:r w:rsidR="00275DF4" w:rsidRPr="003143FA">
        <w:t xml:space="preserve"> leren</w:t>
      </w:r>
      <w:r w:rsidR="007A50F0" w:rsidRPr="003143FA">
        <w:t>.</w:t>
      </w:r>
      <w:r w:rsidR="00275DF4" w:rsidRPr="003143FA">
        <w:t xml:space="preserve"> Er wordt van alles gedaan met praktijkroutes, BBL, B</w:t>
      </w:r>
      <w:r w:rsidR="00620AB4">
        <w:t>P</w:t>
      </w:r>
      <w:r w:rsidR="00275DF4" w:rsidRPr="003143FA">
        <w:t xml:space="preserve">V, etc. Als projectmanager van het </w:t>
      </w:r>
      <w:proofErr w:type="spellStart"/>
      <w:r w:rsidR="00275DF4" w:rsidRPr="003143FA">
        <w:t>D’Lab</w:t>
      </w:r>
      <w:proofErr w:type="spellEnd"/>
      <w:r w:rsidR="00275DF4" w:rsidRPr="003143FA">
        <w:t xml:space="preserve"> is </w:t>
      </w:r>
      <w:r w:rsidR="0039344A">
        <w:t xml:space="preserve">het o.a. mijn </w:t>
      </w:r>
      <w:r w:rsidR="00275DF4" w:rsidRPr="003143FA">
        <w:t>opdracht om vanuit het bedrijfsleven innovatie</w:t>
      </w:r>
      <w:r w:rsidR="0039344A">
        <w:t xml:space="preserve">ve </w:t>
      </w:r>
      <w:r w:rsidR="00275DF4" w:rsidRPr="003143FA">
        <w:t xml:space="preserve">opdrachten binnen te halen </w:t>
      </w:r>
      <w:r w:rsidR="0039344A">
        <w:t xml:space="preserve">om </w:t>
      </w:r>
      <w:r w:rsidR="00275DF4" w:rsidRPr="003143FA">
        <w:t xml:space="preserve">die vervolgens in het </w:t>
      </w:r>
      <w:proofErr w:type="spellStart"/>
      <w:r w:rsidR="00275DF4" w:rsidRPr="003143FA">
        <w:t>D’Lab</w:t>
      </w:r>
      <w:proofErr w:type="spellEnd"/>
      <w:r w:rsidR="00275DF4" w:rsidRPr="003143FA">
        <w:t xml:space="preserve"> (of i.c.m. faciliteiten op onze scholen of daarbuiten) door</w:t>
      </w:r>
      <w:r w:rsidR="00723113" w:rsidRPr="003143FA">
        <w:t xml:space="preserve"> BOL</w:t>
      </w:r>
      <w:r w:rsidR="00275DF4" w:rsidRPr="003143FA">
        <w:t xml:space="preserve"> studenten </w:t>
      </w:r>
      <w:r w:rsidR="0080574A" w:rsidRPr="003143FA">
        <w:t>dienen te</w:t>
      </w:r>
      <w:r w:rsidR="00275DF4" w:rsidRPr="003143FA">
        <w:t xml:space="preserve"> worden uitgevoerd.</w:t>
      </w:r>
      <w:r w:rsidR="0080574A" w:rsidRPr="003143FA">
        <w:t xml:space="preserve"> </w:t>
      </w:r>
    </w:p>
    <w:p w:rsidR="00510CD3" w:rsidRPr="003143FA" w:rsidRDefault="00510CD3" w:rsidP="00510CD3">
      <w:pPr>
        <w:pStyle w:val="Heading3"/>
      </w:pPr>
      <w:bookmarkStart w:id="7" w:name="_Toc10797300"/>
      <w:r w:rsidRPr="003143FA">
        <w:t xml:space="preserve">Aggregeren projecten en </w:t>
      </w:r>
      <w:proofErr w:type="spellStart"/>
      <w:r w:rsidRPr="003143FA">
        <w:t>challenges</w:t>
      </w:r>
      <w:bookmarkEnd w:id="7"/>
      <w:proofErr w:type="spellEnd"/>
    </w:p>
    <w:p w:rsidR="0080574A" w:rsidRPr="003143FA" w:rsidRDefault="0080574A" w:rsidP="00521FF5">
      <w:r w:rsidRPr="003143FA">
        <w:t xml:space="preserve">Het binnenhalen van innovatieve opdrachten en </w:t>
      </w:r>
      <w:proofErr w:type="spellStart"/>
      <w:r w:rsidR="00510CD3" w:rsidRPr="003143FA">
        <w:t>c</w:t>
      </w:r>
      <w:r w:rsidRPr="003143FA">
        <w:t>hallenges</w:t>
      </w:r>
      <w:proofErr w:type="spellEnd"/>
      <w:r w:rsidRPr="003143FA">
        <w:t xml:space="preserve"> bleek goed te doen, er zijn genoeg beschikbaar. Voorbeelden zijn bijvoorbeeld, ‘Ontwerp en prototype een nieuw laadsysteem voor collies in een vrachtwagen’, ‘Ontwerp een lichtplan voor situatie x en maak een prototype’, ‘Ontwerp en prototype stadsbankjes die van gerecycled plastic uit de directe omgeving kunnen worden gemaakt’, </w:t>
      </w:r>
      <w:proofErr w:type="spellStart"/>
      <w:r w:rsidRPr="003143FA">
        <w:t>etc</w:t>
      </w:r>
      <w:proofErr w:type="spellEnd"/>
      <w:r w:rsidRPr="003143FA">
        <w:t>, etc. Smalle en hele brede multidisciplinaire opdrachten dus.</w:t>
      </w:r>
    </w:p>
    <w:p w:rsidR="00510CD3" w:rsidRPr="003143FA" w:rsidRDefault="00510CD3" w:rsidP="00510CD3">
      <w:pPr>
        <w:pStyle w:val="Heading3"/>
      </w:pPr>
      <w:bookmarkStart w:id="8" w:name="_Toc10797301"/>
      <w:r w:rsidRPr="003143FA">
        <w:t xml:space="preserve">Koppeling studenten aan projecten en </w:t>
      </w:r>
      <w:proofErr w:type="spellStart"/>
      <w:r w:rsidRPr="003143FA">
        <w:t>challenges</w:t>
      </w:r>
      <w:bookmarkEnd w:id="8"/>
      <w:proofErr w:type="spellEnd"/>
    </w:p>
    <w:p w:rsidR="0080574A" w:rsidRPr="003143FA" w:rsidRDefault="0080574A" w:rsidP="00521FF5">
      <w:r w:rsidRPr="003143FA">
        <w:t xml:space="preserve">Na het binnenhalen van een opdracht moeten hier studenten bij worden gezocht. Dit is een </w:t>
      </w:r>
      <w:r w:rsidR="0039344A">
        <w:t>altijd een</w:t>
      </w:r>
      <w:r w:rsidRPr="003143FA">
        <w:t xml:space="preserve"> hele lastige procedure waarbij eerst binnen de stagiaires, vervolgens in de ‘</w:t>
      </w:r>
      <w:proofErr w:type="spellStart"/>
      <w:r w:rsidRPr="003143FA">
        <w:t>inner-circle</w:t>
      </w:r>
      <w:proofErr w:type="spellEnd"/>
      <w:r w:rsidRPr="003143FA">
        <w:t>’ aan studenten/docenten wordt gezocht om vervolgens door de hele organisatie te moeten vragen met vaak heel weinig opbrengst. Tijdrovend en frustrerend dus.</w:t>
      </w:r>
    </w:p>
    <w:p w:rsidR="00510CD3" w:rsidRPr="003143FA" w:rsidRDefault="00510CD3" w:rsidP="00510CD3">
      <w:pPr>
        <w:pStyle w:val="Heading3"/>
      </w:pPr>
      <w:bookmarkStart w:id="9" w:name="_Toc10797302"/>
      <w:r w:rsidRPr="003143FA">
        <w:t>Eigenaarschap studenten en docenten</w:t>
      </w:r>
      <w:bookmarkEnd w:id="9"/>
    </w:p>
    <w:p w:rsidR="00510CD3" w:rsidRPr="003143FA" w:rsidRDefault="00510CD3" w:rsidP="00521FF5">
      <w:r w:rsidRPr="003143FA">
        <w:t xml:space="preserve">De studenten die vervolgens met pijn en moeite zijn gevonden doen dit vaak uit goodwill voor mij of bepaalde docent/coach. Of soms doet een student dit als opvuller voor aantal </w:t>
      </w:r>
      <w:proofErr w:type="spellStart"/>
      <w:r w:rsidRPr="003143FA">
        <w:t>stageuren</w:t>
      </w:r>
      <w:proofErr w:type="spellEnd"/>
      <w:r w:rsidRPr="003143FA">
        <w:t xml:space="preserve"> o.id. Het eigenaarschap over het project is hierdoor vaak flinterdun. Ook is het project geen structureel onderdeel van het curriculum of BPV wat betekent dat wanneer er ook maar iets anders loopt dan gepland de studenten afhaken en terugvallen op hun </w:t>
      </w:r>
      <w:r w:rsidR="0039344A">
        <w:t>basis</w:t>
      </w:r>
      <w:r w:rsidRPr="003143FA">
        <w:t>verplichtingen. Zowel studenten als begeleidende docenten hebben een vergelijkbare reflex.</w:t>
      </w:r>
    </w:p>
    <w:p w:rsidR="00510CD3" w:rsidRPr="003143FA" w:rsidRDefault="00510CD3" w:rsidP="00730938">
      <w:pPr>
        <w:pStyle w:val="Heading3"/>
      </w:pPr>
      <w:bookmarkStart w:id="10" w:name="_Toc10797303"/>
      <w:r w:rsidRPr="003143FA">
        <w:t>Probleemstelling</w:t>
      </w:r>
      <w:bookmarkEnd w:id="10"/>
    </w:p>
    <w:p w:rsidR="00510CD3" w:rsidRPr="003143FA" w:rsidRDefault="00510CD3" w:rsidP="00521FF5">
      <w:r w:rsidRPr="003143FA">
        <w:t xml:space="preserve">Er spelen dus verschillende elementen die het succesvol toepassen van projecten en </w:t>
      </w:r>
      <w:proofErr w:type="spellStart"/>
      <w:r w:rsidRPr="003143FA">
        <w:t>challenges</w:t>
      </w:r>
      <w:proofErr w:type="spellEnd"/>
      <w:r w:rsidRPr="003143FA">
        <w:t xml:space="preserve"> in de weg staan:</w:t>
      </w:r>
    </w:p>
    <w:p w:rsidR="00510CD3" w:rsidRPr="003143FA" w:rsidRDefault="00730938" w:rsidP="00510CD3">
      <w:pPr>
        <w:pStyle w:val="ListParagraph"/>
        <w:numPr>
          <w:ilvl w:val="0"/>
          <w:numId w:val="12"/>
        </w:numPr>
      </w:pPr>
      <w:r w:rsidRPr="003143FA">
        <w:t xml:space="preserve">Projecten en </w:t>
      </w:r>
      <w:proofErr w:type="spellStart"/>
      <w:r w:rsidRPr="003143FA">
        <w:t>Challenges</w:t>
      </w:r>
      <w:proofErr w:type="spellEnd"/>
      <w:r w:rsidRPr="003143FA">
        <w:t xml:space="preserve"> zijn geen integraal onderdeel van het onderwijs maar ‘iets wat </w:t>
      </w:r>
      <w:r w:rsidR="00AD060D" w:rsidRPr="003143FA">
        <w:t>erbij</w:t>
      </w:r>
      <w:r w:rsidRPr="003143FA">
        <w:t xml:space="preserve"> moet’</w:t>
      </w:r>
    </w:p>
    <w:p w:rsidR="00730938" w:rsidRPr="003143FA" w:rsidRDefault="00730938" w:rsidP="00730938">
      <w:r w:rsidRPr="003143FA">
        <w:t>Hierdoor:</w:t>
      </w:r>
    </w:p>
    <w:p w:rsidR="00730938" w:rsidRPr="003143FA" w:rsidRDefault="00730938" w:rsidP="00730938">
      <w:pPr>
        <w:pStyle w:val="ListParagraph"/>
        <w:numPr>
          <w:ilvl w:val="0"/>
          <w:numId w:val="12"/>
        </w:numPr>
      </w:pPr>
      <w:r w:rsidRPr="003143FA">
        <w:t>Wordt er geen koppeling gemaakt met leerdoelen en competenties uit het kwalificatiedossier van de student</w:t>
      </w:r>
    </w:p>
    <w:p w:rsidR="00730938" w:rsidRPr="003143FA" w:rsidRDefault="00730938" w:rsidP="00730938">
      <w:pPr>
        <w:pStyle w:val="ListParagraph"/>
        <w:numPr>
          <w:ilvl w:val="0"/>
          <w:numId w:val="12"/>
        </w:numPr>
      </w:pPr>
      <w:r w:rsidRPr="003143FA">
        <w:t>Is het heel moeilijk om studenten te vinden die aan de projecten kunnen en willen werken</w:t>
      </w:r>
      <w:r w:rsidR="00B869A3">
        <w:t xml:space="preserve"> en om studenten voor de volledige duur van het project te binden</w:t>
      </w:r>
    </w:p>
    <w:p w:rsidR="00730938" w:rsidRPr="0039344A" w:rsidRDefault="00730938" w:rsidP="00730938">
      <w:pPr>
        <w:pStyle w:val="ListParagraph"/>
        <w:numPr>
          <w:ilvl w:val="0"/>
          <w:numId w:val="12"/>
        </w:numPr>
        <w:rPr>
          <w:u w:val="single"/>
        </w:rPr>
      </w:pPr>
      <w:r w:rsidRPr="0039344A">
        <w:rPr>
          <w:u w:val="single"/>
        </w:rPr>
        <w:t>Is er geen eigenaarschap van studenten en begeleidende docenten</w:t>
      </w:r>
    </w:p>
    <w:p w:rsidR="00730938" w:rsidRPr="003143FA" w:rsidRDefault="00730938" w:rsidP="00730938">
      <w:pPr>
        <w:pStyle w:val="Heading2"/>
      </w:pPr>
      <w:bookmarkStart w:id="11" w:name="_Toc10797304"/>
      <w:r w:rsidRPr="003143FA">
        <w:lastRenderedPageBreak/>
        <w:t>Oplossingsrichting</w:t>
      </w:r>
      <w:bookmarkEnd w:id="11"/>
    </w:p>
    <w:p w:rsidR="00730938" w:rsidRPr="003143FA" w:rsidRDefault="000121DE" w:rsidP="000121DE">
      <w:pPr>
        <w:pStyle w:val="Heading3"/>
      </w:pPr>
      <w:bookmarkStart w:id="12" w:name="_Toc10797305"/>
      <w:r w:rsidRPr="003143FA">
        <w:t>Mbochallenges.nl</w:t>
      </w:r>
      <w:bookmarkEnd w:id="12"/>
    </w:p>
    <w:p w:rsidR="00730938" w:rsidRPr="003143FA" w:rsidRDefault="00730938" w:rsidP="00730938">
      <w:r w:rsidRPr="003143FA">
        <w:t xml:space="preserve">Omdat ik het als eerste stap noodzakelijk achtte om alle </w:t>
      </w:r>
      <w:proofErr w:type="spellStart"/>
      <w:r w:rsidRPr="003143FA">
        <w:t>Challenges</w:t>
      </w:r>
      <w:proofErr w:type="spellEnd"/>
      <w:r w:rsidRPr="003143FA">
        <w:t xml:space="preserve"> en Projecten op één plek te kunnen aggregeren heb ik in de zomervakantie van 2018 het platform </w:t>
      </w:r>
      <w:hyperlink r:id="rId14" w:history="1">
        <w:r w:rsidRPr="003143FA">
          <w:rPr>
            <w:rStyle w:val="Hyperlink"/>
          </w:rPr>
          <w:t>www.mbochallenge.nl</w:t>
        </w:r>
      </w:hyperlink>
      <w:r w:rsidRPr="003143FA">
        <w:t xml:space="preserve"> ontwikkeld. Hier </w:t>
      </w:r>
      <w:r w:rsidR="0039344A">
        <w:t>kunnen</w:t>
      </w:r>
      <w:r w:rsidRPr="003143FA">
        <w:t xml:space="preserve"> </w:t>
      </w:r>
      <w:r w:rsidR="0039344A">
        <w:t xml:space="preserve">vanuit </w:t>
      </w:r>
      <w:r w:rsidRPr="003143FA">
        <w:t xml:space="preserve">een diversiteit aan bronnen op één website allerlei </w:t>
      </w:r>
      <w:proofErr w:type="spellStart"/>
      <w:r w:rsidRPr="003143FA">
        <w:t>challenges</w:t>
      </w:r>
      <w:proofErr w:type="spellEnd"/>
      <w:r w:rsidRPr="003143FA">
        <w:t xml:space="preserve"> worden bekeken en kan hierop worden gereageerd. Dit heb ik een tijdlang zelf bijgehouden</w:t>
      </w:r>
      <w:r w:rsidR="000121DE" w:rsidRPr="003143FA">
        <w:t xml:space="preserve"> maar ook dit bleek niet voldoende om het </w:t>
      </w:r>
      <w:r w:rsidR="0039344A">
        <w:t xml:space="preserve">laten </w:t>
      </w:r>
      <w:r w:rsidR="000121DE" w:rsidRPr="003143FA">
        <w:t xml:space="preserve">draaien van </w:t>
      </w:r>
      <w:proofErr w:type="spellStart"/>
      <w:r w:rsidR="000121DE" w:rsidRPr="003143FA">
        <w:t>challenges</w:t>
      </w:r>
      <w:proofErr w:type="spellEnd"/>
      <w:r w:rsidR="000121DE" w:rsidRPr="003143FA">
        <w:t xml:space="preserve"> te verbeteren</w:t>
      </w:r>
      <w:r w:rsidRPr="003143FA">
        <w:t>.</w:t>
      </w:r>
    </w:p>
    <w:p w:rsidR="000121DE" w:rsidRPr="003143FA" w:rsidRDefault="000121DE" w:rsidP="00F65D9A">
      <w:pPr>
        <w:pStyle w:val="Heading3"/>
      </w:pPr>
      <w:bookmarkStart w:id="13" w:name="_Toc10797306"/>
      <w:r w:rsidRPr="003143FA">
        <w:t>Purposefullearning.nl</w:t>
      </w:r>
      <w:bookmarkEnd w:id="13"/>
    </w:p>
    <w:p w:rsidR="00F65D9A" w:rsidRPr="003143FA" w:rsidRDefault="00F65D9A" w:rsidP="00730938">
      <w:r w:rsidRPr="003143FA">
        <w:t xml:space="preserve">Vanuit </w:t>
      </w:r>
      <w:r w:rsidR="00496214" w:rsidRPr="003143FA">
        <w:t>eerdergenoemde</w:t>
      </w:r>
      <w:r w:rsidRPr="003143FA">
        <w:t xml:space="preserve"> probleemstelling ben ik </w:t>
      </w:r>
      <w:r w:rsidR="0039344A">
        <w:t xml:space="preserve">in september 2018 </w:t>
      </w:r>
      <w:r w:rsidRPr="003143FA">
        <w:t>een gedachte-experiment gestart met als startpunt:</w:t>
      </w:r>
    </w:p>
    <w:p w:rsidR="000121DE" w:rsidRPr="003143FA" w:rsidRDefault="00F65D9A" w:rsidP="00730938">
      <w:pPr>
        <w:rPr>
          <w:i/>
        </w:rPr>
      </w:pPr>
      <w:r w:rsidRPr="003143FA">
        <w:rPr>
          <w:i/>
        </w:rPr>
        <w:t xml:space="preserve">‘Welke van al onze huidige kaders, middelen en gewoontes in ons huidige onderwijs zou je kunnen weglaten, wat houd je dan over en hoe zou je hier vanuit hybride en betekenisvol onderwijs kunnen inrichten?’ </w:t>
      </w:r>
    </w:p>
    <w:p w:rsidR="00496214" w:rsidRPr="003143FA" w:rsidRDefault="00F65D9A" w:rsidP="00521FF5">
      <w:r w:rsidRPr="003143FA">
        <w:t>Met d</w:t>
      </w:r>
      <w:r w:rsidR="00496214" w:rsidRPr="003143FA">
        <w:t xml:space="preserve">it startpunt heb ik in kaart gebracht wat er weggelaten zou kunnen worden en hoe zo’n onderwijsmodel eruit zou komen te zien. De eerste versie van dit model heb ik 15 oktober 2018 aan het CvB (Carlo Segers) uitgelegd. Hij was meteen dusdanig geïntrigeerd dat hij mij heeft gevraagd hier een werkgroep omheen te organiseren om het model verder uit te werken. </w:t>
      </w:r>
    </w:p>
    <w:p w:rsidR="00496214" w:rsidRDefault="00496214" w:rsidP="00521FF5">
      <w:r w:rsidRPr="003143FA">
        <w:t>Dit is als een sneeuwbal gaan werken en het model is n.a.v. meer dan 100 interviews met personen binnen en buiten het onderwijs steeds verder aangepast en uitgewerkt. Het model, de onderbouwing en de weg naar de laatste versie van het model wordt beschreven in</w:t>
      </w:r>
      <w:r w:rsidR="00B869A3">
        <w:t xml:space="preserve"> dit</w:t>
      </w:r>
      <w:r w:rsidRPr="003143FA">
        <w:t xml:space="preserve"> product</w:t>
      </w:r>
      <w:r w:rsidR="00B869A3">
        <w:t>.</w:t>
      </w:r>
      <w:r w:rsidR="00592F85">
        <w:t xml:space="preserve"> </w:t>
      </w:r>
    </w:p>
    <w:p w:rsidR="00592F85" w:rsidRDefault="00592F85" w:rsidP="00521FF5"/>
    <w:p w:rsidR="00592F85" w:rsidRDefault="00592F85" w:rsidP="00592F85">
      <w:pPr>
        <w:keepNext/>
      </w:pPr>
      <w:r w:rsidRPr="0029313E">
        <w:rPr>
          <w:noProof/>
        </w:rPr>
        <w:drawing>
          <wp:inline distT="0" distB="0" distL="0" distR="0" wp14:anchorId="43EDA854" wp14:editId="0F5F6F5E">
            <wp:extent cx="4174067" cy="3518487"/>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4368" cy="3527170"/>
                    </a:xfrm>
                    <a:prstGeom prst="rect">
                      <a:avLst/>
                    </a:prstGeom>
                  </pic:spPr>
                </pic:pic>
              </a:graphicData>
            </a:graphic>
          </wp:inline>
        </w:drawing>
      </w:r>
    </w:p>
    <w:p w:rsidR="00592F85" w:rsidRDefault="00592F85" w:rsidP="00592F85">
      <w:pPr>
        <w:pStyle w:val="Caption"/>
      </w:pPr>
      <w:r>
        <w:t xml:space="preserve">Figuur </w:t>
      </w:r>
      <w:r>
        <w:fldChar w:fldCharType="begin"/>
      </w:r>
      <w:r>
        <w:instrText xml:space="preserve"> SEQ Figuur \* ARABIC </w:instrText>
      </w:r>
      <w:r>
        <w:fldChar w:fldCharType="separate"/>
      </w:r>
      <w:r>
        <w:rPr>
          <w:noProof/>
        </w:rPr>
        <w:t>1</w:t>
      </w:r>
      <w:r>
        <w:fldChar w:fldCharType="end"/>
      </w:r>
      <w:r>
        <w:t xml:space="preserve"> Model zoals initieel gepresenteerd aan het CvB</w:t>
      </w:r>
    </w:p>
    <w:p w:rsidR="00592F85" w:rsidRDefault="00592F85" w:rsidP="00592F85"/>
    <w:p w:rsidR="00141F02" w:rsidRDefault="00811537" w:rsidP="00592F85">
      <w:r>
        <w:t xml:space="preserve">Link naar volledige model: </w:t>
      </w:r>
    </w:p>
    <w:p w:rsidR="00811537" w:rsidRDefault="007A6CE2" w:rsidP="00592F85">
      <w:pPr>
        <w:rPr>
          <w:rStyle w:val="Hyperlink"/>
        </w:rPr>
      </w:pPr>
      <w:hyperlink r:id="rId16" w:history="1">
        <w:r w:rsidR="00141F02" w:rsidRPr="006715FD">
          <w:rPr>
            <w:rStyle w:val="Hyperlink"/>
          </w:rPr>
          <w:t>https://dev01fc.github.io/pdg/assets/pl/PurposefulLearning0.8.pdf</w:t>
        </w:r>
      </w:hyperlink>
    </w:p>
    <w:p w:rsidR="008469E0" w:rsidRDefault="008469E0" w:rsidP="00592F85">
      <w:hyperlink r:id="rId17" w:history="1">
        <w:r>
          <w:rPr>
            <w:rStyle w:val="Hyperlink"/>
          </w:rPr>
          <w:t>https://dev01fc.github.io/pdg/assets/pl/PL-model13.jpg</w:t>
        </w:r>
      </w:hyperlink>
      <w:r>
        <w:t xml:space="preserve"> (met nummering)</w:t>
      </w:r>
    </w:p>
    <w:p w:rsidR="003E4835" w:rsidRDefault="003E4835" w:rsidP="00592F85">
      <w:r>
        <w:t xml:space="preserve">Link naar animatie van de evolutie van het model: </w:t>
      </w:r>
      <w:hyperlink r:id="rId18" w:history="1">
        <w:r w:rsidR="00141F02" w:rsidRPr="006715FD">
          <w:rPr>
            <w:rStyle w:val="Hyperlink"/>
          </w:rPr>
          <w:t>https://dev01fc.github.io/pdg/assets/PLevolution.gif</w:t>
        </w:r>
      </w:hyperlink>
    </w:p>
    <w:p w:rsidR="00141F02" w:rsidRPr="00811537" w:rsidRDefault="00141F02" w:rsidP="00592F85">
      <w:pPr>
        <w:rPr>
          <w:lang w:val="en-US"/>
        </w:rPr>
      </w:pPr>
    </w:p>
    <w:p w:rsidR="00141F02" w:rsidRDefault="00141F02">
      <w:pPr>
        <w:rPr>
          <w:rFonts w:asciiTheme="majorHAnsi" w:eastAsiaTheme="majorEastAsia" w:hAnsiTheme="majorHAnsi" w:cstheme="majorBidi"/>
          <w:b/>
          <w:bCs/>
          <w:color w:val="D34817" w:themeColor="accent1"/>
          <w:sz w:val="26"/>
          <w:szCs w:val="26"/>
        </w:rPr>
      </w:pPr>
      <w:r>
        <w:br w:type="page"/>
      </w:r>
    </w:p>
    <w:p w:rsidR="005307F2" w:rsidRDefault="005307F2" w:rsidP="005307F2">
      <w:pPr>
        <w:pStyle w:val="Heading1"/>
      </w:pPr>
      <w:bookmarkStart w:id="14" w:name="_Toc10797307"/>
      <w:r>
        <w:lastRenderedPageBreak/>
        <w:t xml:space="preserve">Kaders </w:t>
      </w:r>
      <w:proofErr w:type="spellStart"/>
      <w:r>
        <w:t>Purposeful</w:t>
      </w:r>
      <w:proofErr w:type="spellEnd"/>
      <w:r>
        <w:t xml:space="preserve"> Learning model</w:t>
      </w:r>
      <w:bookmarkEnd w:id="14"/>
    </w:p>
    <w:p w:rsidR="00496214" w:rsidRPr="003143FA" w:rsidRDefault="00B869A3" w:rsidP="00496214">
      <w:pPr>
        <w:pStyle w:val="Heading2"/>
      </w:pPr>
      <w:bookmarkStart w:id="15" w:name="_Toc10797308"/>
      <w:r>
        <w:t>D</w:t>
      </w:r>
      <w:r w:rsidR="00496214" w:rsidRPr="003143FA">
        <w:t>oel van het</w:t>
      </w:r>
      <w:r w:rsidR="00811537">
        <w:t xml:space="preserve"> </w:t>
      </w:r>
      <w:proofErr w:type="gramStart"/>
      <w:r w:rsidR="00811537">
        <w:t>PL</w:t>
      </w:r>
      <w:r w:rsidR="00496214" w:rsidRPr="003143FA">
        <w:t xml:space="preserve"> </w:t>
      </w:r>
      <w:r>
        <w:t>model</w:t>
      </w:r>
      <w:bookmarkEnd w:id="15"/>
      <w:proofErr w:type="gramEnd"/>
    </w:p>
    <w:p w:rsidR="00C8352B" w:rsidRDefault="00811537">
      <w:r>
        <w:t xml:space="preserve">Het doel van het </w:t>
      </w:r>
      <w:proofErr w:type="gramStart"/>
      <w:r>
        <w:t>PL model</w:t>
      </w:r>
      <w:proofErr w:type="gramEnd"/>
      <w:r>
        <w:t xml:space="preserve"> is om de weg terug te zoeken naar ‘de bedoeling’. In het onderwijs worden heel veel activiteiten uitgevoerd zonder dat de onderliggende bedoeling nog helder is. </w:t>
      </w:r>
      <w:r w:rsidR="00141F02">
        <w:t xml:space="preserve">Daarom is het nodig om vragen te gaan stellen. </w:t>
      </w:r>
      <w:r>
        <w:t xml:space="preserve">Wat willen we eigenlijk bereiken met de activiteit? Waarom is de activiteit ingericht zoals hij is? Waarom is de volgorde van activiteiten zoals die nu is? Het doel is dan ook om </w:t>
      </w:r>
      <w:r w:rsidR="00CB7F0B">
        <w:t>‘</w:t>
      </w:r>
      <w:r>
        <w:t>alles</w:t>
      </w:r>
      <w:r w:rsidR="00CB7F0B">
        <w:t>’</w:t>
      </w:r>
      <w:r>
        <w:t xml:space="preserve"> ter discussie te stellen om op die manier de ui af te pellen en terug te komen naar de kern van onderwijs of </w:t>
      </w:r>
      <w:r w:rsidR="00C8352B">
        <w:t xml:space="preserve">zelfs </w:t>
      </w:r>
      <w:r>
        <w:t xml:space="preserve">nog een laagje dieper wat willen we voor onze kinderen </w:t>
      </w:r>
      <w:r w:rsidR="00CB7F0B">
        <w:t>betekenen</w:t>
      </w:r>
      <w:r w:rsidR="00C8352B">
        <w:t xml:space="preserve"> zodat ze goed voorbereid zijn voor de rest van hun leven</w:t>
      </w:r>
      <w:r>
        <w:t>?</w:t>
      </w:r>
    </w:p>
    <w:p w:rsidR="00C8352B" w:rsidRDefault="00C8352B" w:rsidP="005307F2">
      <w:pPr>
        <w:pStyle w:val="Heading2"/>
      </w:pPr>
      <w:bookmarkStart w:id="16" w:name="_Toc10797309"/>
      <w:r>
        <w:t xml:space="preserve">Hiaten in het </w:t>
      </w:r>
      <w:r w:rsidR="005307F2">
        <w:t>geobserveerde</w:t>
      </w:r>
      <w:r>
        <w:t xml:space="preserve"> onderwijs</w:t>
      </w:r>
      <w:r w:rsidR="005307F2">
        <w:t>systeem</w:t>
      </w:r>
      <w:r w:rsidR="00B0061F">
        <w:t xml:space="preserve"> van nu</w:t>
      </w:r>
      <w:bookmarkEnd w:id="16"/>
    </w:p>
    <w:p w:rsidR="007A614C" w:rsidRDefault="00241FC0">
      <w:r>
        <w:t>Voor</w:t>
      </w:r>
      <w:r w:rsidR="00CC7B14">
        <w:t xml:space="preserve"> aanvang van het </w:t>
      </w:r>
      <w:r>
        <w:t xml:space="preserve">ontwikkelen van het </w:t>
      </w:r>
      <w:r w:rsidR="00CC7B14">
        <w:t>model</w:t>
      </w:r>
      <w:r>
        <w:t xml:space="preserve"> is uitgegaan van de onderstaande observaties binnen het Friesland College. Deze persoonlijke observaties zijn getoetst en verder vastgesteld tijdens de uitgevoerde interviews.</w:t>
      </w:r>
    </w:p>
    <w:p w:rsidR="00241FC0" w:rsidRDefault="00241FC0" w:rsidP="005307F2">
      <w:pPr>
        <w:pStyle w:val="Heading3"/>
      </w:pPr>
      <w:bookmarkStart w:id="17" w:name="_Toc10797310"/>
      <w:r>
        <w:t xml:space="preserve">Projecten en </w:t>
      </w:r>
      <w:proofErr w:type="spellStart"/>
      <w:r>
        <w:t>Challenges</w:t>
      </w:r>
      <w:proofErr w:type="spellEnd"/>
      <w:r w:rsidR="00CE19E9">
        <w:t xml:space="preserve"> (</w:t>
      </w:r>
      <w:proofErr w:type="spellStart"/>
      <w:r w:rsidR="00CE19E9">
        <w:t>PC’s</w:t>
      </w:r>
      <w:proofErr w:type="spellEnd"/>
      <w:r w:rsidR="00CE19E9">
        <w:t>)</w:t>
      </w:r>
      <w:r>
        <w:t xml:space="preserve"> zijn zeer lastig in te passen in het huidige onderwijssysteem</w:t>
      </w:r>
      <w:bookmarkEnd w:id="17"/>
    </w:p>
    <w:p w:rsidR="005307F2" w:rsidRDefault="005307F2" w:rsidP="005307F2">
      <w:r>
        <w:t xml:space="preserve">Zoals in de inleiding omschreven, er is </w:t>
      </w:r>
      <w:r w:rsidR="00CE19E9">
        <w:t xml:space="preserve">in de BOL </w:t>
      </w:r>
      <w:r>
        <w:t xml:space="preserve">geen structureel aanbod van studenten wat beschikbaar is voor het uitvoeren van projecten en </w:t>
      </w:r>
      <w:proofErr w:type="spellStart"/>
      <w:r>
        <w:t>challenges</w:t>
      </w:r>
      <w:proofErr w:type="spellEnd"/>
      <w:r w:rsidR="00CE19E9">
        <w:t xml:space="preserve"> (</w:t>
      </w:r>
      <w:proofErr w:type="spellStart"/>
      <w:r w:rsidR="00CE19E9">
        <w:t>PC’s</w:t>
      </w:r>
      <w:proofErr w:type="spellEnd"/>
      <w:r w:rsidR="00CE19E9">
        <w:t>)</w:t>
      </w:r>
      <w:r>
        <w:t>.</w:t>
      </w:r>
      <w:r w:rsidR="00CE19E9">
        <w:t xml:space="preserve"> </w:t>
      </w:r>
      <w:proofErr w:type="spellStart"/>
      <w:r w:rsidR="00CE19E9">
        <w:t>PC’s</w:t>
      </w:r>
      <w:proofErr w:type="spellEnd"/>
      <w:r w:rsidR="00CE19E9">
        <w:t xml:space="preserve"> worden over het algemeen ad-hoc aangenomen waarna pas na aanname wordt gekeken welke studenten dit zouden kunnen uitvoeren. Dit betekent dat op voorhand moeilijk beloftes kunnen worden gedaan aan opdrachtgevers v.w.b. het aantal en het niveau van de studenten wat aan de opdracht gaat werken. D</w:t>
      </w:r>
      <w:r w:rsidR="00C02F53">
        <w:t>it resulteert er in dat verwachtingsmanagement erg lastig is en de kans op teleurstellingen groot.</w:t>
      </w:r>
    </w:p>
    <w:p w:rsidR="00C02F53" w:rsidRDefault="00C02F53" w:rsidP="00C02F53">
      <w:pPr>
        <w:pStyle w:val="Heading3"/>
      </w:pPr>
      <w:bookmarkStart w:id="18" w:name="_Toc10797311"/>
      <w:r>
        <w:t>Eigenaarschap ontbreek veelal voor zowel studenten als docenten</w:t>
      </w:r>
      <w:bookmarkEnd w:id="18"/>
    </w:p>
    <w:p w:rsidR="00C02F53" w:rsidRDefault="00C02F53" w:rsidP="005307F2">
      <w:r>
        <w:t xml:space="preserve">Een student komt binnen met de boodschap dat hij/zij zelf in de regie is over zijn eigen leren. Vervolgens trekken we als school al die regie uithanden, de student krijgt toegewezen: lesrooster, lineair curriculum, vast lesrooster, </w:t>
      </w:r>
      <w:r w:rsidR="00211447">
        <w:t>vaste coach en vakdocenten, vaste werkplekken op een vaste locatie, vaste vakanties, vast moment om op stage te gaan, etc. Er blijft dus in de praktijk weinig van eigen regie over met als gevolg dat de student gaat consumeren en niet proactief gaat bedenken wat hij/zij zelf wil bereiken, wanneer en met wat voor hulp. Het gevolg is dat het eigenaarschap van de student over zijn eigen studie minimaal is.</w:t>
      </w:r>
    </w:p>
    <w:p w:rsidR="00241FC0" w:rsidRDefault="00241FC0" w:rsidP="003D75B3">
      <w:pPr>
        <w:pStyle w:val="Heading3"/>
      </w:pPr>
      <w:bookmarkStart w:id="19" w:name="_Toc10797312"/>
      <w:r>
        <w:t>Een diploma zegt te weinig over wat een student daadwerkelijk heeft gedaan en kan</w:t>
      </w:r>
      <w:bookmarkEnd w:id="19"/>
    </w:p>
    <w:p w:rsidR="003D75B3" w:rsidRDefault="003D75B3" w:rsidP="003D75B3">
      <w:r>
        <w:t>Een diploma heeft nu niveau 2, 3 of 4</w:t>
      </w:r>
      <w:r w:rsidR="003555FC">
        <w:t>. Dit gaat ervan uit dat een student op alle aspecten van zijn opleiding een gelijk niveau heeft. Dit is vrijwel nooit het geval. Ook valt er op het diploma niet in te zoomen op wat een student daadwerkelijk aan opdrachten en stages heeft gedaan en wat de leercurve is geweest en bij het afstuderen was. Als werkgever is het op basis van het huidige diploma lastig inschatten of de student geschikt zou kunnen zijn.</w:t>
      </w:r>
    </w:p>
    <w:p w:rsidR="00241FC0" w:rsidRDefault="00241FC0" w:rsidP="004E251B">
      <w:pPr>
        <w:pStyle w:val="Heading3"/>
      </w:pPr>
      <w:bookmarkStart w:id="20" w:name="_Toc10797313"/>
      <w:r>
        <w:t>Er is een gat tussen BOL, Praktijkroute en BBL</w:t>
      </w:r>
      <w:bookmarkEnd w:id="20"/>
    </w:p>
    <w:p w:rsidR="003555FC" w:rsidRDefault="003555FC" w:rsidP="003D75B3">
      <w:r>
        <w:t xml:space="preserve">Echt hybride onderwijs ontbreekt in de huidige modellen er is vrijwel geen vorm waar er een naadloze samenwerking en overgang is tussen </w:t>
      </w:r>
      <w:r w:rsidR="004E251B">
        <w:t>de school en bedrijven/instituten/overheden. Of het is werken ‘erbij’ of het is school ‘erbij’. Bij studenten ontstaat dan een focus op of school of op werk en de rest krijgt veel minder focus. De verbinding is dan onduidelijk.</w:t>
      </w:r>
    </w:p>
    <w:p w:rsidR="00241FC0" w:rsidRDefault="00DE03F3" w:rsidP="00DE03F3">
      <w:pPr>
        <w:pStyle w:val="Heading3"/>
      </w:pPr>
      <w:bookmarkStart w:id="21" w:name="_Toc10797314"/>
      <w:r>
        <w:lastRenderedPageBreak/>
        <w:t>Versplintering</w:t>
      </w:r>
      <w:r w:rsidR="00241FC0">
        <w:t xml:space="preserve"> in onderlinge scholen en teams</w:t>
      </w:r>
      <w:bookmarkEnd w:id="21"/>
    </w:p>
    <w:p w:rsidR="00DE03F3" w:rsidRDefault="00DE03F3" w:rsidP="003D75B3">
      <w:r>
        <w:t>Het Friesland College bestaat uit meerdere scholen de communicatie en samenwerking onder deze scholen is nog niet optimaal. Het werken in multidisciplinaire teams aan projecten gaat hierdoor lastig. Ook wordt op deze manier niet optimaal gebruik gemaakt van elkaars faciliteiten, denk hierbij aan werkplaatsen, lokalen en expertise.</w:t>
      </w:r>
    </w:p>
    <w:p w:rsidR="00DE03F3" w:rsidRDefault="00241FC0" w:rsidP="00DE03F3">
      <w:pPr>
        <w:pStyle w:val="Heading3"/>
      </w:pPr>
      <w:bookmarkStart w:id="22" w:name="_Toc10797315"/>
      <w:r>
        <w:t>Studenten hebben last van keuzestress</w:t>
      </w:r>
      <w:bookmarkEnd w:id="22"/>
    </w:p>
    <w:p w:rsidR="00241FC0" w:rsidRDefault="00DE03F3" w:rsidP="00DE03F3">
      <w:r>
        <w:t>A</w:t>
      </w:r>
      <w:r w:rsidR="00241FC0">
        <w:t xml:space="preserve">lleen al bij het FC </w:t>
      </w:r>
      <w:r>
        <w:t>kunnen</w:t>
      </w:r>
      <w:r w:rsidR="00241FC0">
        <w:t xml:space="preserve"> studenten kiezen uit 136 verschillende opleidingen</w:t>
      </w:r>
      <w:r w:rsidR="00657F3C">
        <w:t>,</w:t>
      </w:r>
      <w:r w:rsidR="00241FC0">
        <w:t xml:space="preserve"> tel hier het </w:t>
      </w:r>
      <w:r w:rsidR="00657F3C">
        <w:t xml:space="preserve">hoge </w:t>
      </w:r>
      <w:r w:rsidR="00241FC0">
        <w:t xml:space="preserve">aantal keuzedelen nog maar bij op </w:t>
      </w:r>
      <w:r w:rsidR="00657F3C">
        <w:t xml:space="preserve">en de opties worden nog weer groter. Een objectieve wel afgewogen keuze uit zoveel opleidingen is voor een mens onmogelijk. Een keuze heeft dan ook vaak meer te maken met waar de opleiding is, wie er ook naar toe gaat, wat vader of moeder doet, etc. etc. dan dat dit een echte gedegen keuze van de student is. Onder twee geïnterviewde Keuzedeel </w:t>
      </w:r>
      <w:proofErr w:type="spellStart"/>
      <w:r w:rsidR="00657F3C">
        <w:t>Inpelen</w:t>
      </w:r>
      <w:proofErr w:type="spellEnd"/>
      <w:r w:rsidR="00657F3C">
        <w:t xml:space="preserve"> op innovaties groepen was het aantal studenten wat in het 2</w:t>
      </w:r>
      <w:r w:rsidR="00657F3C" w:rsidRPr="00657F3C">
        <w:rPr>
          <w:vertAlign w:val="superscript"/>
        </w:rPr>
        <w:t>e</w:t>
      </w:r>
      <w:r w:rsidR="00657F3C">
        <w:t xml:space="preserve"> jaar niet meer het </w:t>
      </w:r>
      <w:proofErr w:type="spellStart"/>
      <w:r w:rsidR="00657F3C">
        <w:t>Crebo</w:t>
      </w:r>
      <w:proofErr w:type="spellEnd"/>
      <w:r w:rsidR="00657F3C">
        <w:t xml:space="preserve"> hadden als waarmee ze begonnen waren &gt;50%! Tijdens de interviews kreeg ik geen signalen dat dit bij andere docenten/groepen/opleidingen minder is. De ‘paradox of </w:t>
      </w:r>
      <w:proofErr w:type="spellStart"/>
      <w:r w:rsidR="00657F3C">
        <w:t>choice</w:t>
      </w:r>
      <w:proofErr w:type="spellEnd"/>
      <w:r w:rsidR="00657F3C">
        <w:t>’ geeft aan dat wanneer je meer keuze krijgt je ook meer het gevoel hebt dat je keuzes mist, immers als je 1 opleiding uit 136 hebt gekozen betekent dit dat je er 135 niet gekozen hebt (</w:t>
      </w:r>
      <w:r w:rsidR="00657F3C" w:rsidRPr="00657F3C">
        <w:t>Barry Schwartz</w:t>
      </w:r>
      <w:r w:rsidR="00657F3C">
        <w:t>, 2004).</w:t>
      </w:r>
    </w:p>
    <w:p w:rsidR="00657F3C" w:rsidRDefault="00241FC0" w:rsidP="00657F3C">
      <w:pPr>
        <w:pStyle w:val="Heading3"/>
      </w:pPr>
      <w:bookmarkStart w:id="23" w:name="_Toc10797316"/>
      <w:r>
        <w:t xml:space="preserve">Het </w:t>
      </w:r>
      <w:r w:rsidRPr="00657F3C">
        <w:t>grote</w:t>
      </w:r>
      <w:r>
        <w:t xml:space="preserve"> studierichting verloop resulteert in stress</w:t>
      </w:r>
      <w:bookmarkEnd w:id="23"/>
      <w:r>
        <w:t xml:space="preserve"> </w:t>
      </w:r>
    </w:p>
    <w:p w:rsidR="00657F3C" w:rsidRDefault="00657F3C" w:rsidP="00657F3C">
      <w:r>
        <w:t>W</w:t>
      </w:r>
      <w:r w:rsidR="00241FC0">
        <w:t>aaronder faalangst en angst voor de financiële gevolgen</w:t>
      </w:r>
      <w:r w:rsidR="00760466">
        <w:t xml:space="preserve"> van het maken van verkeerde keuzes is groot. Dit gaat zover dat studenten in sommige gevallen zelfs geen </w:t>
      </w:r>
      <w:proofErr w:type="spellStart"/>
      <w:r w:rsidR="00760466">
        <w:t>OV-jaarkaart</w:t>
      </w:r>
      <w:proofErr w:type="spellEnd"/>
      <w:r w:rsidR="00760466">
        <w:t xml:space="preserve"> durven aan te vragen omdat wanneer ze zouden ‘falen’ ze dan ook de kosten van de </w:t>
      </w:r>
      <w:proofErr w:type="spellStart"/>
      <w:r w:rsidR="00760466">
        <w:t>OV-jaarkaart</w:t>
      </w:r>
      <w:proofErr w:type="spellEnd"/>
      <w:r w:rsidR="00760466">
        <w:t xml:space="preserve"> terug moeten betalen. Wanneer studenten er in het eerste jaar achter komen dat de opleiding toch niet iets voor hen is blijft vaak eerst al dan niet onder druk van ouders en coaches </w:t>
      </w:r>
      <w:proofErr w:type="spellStart"/>
      <w:r w:rsidR="00760466">
        <w:t>doorgeploeterd</w:t>
      </w:r>
      <w:proofErr w:type="spellEnd"/>
      <w:r w:rsidR="00760466">
        <w:t xml:space="preserve"> met als gevolg dat er vaak een heel jaar ‘verloren’ gaat. Er is dan al meteen sprake van studievertraging en dus mogelijk financiële gevolgen. De student heeft het idee dat hij iets fout heeft gedaan, wordt er immers ook voor gestraft.</w:t>
      </w:r>
    </w:p>
    <w:p w:rsidR="00241FC0" w:rsidRDefault="00241FC0" w:rsidP="00241FC0">
      <w:r>
        <w:t>Tijdens de uitvoering van dit product zijn hier de volgende onderdelen bijgekomen:</w:t>
      </w:r>
    </w:p>
    <w:p w:rsidR="00C8649F" w:rsidRDefault="00DC4FDA" w:rsidP="00C8649F">
      <w:pPr>
        <w:pStyle w:val="Heading3"/>
      </w:pPr>
      <w:bookmarkStart w:id="24" w:name="_Toc10797317"/>
      <w:r>
        <w:t>Schrikbarende groei van het aantal studenten met Burn-out verschijnselen</w:t>
      </w:r>
      <w:bookmarkEnd w:id="24"/>
    </w:p>
    <w:p w:rsidR="005A3549" w:rsidRDefault="00DC4FDA" w:rsidP="00C8649F">
      <w:r>
        <w:t>75%!</w:t>
      </w:r>
      <w:r w:rsidR="001E1FE0">
        <w:t xml:space="preserve"> </w:t>
      </w:r>
      <w:proofErr w:type="gramStart"/>
      <w:r w:rsidR="00C8649F">
        <w:t>van</w:t>
      </w:r>
      <w:proofErr w:type="gramEnd"/>
      <w:r w:rsidR="00C8649F">
        <w:t xml:space="preserve"> de jongeren vertoont burn-out verschijnselen z</w:t>
      </w:r>
      <w:r w:rsidR="001E1FE0">
        <w:t>oals blijkt uit de</w:t>
      </w:r>
      <w:r w:rsidR="005307F2">
        <w:t xml:space="preserve"> MBO-event</w:t>
      </w:r>
      <w:r w:rsidR="001E1FE0">
        <w:t xml:space="preserve"> </w:t>
      </w:r>
      <w:r w:rsidR="001E1FE0" w:rsidRPr="001E1FE0">
        <w:t xml:space="preserve">workshop “Under </w:t>
      </w:r>
      <w:proofErr w:type="spellStart"/>
      <w:r w:rsidR="001E1FE0" w:rsidRPr="001E1FE0">
        <w:t>Pressure</w:t>
      </w:r>
      <w:proofErr w:type="spellEnd"/>
      <w:r w:rsidR="001E1FE0" w:rsidRPr="001E1FE0">
        <w:t>"</w:t>
      </w:r>
      <w:r w:rsidR="001E1FE0">
        <w:t xml:space="preserve"> (</w:t>
      </w:r>
      <w:r w:rsidR="001E1FE0" w:rsidRPr="001E1FE0">
        <w:t>A.B. Haitsma et al</w:t>
      </w:r>
      <w:r w:rsidR="001E1FE0">
        <w:t>,</w:t>
      </w:r>
      <w:r w:rsidR="001E1FE0" w:rsidRPr="001E1FE0">
        <w:t xml:space="preserve"> 2018</w:t>
      </w:r>
      <w:r w:rsidR="001E1FE0">
        <w:t>)</w:t>
      </w:r>
      <w:r w:rsidR="005A3549">
        <w:t xml:space="preserve">. Jongeren wisselen continue zoveel van onderwerp/aandachtsveld dat dit veel druk veroorzaakt. Ook </w:t>
      </w:r>
      <w:proofErr w:type="spellStart"/>
      <w:r w:rsidR="005A3549">
        <w:t>socialmedia</w:t>
      </w:r>
      <w:proofErr w:type="spellEnd"/>
      <w:r w:rsidR="005A3549">
        <w:t xml:space="preserve">, werkdruk op school en bij de bijbaantjes zorgt voor veel spanning. Binnen ons huidige onderwijsmodel moeten studenten ook continue wisselen tussen vaste curriculum, keuzedelen, BPV en alle </w:t>
      </w:r>
      <w:r w:rsidR="00B43A6C">
        <w:t>privéaangelegenheden</w:t>
      </w:r>
      <w:r w:rsidR="005A3549">
        <w:t>. De jeugd die vaak is opgegroeid op de achterbank of op de curlingbaan moet nu ineens zelf keuzes</w:t>
      </w:r>
      <w:r w:rsidR="00D43B8D">
        <w:t xml:space="preserve"> gaan</w:t>
      </w:r>
      <w:r w:rsidR="005A3549">
        <w:t xml:space="preserve"> maken</w:t>
      </w:r>
      <w:r w:rsidR="00D43B8D">
        <w:t xml:space="preserve"> (</w:t>
      </w:r>
      <w:r w:rsidR="00D43B8D" w:rsidRPr="00D43B8D">
        <w:t>B</w:t>
      </w:r>
      <w:r w:rsidR="00D43B8D">
        <w:t>.</w:t>
      </w:r>
      <w:r w:rsidR="00D43B8D" w:rsidRPr="00D43B8D">
        <w:t xml:space="preserve"> Hougaard</w:t>
      </w:r>
      <w:r w:rsidR="00D43B8D">
        <w:t>, 2004).</w:t>
      </w:r>
    </w:p>
    <w:p w:rsidR="005A3549" w:rsidRDefault="00D43B8D" w:rsidP="00E63EB1">
      <w:pPr>
        <w:pStyle w:val="Heading3"/>
      </w:pPr>
      <w:bookmarkStart w:id="25" w:name="_Toc10797318"/>
      <w:r>
        <w:t>Geen duidelijke win-win situatie</w:t>
      </w:r>
      <w:r w:rsidR="00E63EB1">
        <w:t xml:space="preserve"> voor alle betrokken partijen</w:t>
      </w:r>
      <w:bookmarkEnd w:id="25"/>
    </w:p>
    <w:p w:rsidR="005307F2" w:rsidRDefault="00D43B8D" w:rsidP="00D43B8D">
      <w:r>
        <w:t>De huidige onderwijsmodellen hebben</w:t>
      </w:r>
      <w:r w:rsidR="005307F2">
        <w:t xml:space="preserve"> vaak een eenzijdige insteek en niet een duidelijke win-win voor alle betrokkene partijen (student, school, bedrijf, instelling, </w:t>
      </w:r>
      <w:proofErr w:type="gramStart"/>
      <w:r w:rsidR="005307F2">
        <w:t>overheden, ..</w:t>
      </w:r>
      <w:proofErr w:type="gramEnd"/>
      <w:r w:rsidR="005307F2">
        <w:t>) Deze observatie is ontstaan n.a.v. het interviewen van personen betrokken bij de praktijkroute en eigenaren van kleine bedrijven</w:t>
      </w:r>
    </w:p>
    <w:p w:rsidR="00791005" w:rsidRDefault="00791005" w:rsidP="00D43B8D"/>
    <w:p w:rsidR="00791005" w:rsidRDefault="00791005" w:rsidP="00F17107">
      <w:pPr>
        <w:pStyle w:val="Heading2"/>
      </w:pPr>
      <w:bookmarkStart w:id="26" w:name="_Toc10797319"/>
      <w:r>
        <w:lastRenderedPageBreak/>
        <w:t>Doelen vanuit het perspectief van de student</w:t>
      </w:r>
      <w:r w:rsidR="009C74F3">
        <w:t xml:space="preserve"> (91)</w:t>
      </w:r>
      <w:bookmarkEnd w:id="26"/>
    </w:p>
    <w:p w:rsidR="00791005" w:rsidRDefault="00791005" w:rsidP="00F17107">
      <w:pPr>
        <w:pStyle w:val="Heading3"/>
      </w:pPr>
      <w:bookmarkStart w:id="27" w:name="_Toc10797320"/>
      <w:r>
        <w:t>Student in de regie van zijn eigen leren</w:t>
      </w:r>
      <w:bookmarkEnd w:id="27"/>
    </w:p>
    <w:p w:rsidR="00F17107" w:rsidRDefault="00FB7C46" w:rsidP="00791005">
      <w:r>
        <w:t>In het huidige model zal een student vrijwel niet de regie nemen aangezien vrijwel alle keuzes per definitie uit handen worden getrokken en hij alleen een beloning krijgt wanneer er binnen de lijntjes van de gestelde kaders en werkwijze wordt gekleurd.</w:t>
      </w:r>
      <w:r w:rsidR="00637AA2">
        <w:t xml:space="preserve"> Eigenaarschap zal over het eigen leren zal hierdoor zelden ontstaan. Om dit om te keren zal een student zelf, onder begeleiding, in staat moeten zijn om zijn eigen curriculum, rooster/programma, begeleiding, vakanties, etc. te formeren (89).</w:t>
      </w:r>
    </w:p>
    <w:p w:rsidR="00791005" w:rsidRDefault="00791005" w:rsidP="00FB7C46">
      <w:pPr>
        <w:pStyle w:val="Heading3"/>
      </w:pPr>
      <w:bookmarkStart w:id="28" w:name="_Toc10797321"/>
      <w:r>
        <w:t>Opleiden voor beroepen die veranderen of nog niet bestaan</w:t>
      </w:r>
      <w:bookmarkEnd w:id="28"/>
    </w:p>
    <w:p w:rsidR="00FB7C46" w:rsidRDefault="00FB7C46" w:rsidP="00791005">
      <w:r>
        <w:t>Onze studenten moeten kiezen uit kwalificatiedossiers van bestaande beroepen, dit terwijl bekend is dat een groot deel van deze beroepen of sterk zal veranderen of in het geheel niet meer zal bestaan binnen afzienbare tijd. Hier gaat dus fundamenteel iets heel erg mis.</w:t>
      </w:r>
    </w:p>
    <w:p w:rsidR="00791005" w:rsidRDefault="00791005" w:rsidP="004A2802">
      <w:pPr>
        <w:pStyle w:val="Heading3"/>
      </w:pPr>
      <w:bookmarkStart w:id="29" w:name="_Toc10797322"/>
      <w:r>
        <w:t>Flexibele netwerkende mensen</w:t>
      </w:r>
      <w:bookmarkEnd w:id="29"/>
    </w:p>
    <w:p w:rsidR="00FB7C46" w:rsidRDefault="004A2802" w:rsidP="00791005">
      <w:r>
        <w:t>Om mee te kunnen bewegen met technologische, maatschappelijke en ecologische veranderingen is het noodzakelijk dat onze studenten flexibel hierop kunnen inspelen. Het op tijd detecteren en proactief kunnen acteren op veranderingen is cruciaal. Het huidige onderwijsmodel is te voorspelbaar om dit te stimuleren.</w:t>
      </w:r>
    </w:p>
    <w:p w:rsidR="00791005" w:rsidRDefault="00791005" w:rsidP="00EF75A1">
      <w:pPr>
        <w:pStyle w:val="Heading3"/>
      </w:pPr>
      <w:bookmarkStart w:id="30" w:name="_Toc10797323"/>
      <w:r>
        <w:t>Zingeving, hoe doe je er als mens toe</w:t>
      </w:r>
      <w:bookmarkEnd w:id="30"/>
    </w:p>
    <w:p w:rsidR="004A2802" w:rsidRDefault="004A2802" w:rsidP="00791005">
      <w:r>
        <w:t xml:space="preserve">Voldoende geld verdienen met je beroep is niet het enige waar het om gaat. Hoe doe je </w:t>
      </w:r>
      <w:proofErr w:type="gramStart"/>
      <w:r>
        <w:t>er toe</w:t>
      </w:r>
      <w:proofErr w:type="gramEnd"/>
      <w:r>
        <w:t xml:space="preserve"> als mens? Wat is je rol in de maatschappij? Hoe verhoud je jezelf hiermee? Zet je je verworven kennis en kunde in om het leven van medemensen te verbeteren of voor het bouwen van een bom? (G. </w:t>
      </w:r>
      <w:proofErr w:type="spellStart"/>
      <w:r>
        <w:t>Biesta</w:t>
      </w:r>
      <w:proofErr w:type="spellEnd"/>
      <w:r>
        <w:t xml:space="preserve">, 2014). Het huidige onderwijs is, afgezien van de invulling van specifieke Burgerschapsdocenten, voor het leeuwendeel gefocust op platte kennis en kunde. Zingeving is geen integraal onderdeel van het onderwijs. </w:t>
      </w:r>
    </w:p>
    <w:p w:rsidR="00791005" w:rsidRDefault="00791005" w:rsidP="00EF75A1">
      <w:pPr>
        <w:pStyle w:val="Heading3"/>
      </w:pPr>
      <w:bookmarkStart w:id="31" w:name="_Toc10797324"/>
      <w:r>
        <w:t xml:space="preserve">Van </w:t>
      </w:r>
      <w:proofErr w:type="spellStart"/>
      <w:r>
        <w:t>taakgestuurd</w:t>
      </w:r>
      <w:proofErr w:type="spellEnd"/>
      <w:r>
        <w:t xml:space="preserve"> naar </w:t>
      </w:r>
      <w:proofErr w:type="spellStart"/>
      <w:r>
        <w:t>verantwoordelijkheidgestuurd</w:t>
      </w:r>
      <w:bookmarkEnd w:id="31"/>
      <w:proofErr w:type="spellEnd"/>
    </w:p>
    <w:p w:rsidR="00620AB4" w:rsidRDefault="00631E8A" w:rsidP="00EF75A1">
      <w:r>
        <w:t>Vanuit het voortgezet onderwijs wordt over het algemeen gewerkt via vaste lineaire leerlijnen. Studenten zijn hierdoor gewend om te kunnen werken met afstreeplijstjes. Hij weet precies wanneer hij wat moet doen en wanneer hij aan de vooraf duidelijk gestelde criteria heeft gedaan. Er is dus in het geheel geen relatie met wie de student is en wat zijn capaciteiten zijn. Niveauvaststelling gaat via momentopname waar de leercurve van de student totaal geen rol in speelt. De mate van inspanning die het gekost heeft om deze vooraf en voor iedereen gelijk zijnde hordes te nemen is in dat model niet relevant een student die voorafgaande aan een bepaald blok vrijwel alle kennis, kunde en vaardigheden al bezat wordt op dezelfde manier beoordeeld als de student die vrijwel blanco aan het blok begon. Dit werkt een enorme afvinkcultuur in de hand, deze afvinkcultuur wordt meegenomen naar de opvolgende MBO</w:t>
      </w:r>
      <w:r w:rsidR="00C264BF">
        <w:t>-</w:t>
      </w:r>
      <w:r>
        <w:t xml:space="preserve"> opleiding. </w:t>
      </w:r>
    </w:p>
    <w:p w:rsidR="00631E8A" w:rsidRPr="00EF75A1" w:rsidRDefault="00631E8A" w:rsidP="00EF75A1">
      <w:r>
        <w:t xml:space="preserve">Voor het merendeel van de MBO-banen en ook in voorbereiding van op het HBO is het zeer gewenst dat MBO studenten </w:t>
      </w:r>
      <w:r w:rsidR="00C264BF">
        <w:t xml:space="preserve">op een </w:t>
      </w:r>
      <w:proofErr w:type="spellStart"/>
      <w:r w:rsidR="00C264BF">
        <w:t>verantwoordelijkheidgestuurde</w:t>
      </w:r>
      <w:proofErr w:type="spellEnd"/>
      <w:r w:rsidR="00C264BF">
        <w:t xml:space="preserve"> manier kunnen werken. Er wordt dan dus niet gewerkt met lineaire afvinkbare leerlijnen, maar met duidelijke einddoelen waarbij de student zelf moet invullen hoe hij dat doel wil bereiken. Het gaat hier dan niet alleen om de verantwoordelijkheid te kunnen nemen over een project, maar ook over de vertaling van de werkzaamheden hierin naar concrete leerdoelen.</w:t>
      </w:r>
    </w:p>
    <w:p w:rsidR="00791005" w:rsidRDefault="00791005" w:rsidP="00C264BF">
      <w:pPr>
        <w:pStyle w:val="Heading3"/>
      </w:pPr>
      <w:bookmarkStart w:id="32" w:name="_Toc10797325"/>
      <w:r>
        <w:lastRenderedPageBreak/>
        <w:t xml:space="preserve">Van hypothetische </w:t>
      </w:r>
      <w:proofErr w:type="spellStart"/>
      <w:r>
        <w:t>casuïstieken</w:t>
      </w:r>
      <w:proofErr w:type="spellEnd"/>
      <w:r>
        <w:t xml:space="preserve"> naar </w:t>
      </w:r>
      <w:proofErr w:type="spellStart"/>
      <w:r>
        <w:t>casuistieken</w:t>
      </w:r>
      <w:proofErr w:type="spellEnd"/>
      <w:r>
        <w:t xml:space="preserve"> aangedragen door de praktijk</w:t>
      </w:r>
      <w:bookmarkEnd w:id="32"/>
    </w:p>
    <w:p w:rsidR="00C264BF" w:rsidRPr="00C264BF" w:rsidRDefault="00C264BF" w:rsidP="00C264BF">
      <w:r>
        <w:t xml:space="preserve">Studenten weten de belangrijkheid van hypothetische </w:t>
      </w:r>
      <w:proofErr w:type="spellStart"/>
      <w:r>
        <w:t>casuïstieken</w:t>
      </w:r>
      <w:proofErr w:type="spellEnd"/>
      <w:r>
        <w:t xml:space="preserve"> direct te doorprikken. Doen alsof is in de praktijk niet voldoende gebleken. Het is dan ook belangrijk om vanaf de eerste dag aan echte opdrachten te kunnen werken. Deze opdrachten dienen dan wel </w:t>
      </w:r>
      <w:proofErr w:type="spellStart"/>
      <w:r>
        <w:t>multi</w:t>
      </w:r>
      <w:proofErr w:type="spellEnd"/>
      <w:r>
        <w:t xml:space="preserve">-level en </w:t>
      </w:r>
      <w:proofErr w:type="spellStart"/>
      <w:r>
        <w:t>multi</w:t>
      </w:r>
      <w:proofErr w:type="spellEnd"/>
      <w:r>
        <w:t xml:space="preserve">-discipline te zijn zodat parallel studenten die net zijn begonnen en studenten die al langer bezig zijn </w:t>
      </w:r>
      <w:proofErr w:type="gramStart"/>
      <w:r>
        <w:t>hier aan</w:t>
      </w:r>
      <w:proofErr w:type="gramEnd"/>
      <w:r>
        <w:t xml:space="preserve"> kunnen werken.</w:t>
      </w:r>
    </w:p>
    <w:p w:rsidR="00791005" w:rsidRDefault="00791005" w:rsidP="00C264BF">
      <w:pPr>
        <w:pStyle w:val="Heading3"/>
      </w:pPr>
      <w:bookmarkStart w:id="33" w:name="_Toc10797326"/>
      <w:r>
        <w:t>Het optimale uit het individu halen</w:t>
      </w:r>
      <w:bookmarkEnd w:id="33"/>
    </w:p>
    <w:p w:rsidR="00C264BF" w:rsidRPr="00C264BF" w:rsidRDefault="00C264BF" w:rsidP="00C264BF">
      <w:r>
        <w:t xml:space="preserve">Het huidige model is niet in staat om te kunnen </w:t>
      </w:r>
      <w:r w:rsidR="000F1D03">
        <w:t>differentiëren</w:t>
      </w:r>
      <w:r>
        <w:t xml:space="preserve"> op basis van het specifieke profiel van de student. De </w:t>
      </w:r>
      <w:proofErr w:type="spellStart"/>
      <w:r>
        <w:t>Crebo’s</w:t>
      </w:r>
      <w:proofErr w:type="spellEnd"/>
      <w:r>
        <w:t xml:space="preserve"> zijn gekaderd en afgezien van variatie in opdrachten en stageplekken is de differentiatie heel beperkt. Hierdoor blijft er voor een groep studenten veel potentie onbenut.</w:t>
      </w:r>
      <w:r w:rsidR="000F1D03">
        <w:t xml:space="preserve"> Verschillende mogelijke vormen van studeren worden niet aangeboden, denk hierbij bijvoorbeeld aan deels </w:t>
      </w:r>
      <w:proofErr w:type="spellStart"/>
      <w:r w:rsidR="000F1D03">
        <w:t>MOOC’s</w:t>
      </w:r>
      <w:proofErr w:type="spellEnd"/>
      <w:r w:rsidR="000F1D03">
        <w:t xml:space="preserve"> vormen, op eigen initiatief een onderwerp bij een bedrijf onderzoeken en leren, etc.</w:t>
      </w:r>
    </w:p>
    <w:p w:rsidR="00791005" w:rsidRDefault="00791005" w:rsidP="000F1D03">
      <w:pPr>
        <w:pStyle w:val="Heading3"/>
      </w:pPr>
      <w:bookmarkStart w:id="34" w:name="_Toc10797327"/>
      <w:r>
        <w:t>Zoveel leerroutes als dat er studenten zijn</w:t>
      </w:r>
      <w:bookmarkEnd w:id="34"/>
    </w:p>
    <w:p w:rsidR="00682CFC" w:rsidRPr="000F1D03" w:rsidRDefault="00682CFC" w:rsidP="000F1D03">
      <w:r>
        <w:t xml:space="preserve">Studenten zitten nu vast in een </w:t>
      </w:r>
      <w:proofErr w:type="spellStart"/>
      <w:r>
        <w:t>Crebo</w:t>
      </w:r>
      <w:proofErr w:type="spellEnd"/>
      <w:r>
        <w:t xml:space="preserve"> en leerlijn, dit terwijl we opleiden voor wendbare vakmensen die moeten kunnen inspelen op een veranderende wereld, zowel op technologisch, ecologisch en maatschappelijk gebied. Dit staat haaks op elkaar, een student zou dus continue mee moeten kunnen bewegen met de genoemde veranderingen en de veranderingen in zijn eigen persona (wat volop aan de gang is in deze leeftijdscategorie)</w:t>
      </w:r>
    </w:p>
    <w:p w:rsidR="00791005" w:rsidRDefault="00791005" w:rsidP="00682CFC">
      <w:pPr>
        <w:pStyle w:val="Heading3"/>
      </w:pPr>
      <w:bookmarkStart w:id="35" w:name="_Toc10797328"/>
      <w:r>
        <w:t>Open instelling</w:t>
      </w:r>
      <w:bookmarkEnd w:id="35"/>
    </w:p>
    <w:p w:rsidR="00682CFC" w:rsidRPr="00682CFC" w:rsidRDefault="00932BA6" w:rsidP="00682CFC">
      <w:r>
        <w:t>De school van nu is behoorlijk gesloten en lineair, studenten komen op één punt binnen en gaan naar zoveel jaar weer de deur uit waarna ze niet terug worden gezien. In een continue veranderende wereld is het noodzakelijk dat de verbinding tussen opleiden en werken continue is. Door de school echt open te maken (</w:t>
      </w:r>
      <w:proofErr w:type="spellStart"/>
      <w:r>
        <w:t>whole</w:t>
      </w:r>
      <w:proofErr w:type="spellEnd"/>
      <w:r>
        <w:t xml:space="preserve"> school approach) en bijv. </w:t>
      </w:r>
      <w:proofErr w:type="spellStart"/>
      <w:r>
        <w:t>ZZP’rs</w:t>
      </w:r>
      <w:proofErr w:type="spellEnd"/>
      <w:r>
        <w:t xml:space="preserve"> gebruik te laten maken van de werkplaat</w:t>
      </w:r>
      <w:r w:rsidR="00E6208F">
        <w:t>s</w:t>
      </w:r>
      <w:r>
        <w:t xml:space="preserve">en </w:t>
      </w:r>
      <w:r w:rsidR="00E6208F">
        <w:t>in ruil voor het instructies geven aan studenten, ruimtes beschikbaar te stellen voor seminars en lezingen waarbij ook studenten aanwezig kunnen zijn, etc. wordt de school verbonden mijn haar omgeving en met actuele kennis, kunde en gewoontes.</w:t>
      </w:r>
    </w:p>
    <w:p w:rsidR="00791005" w:rsidRDefault="00791005" w:rsidP="00E6208F">
      <w:pPr>
        <w:pStyle w:val="Heading3"/>
      </w:pPr>
      <w:bookmarkStart w:id="36" w:name="_Toc10797329"/>
      <w:r>
        <w:t xml:space="preserve">(Door)start van een zelf geregisseerd leven lang </w:t>
      </w:r>
      <w:r w:rsidR="00E6208F">
        <w:t>ontwikkelen</w:t>
      </w:r>
      <w:bookmarkEnd w:id="36"/>
    </w:p>
    <w:p w:rsidR="007C3562" w:rsidRDefault="00E6208F">
      <w:r>
        <w:t xml:space="preserve">In het verlengde van bovenstaande staat de wens om een ‘leven lang ontwikkelen’ te kunnen faciliteren. Dit kan heel pragmatisch met nascholing, omscholing en certificaten behalen maar liever via een gestructureerd </w:t>
      </w:r>
      <w:proofErr w:type="spellStart"/>
      <w:r>
        <w:t>pro-actief</w:t>
      </w:r>
      <w:proofErr w:type="spellEnd"/>
      <w:r>
        <w:t xml:space="preserve"> en zichzelf herhalend model.</w:t>
      </w:r>
    </w:p>
    <w:p w:rsidR="000D52E5" w:rsidRDefault="000D52E5" w:rsidP="002272E3">
      <w:pPr>
        <w:pStyle w:val="Heading3"/>
      </w:pPr>
      <w:bookmarkStart w:id="37" w:name="_Toc10797330"/>
      <w:r>
        <w:t>Optimale begeleiding op individueel en groepsniveau</w:t>
      </w:r>
      <w:bookmarkEnd w:id="37"/>
    </w:p>
    <w:p w:rsidR="000D52E5" w:rsidRDefault="000D52E5">
      <w:r>
        <w:t xml:space="preserve">Het huidige model hangt er op de ‘efficiëntie’ van het opleiden in groepen van 25 tot 30 studenten. Het aantal FTE is ook berekend op een ratio van ongeveer 1 op 25 (afhankelijk van het type opleiding) inclusief alle bijbehorende overhead zoals administratie en faciliteiten. Om voor dezelfde </w:t>
      </w:r>
      <w:r w:rsidR="002272E3">
        <w:t>financiële</w:t>
      </w:r>
      <w:r>
        <w:t xml:space="preserve"> middelen meer individuele begeleiding </w:t>
      </w:r>
      <w:r w:rsidR="002272E3">
        <w:t>te kunnen bewerkstelligen is dus creativiteit nodig, het PL-model moet hier oplossingen in bieden.</w:t>
      </w:r>
      <w:r>
        <w:t xml:space="preserve"> </w:t>
      </w:r>
    </w:p>
    <w:p w:rsidR="009C74F3" w:rsidRDefault="009C74F3" w:rsidP="009C74F3">
      <w:pPr>
        <w:pStyle w:val="Heading3"/>
      </w:pPr>
      <w:bookmarkStart w:id="38" w:name="_Toc10797331"/>
      <w:r>
        <w:t>De toekomstbestendige student</w:t>
      </w:r>
      <w:bookmarkEnd w:id="38"/>
    </w:p>
    <w:p w:rsidR="001A330C" w:rsidRDefault="009C74F3" w:rsidP="009C74F3">
      <w:r>
        <w:t>Er is veel discussie over wat de student nou eigenlijk nodig heeft om een betekenisvol leven te kunnen leiden. Welke kennis en vaardigheden zijn hiervoor nodig? Hoe bieden we dit aan? Vanuit mijn onderzoek zijn een aantal belangrijke lijsten naar boven gekomen.</w:t>
      </w:r>
    </w:p>
    <w:p w:rsidR="001A330C" w:rsidRDefault="001A330C" w:rsidP="001A330C">
      <w:r>
        <w:lastRenderedPageBreak/>
        <w:t xml:space="preserve">7 Skills </w:t>
      </w:r>
      <w:proofErr w:type="spellStart"/>
      <w:r>
        <w:t>students</w:t>
      </w:r>
      <w:proofErr w:type="spellEnd"/>
      <w:r>
        <w:t xml:space="preserve"> </w:t>
      </w:r>
      <w:proofErr w:type="spellStart"/>
      <w:r>
        <w:t>need</w:t>
      </w:r>
      <w:proofErr w:type="spellEnd"/>
      <w:r>
        <w:t xml:space="preserve"> </w:t>
      </w:r>
      <w:proofErr w:type="spellStart"/>
      <w:r>
        <w:t>for</w:t>
      </w:r>
      <w:proofErr w:type="spellEnd"/>
      <w:r>
        <w:t xml:space="preserve"> </w:t>
      </w:r>
      <w:proofErr w:type="spellStart"/>
      <w:r>
        <w:t>their</w:t>
      </w:r>
      <w:proofErr w:type="spellEnd"/>
      <w:r>
        <w:t xml:space="preserve"> </w:t>
      </w:r>
      <w:proofErr w:type="spellStart"/>
      <w:r>
        <w:t>future</w:t>
      </w:r>
      <w:proofErr w:type="spellEnd"/>
      <w:r>
        <w:t xml:space="preserve"> (Tony Wagner, 2009)</w:t>
      </w:r>
    </w:p>
    <w:p w:rsidR="001A330C" w:rsidRDefault="001A330C" w:rsidP="001A330C">
      <w:pPr>
        <w:pStyle w:val="ListParagraph"/>
        <w:numPr>
          <w:ilvl w:val="0"/>
          <w:numId w:val="12"/>
        </w:numPr>
      </w:pPr>
      <w:r>
        <w:t xml:space="preserve">Critical thinking </w:t>
      </w:r>
      <w:proofErr w:type="spellStart"/>
      <w:r>
        <w:t>and</w:t>
      </w:r>
      <w:proofErr w:type="spellEnd"/>
      <w:r>
        <w:t xml:space="preserve"> </w:t>
      </w:r>
      <w:proofErr w:type="spellStart"/>
      <w:r>
        <w:t>problem-solving</w:t>
      </w:r>
      <w:proofErr w:type="spellEnd"/>
    </w:p>
    <w:p w:rsidR="001A330C" w:rsidRDefault="001A330C" w:rsidP="001A330C">
      <w:pPr>
        <w:pStyle w:val="ListParagraph"/>
        <w:numPr>
          <w:ilvl w:val="0"/>
          <w:numId w:val="12"/>
        </w:numPr>
      </w:pPr>
      <w:proofErr w:type="spellStart"/>
      <w:r>
        <w:t>Collaboration</w:t>
      </w:r>
      <w:proofErr w:type="spellEnd"/>
      <w:r>
        <w:t xml:space="preserve"> </w:t>
      </w:r>
      <w:proofErr w:type="spellStart"/>
      <w:r>
        <w:t>across</w:t>
      </w:r>
      <w:proofErr w:type="spellEnd"/>
      <w:r>
        <w:t xml:space="preserve"> </w:t>
      </w:r>
      <w:proofErr w:type="spellStart"/>
      <w:r>
        <w:t>networks</w:t>
      </w:r>
      <w:proofErr w:type="spellEnd"/>
      <w:r>
        <w:t xml:space="preserve"> </w:t>
      </w:r>
      <w:proofErr w:type="spellStart"/>
      <w:r>
        <w:t>and</w:t>
      </w:r>
      <w:proofErr w:type="spellEnd"/>
      <w:r>
        <w:t xml:space="preserve"> </w:t>
      </w:r>
      <w:proofErr w:type="spellStart"/>
      <w:r>
        <w:t>leading</w:t>
      </w:r>
      <w:proofErr w:type="spellEnd"/>
      <w:r>
        <w:t xml:space="preserve"> </w:t>
      </w:r>
      <w:proofErr w:type="spellStart"/>
      <w:r>
        <w:t>by</w:t>
      </w:r>
      <w:proofErr w:type="spellEnd"/>
      <w:r>
        <w:t xml:space="preserve"> </w:t>
      </w:r>
      <w:proofErr w:type="spellStart"/>
      <w:r>
        <w:t>influence</w:t>
      </w:r>
      <w:proofErr w:type="spellEnd"/>
    </w:p>
    <w:p w:rsidR="001A330C" w:rsidRDefault="001A330C" w:rsidP="001A330C">
      <w:pPr>
        <w:pStyle w:val="ListParagraph"/>
        <w:numPr>
          <w:ilvl w:val="0"/>
          <w:numId w:val="12"/>
        </w:numPr>
      </w:pPr>
      <w:proofErr w:type="spellStart"/>
      <w:r>
        <w:t>Agility</w:t>
      </w:r>
      <w:proofErr w:type="spellEnd"/>
      <w:r>
        <w:t xml:space="preserve"> </w:t>
      </w:r>
      <w:proofErr w:type="spellStart"/>
      <w:r>
        <w:t>and</w:t>
      </w:r>
      <w:proofErr w:type="spellEnd"/>
      <w:r>
        <w:t xml:space="preserve"> </w:t>
      </w:r>
      <w:proofErr w:type="spellStart"/>
      <w:r>
        <w:t>adaptability</w:t>
      </w:r>
      <w:proofErr w:type="spellEnd"/>
    </w:p>
    <w:p w:rsidR="001A330C" w:rsidRDefault="001A330C" w:rsidP="001A330C">
      <w:pPr>
        <w:pStyle w:val="ListParagraph"/>
        <w:numPr>
          <w:ilvl w:val="0"/>
          <w:numId w:val="12"/>
        </w:numPr>
      </w:pPr>
      <w:proofErr w:type="spellStart"/>
      <w:r>
        <w:t>Initiative</w:t>
      </w:r>
      <w:proofErr w:type="spellEnd"/>
      <w:r>
        <w:t xml:space="preserve"> </w:t>
      </w:r>
      <w:proofErr w:type="spellStart"/>
      <w:r>
        <w:t>and</w:t>
      </w:r>
      <w:proofErr w:type="spellEnd"/>
      <w:r>
        <w:t xml:space="preserve"> </w:t>
      </w:r>
      <w:proofErr w:type="spellStart"/>
      <w:r>
        <w:t>entrepreneurialism</w:t>
      </w:r>
      <w:proofErr w:type="spellEnd"/>
    </w:p>
    <w:p w:rsidR="001A330C" w:rsidRDefault="001A330C" w:rsidP="001A330C">
      <w:pPr>
        <w:pStyle w:val="ListParagraph"/>
        <w:numPr>
          <w:ilvl w:val="0"/>
          <w:numId w:val="12"/>
        </w:numPr>
      </w:pPr>
      <w:proofErr w:type="spellStart"/>
      <w:r>
        <w:t>Effective</w:t>
      </w:r>
      <w:proofErr w:type="spellEnd"/>
      <w:r>
        <w:t xml:space="preserve"> </w:t>
      </w:r>
      <w:proofErr w:type="spellStart"/>
      <w:r>
        <w:t>oral</w:t>
      </w:r>
      <w:proofErr w:type="spellEnd"/>
      <w:r>
        <w:t xml:space="preserve"> </w:t>
      </w:r>
      <w:proofErr w:type="spellStart"/>
      <w:r>
        <w:t>and</w:t>
      </w:r>
      <w:proofErr w:type="spellEnd"/>
      <w:r>
        <w:t xml:space="preserve"> </w:t>
      </w:r>
      <w:proofErr w:type="spellStart"/>
      <w:r>
        <w:t>written</w:t>
      </w:r>
      <w:proofErr w:type="spellEnd"/>
      <w:r>
        <w:t xml:space="preserve"> </w:t>
      </w:r>
      <w:proofErr w:type="spellStart"/>
      <w:r>
        <w:t>communication</w:t>
      </w:r>
      <w:proofErr w:type="spellEnd"/>
    </w:p>
    <w:p w:rsidR="001A330C" w:rsidRDefault="001A330C" w:rsidP="001A330C">
      <w:pPr>
        <w:pStyle w:val="ListParagraph"/>
        <w:numPr>
          <w:ilvl w:val="0"/>
          <w:numId w:val="12"/>
        </w:numPr>
      </w:pPr>
      <w:proofErr w:type="spellStart"/>
      <w:r>
        <w:t>Accessing</w:t>
      </w:r>
      <w:proofErr w:type="spellEnd"/>
      <w:r>
        <w:t xml:space="preserve"> </w:t>
      </w:r>
      <w:proofErr w:type="spellStart"/>
      <w:r>
        <w:t>and</w:t>
      </w:r>
      <w:proofErr w:type="spellEnd"/>
      <w:r>
        <w:t xml:space="preserve"> </w:t>
      </w:r>
      <w:proofErr w:type="spellStart"/>
      <w:r>
        <w:t>analyzing</w:t>
      </w:r>
      <w:proofErr w:type="spellEnd"/>
      <w:r>
        <w:t xml:space="preserve"> information</w:t>
      </w:r>
    </w:p>
    <w:p w:rsidR="009C74F3" w:rsidRDefault="001A330C" w:rsidP="001A330C">
      <w:pPr>
        <w:pStyle w:val="ListParagraph"/>
        <w:numPr>
          <w:ilvl w:val="0"/>
          <w:numId w:val="12"/>
        </w:numPr>
      </w:pPr>
      <w:proofErr w:type="spellStart"/>
      <w:r>
        <w:t>Curiosity</w:t>
      </w:r>
      <w:proofErr w:type="spellEnd"/>
      <w:r>
        <w:t xml:space="preserve"> </w:t>
      </w:r>
      <w:proofErr w:type="spellStart"/>
      <w:r>
        <w:t>and</w:t>
      </w:r>
      <w:proofErr w:type="spellEnd"/>
      <w:r>
        <w:t xml:space="preserve"> </w:t>
      </w:r>
      <w:proofErr w:type="spellStart"/>
      <w:r>
        <w:t>imagination</w:t>
      </w:r>
      <w:proofErr w:type="spellEnd"/>
    </w:p>
    <w:p w:rsidR="001A330C" w:rsidRDefault="001A330C" w:rsidP="001A330C">
      <w:r>
        <w:t xml:space="preserve">Gert </w:t>
      </w:r>
      <w:proofErr w:type="spellStart"/>
      <w:r>
        <w:t>Biesta</w:t>
      </w:r>
      <w:proofErr w:type="spellEnd"/>
      <w:r>
        <w:t xml:space="preserve"> (2009) nuanceert veel als het gaat om dergelijke lijstjes en richt zich ook op zaken als assertiviteit en eigenbeeld ontwikkeling, hij stelt als tegenvragen bijvoorbeeld:</w:t>
      </w:r>
    </w:p>
    <w:p w:rsidR="001A330C" w:rsidRDefault="001A330C" w:rsidP="008D2763">
      <w:pPr>
        <w:pStyle w:val="ListParagraph"/>
        <w:numPr>
          <w:ilvl w:val="0"/>
          <w:numId w:val="12"/>
        </w:numPr>
      </w:pPr>
      <w:proofErr w:type="spellStart"/>
      <w:r>
        <w:t>What</w:t>
      </w:r>
      <w:proofErr w:type="spellEnd"/>
      <w:r>
        <w:t xml:space="preserve"> </w:t>
      </w:r>
      <w:proofErr w:type="spellStart"/>
      <w:r>
        <w:t>should</w:t>
      </w:r>
      <w:proofErr w:type="spellEnd"/>
      <w:r>
        <w:t xml:space="preserve"> I do </w:t>
      </w:r>
      <w:proofErr w:type="spellStart"/>
      <w:r>
        <w:t>with</w:t>
      </w:r>
      <w:proofErr w:type="spellEnd"/>
      <w:r>
        <w:t xml:space="preserve"> these skills?</w:t>
      </w:r>
    </w:p>
    <w:p w:rsidR="001A330C" w:rsidRDefault="001A330C" w:rsidP="008D2763">
      <w:pPr>
        <w:pStyle w:val="ListParagraph"/>
        <w:numPr>
          <w:ilvl w:val="0"/>
          <w:numId w:val="12"/>
        </w:numPr>
      </w:pPr>
      <w:proofErr w:type="spellStart"/>
      <w:r>
        <w:t>What</w:t>
      </w:r>
      <w:proofErr w:type="spellEnd"/>
      <w:r>
        <w:t xml:space="preserve"> is </w:t>
      </w:r>
      <w:proofErr w:type="spellStart"/>
      <w:r>
        <w:t>this</w:t>
      </w:r>
      <w:proofErr w:type="spellEnd"/>
      <w:r>
        <w:t xml:space="preserve"> </w:t>
      </w:r>
      <w:proofErr w:type="spellStart"/>
      <w:r>
        <w:t>asking</w:t>
      </w:r>
      <w:proofErr w:type="spellEnd"/>
      <w:r>
        <w:t xml:space="preserve"> </w:t>
      </w:r>
      <w:proofErr w:type="spellStart"/>
      <w:r>
        <w:t>from</w:t>
      </w:r>
      <w:proofErr w:type="spellEnd"/>
      <w:r>
        <w:t xml:space="preserve"> me?</w:t>
      </w:r>
    </w:p>
    <w:p w:rsidR="001A330C" w:rsidRDefault="001A330C" w:rsidP="008D2763">
      <w:pPr>
        <w:pStyle w:val="ListParagraph"/>
        <w:numPr>
          <w:ilvl w:val="0"/>
          <w:numId w:val="12"/>
        </w:numPr>
      </w:pPr>
      <w:proofErr w:type="spellStart"/>
      <w:r>
        <w:t>When</w:t>
      </w:r>
      <w:proofErr w:type="spellEnd"/>
      <w:r>
        <w:t xml:space="preserve"> </w:t>
      </w:r>
      <w:proofErr w:type="spellStart"/>
      <w:r>
        <w:t>should</w:t>
      </w:r>
      <w:proofErr w:type="spellEnd"/>
      <w:r>
        <w:t xml:space="preserve"> I go </w:t>
      </w:r>
      <w:proofErr w:type="spellStart"/>
      <w:r>
        <w:t>with</w:t>
      </w:r>
      <w:proofErr w:type="spellEnd"/>
      <w:r>
        <w:t xml:space="preserve"> </w:t>
      </w:r>
      <w:proofErr w:type="spellStart"/>
      <w:r>
        <w:t>the</w:t>
      </w:r>
      <w:proofErr w:type="spellEnd"/>
      <w:r>
        <w:t xml:space="preserve"> flow, </w:t>
      </w:r>
      <w:proofErr w:type="spellStart"/>
      <w:r>
        <w:t>and</w:t>
      </w:r>
      <w:proofErr w:type="spellEnd"/>
      <w:r>
        <w:t xml:space="preserve"> </w:t>
      </w:r>
      <w:proofErr w:type="spellStart"/>
      <w:r>
        <w:t>when</w:t>
      </w:r>
      <w:proofErr w:type="spellEnd"/>
      <w:r>
        <w:t xml:space="preserve"> </w:t>
      </w:r>
      <w:proofErr w:type="spellStart"/>
      <w:r>
        <w:t>should</w:t>
      </w:r>
      <w:proofErr w:type="spellEnd"/>
      <w:r>
        <w:t xml:space="preserve"> I </w:t>
      </w:r>
      <w:proofErr w:type="spellStart"/>
      <w:r>
        <w:t>resist</w:t>
      </w:r>
      <w:proofErr w:type="spellEnd"/>
      <w:r>
        <w:t>?</w:t>
      </w:r>
    </w:p>
    <w:p w:rsidR="001A330C" w:rsidRDefault="001A330C" w:rsidP="008D2763">
      <w:pPr>
        <w:pStyle w:val="ListParagraph"/>
        <w:numPr>
          <w:ilvl w:val="0"/>
          <w:numId w:val="12"/>
        </w:numPr>
      </w:pPr>
      <w:proofErr w:type="spellStart"/>
      <w:r>
        <w:t>When</w:t>
      </w:r>
      <w:proofErr w:type="spellEnd"/>
      <w:r>
        <w:t xml:space="preserve"> </w:t>
      </w:r>
      <w:proofErr w:type="spellStart"/>
      <w:r>
        <w:t>should</w:t>
      </w:r>
      <w:proofErr w:type="spellEnd"/>
      <w:r>
        <w:t xml:space="preserve"> </w:t>
      </w:r>
      <w:proofErr w:type="gramStart"/>
      <w:r>
        <w:t>I say</w:t>
      </w:r>
      <w:proofErr w:type="gramEnd"/>
      <w:r>
        <w:t xml:space="preserve"> ‘yes’ </w:t>
      </w:r>
      <w:proofErr w:type="spellStart"/>
      <w:r>
        <w:t>and</w:t>
      </w:r>
      <w:proofErr w:type="spellEnd"/>
      <w:r>
        <w:t xml:space="preserve"> </w:t>
      </w:r>
      <w:proofErr w:type="spellStart"/>
      <w:r>
        <w:t>when</w:t>
      </w:r>
      <w:proofErr w:type="spellEnd"/>
      <w:r>
        <w:t xml:space="preserve"> </w:t>
      </w:r>
      <w:proofErr w:type="spellStart"/>
      <w:r>
        <w:t>should</w:t>
      </w:r>
      <w:proofErr w:type="spellEnd"/>
      <w:r>
        <w:t xml:space="preserve"> I say ‘no’?</w:t>
      </w:r>
    </w:p>
    <w:p w:rsidR="00B82B04" w:rsidRDefault="00B82B04" w:rsidP="005F287B">
      <w:r>
        <w:t xml:space="preserve">Laura A. Jana heeft een selectie van vaardigheden benoemd, de </w:t>
      </w:r>
      <w:proofErr w:type="gramStart"/>
      <w:r>
        <w:t>QI skills</w:t>
      </w:r>
      <w:proofErr w:type="gramEnd"/>
      <w:r>
        <w:t>, die zij noodzakelijk acht om succesvol mee te kunnen komen in een steeds sneller veranderende wereld wat zijn weerslag heeft op de opvoeding, ontwikkeling van het kind, opleiding, werkveld, innovaties, gezondheidszorg en de economie.</w:t>
      </w:r>
    </w:p>
    <w:p w:rsidR="005F287B" w:rsidRDefault="005F287B" w:rsidP="005F287B">
      <w:r>
        <w:t xml:space="preserve">The QI Skills   </w:t>
      </w:r>
    </w:p>
    <w:p w:rsidR="005F287B" w:rsidRDefault="005F287B" w:rsidP="007267FA">
      <w:pPr>
        <w:pStyle w:val="ListParagraph"/>
        <w:numPr>
          <w:ilvl w:val="0"/>
          <w:numId w:val="12"/>
        </w:numPr>
      </w:pPr>
      <w:r>
        <w:t xml:space="preserve">Me, </w:t>
      </w:r>
      <w:proofErr w:type="spellStart"/>
      <w:r>
        <w:t>Self</w:t>
      </w:r>
      <w:proofErr w:type="spellEnd"/>
      <w:r>
        <w:t xml:space="preserve">-management skills </w:t>
      </w:r>
      <w:proofErr w:type="spellStart"/>
      <w:r>
        <w:t>that</w:t>
      </w:r>
      <w:proofErr w:type="spellEnd"/>
      <w:r>
        <w:t xml:space="preserve"> </w:t>
      </w:r>
      <w:proofErr w:type="spellStart"/>
      <w:r>
        <w:t>include</w:t>
      </w:r>
      <w:proofErr w:type="spellEnd"/>
      <w:r>
        <w:t xml:space="preserve"> </w:t>
      </w:r>
      <w:proofErr w:type="spellStart"/>
      <w:r>
        <w:t>self</w:t>
      </w:r>
      <w:proofErr w:type="spellEnd"/>
      <w:r>
        <w:t xml:space="preserve">-awareness, </w:t>
      </w:r>
      <w:proofErr w:type="spellStart"/>
      <w:r>
        <w:t>self-regulation</w:t>
      </w:r>
      <w:proofErr w:type="spellEnd"/>
      <w:r>
        <w:t xml:space="preserve">, </w:t>
      </w:r>
      <w:proofErr w:type="spellStart"/>
      <w:r>
        <w:t>self</w:t>
      </w:r>
      <w:proofErr w:type="spellEnd"/>
      <w:r>
        <w:t>-control, attention, focus</w:t>
      </w:r>
    </w:p>
    <w:p w:rsidR="005F287B" w:rsidRDefault="005F287B" w:rsidP="007267FA">
      <w:pPr>
        <w:pStyle w:val="ListParagraph"/>
        <w:numPr>
          <w:ilvl w:val="0"/>
          <w:numId w:val="12"/>
        </w:numPr>
      </w:pPr>
      <w:r>
        <w:t xml:space="preserve">We, These are </w:t>
      </w:r>
      <w:proofErr w:type="spellStart"/>
      <w:r>
        <w:t>the</w:t>
      </w:r>
      <w:proofErr w:type="spellEnd"/>
      <w:r>
        <w:t xml:space="preserve"> </w:t>
      </w:r>
      <w:proofErr w:type="spellStart"/>
      <w:r>
        <w:t>people</w:t>
      </w:r>
      <w:proofErr w:type="spellEnd"/>
      <w:r>
        <w:t xml:space="preserve"> skills </w:t>
      </w:r>
      <w:proofErr w:type="spellStart"/>
      <w:r>
        <w:t>that</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understand</w:t>
      </w:r>
      <w:proofErr w:type="spellEnd"/>
      <w:r>
        <w:t xml:space="preserve">, share </w:t>
      </w:r>
      <w:proofErr w:type="spellStart"/>
      <w:r>
        <w:t>and</w:t>
      </w:r>
      <w:proofErr w:type="spellEnd"/>
      <w:r>
        <w:t xml:space="preserve"> “</w:t>
      </w:r>
      <w:proofErr w:type="spellStart"/>
      <w:r>
        <w:t>play</w:t>
      </w:r>
      <w:proofErr w:type="spellEnd"/>
      <w:r>
        <w:t xml:space="preserve"> well” </w:t>
      </w:r>
      <w:proofErr w:type="spellStart"/>
      <w:r>
        <w:t>with</w:t>
      </w:r>
      <w:proofErr w:type="spellEnd"/>
      <w:r>
        <w:t xml:space="preserve"> </w:t>
      </w:r>
      <w:proofErr w:type="spellStart"/>
      <w:r>
        <w:t>others</w:t>
      </w:r>
      <w:proofErr w:type="spellEnd"/>
      <w:r>
        <w:t>...</w:t>
      </w:r>
    </w:p>
    <w:p w:rsidR="005F287B" w:rsidRDefault="005F287B" w:rsidP="007267FA">
      <w:pPr>
        <w:pStyle w:val="ListParagraph"/>
        <w:numPr>
          <w:ilvl w:val="0"/>
          <w:numId w:val="12"/>
        </w:numPr>
      </w:pPr>
      <w:proofErr w:type="spellStart"/>
      <w:r>
        <w:t>Why</w:t>
      </w:r>
      <w:proofErr w:type="spellEnd"/>
      <w:r>
        <w:t xml:space="preserve">, Skills </w:t>
      </w:r>
      <w:proofErr w:type="spellStart"/>
      <w:r>
        <w:t>that</w:t>
      </w:r>
      <w:proofErr w:type="spellEnd"/>
      <w:r>
        <w:t xml:space="preserve"> </w:t>
      </w:r>
      <w:proofErr w:type="spellStart"/>
      <w:r>
        <w:t>include</w:t>
      </w:r>
      <w:proofErr w:type="spellEnd"/>
      <w:r>
        <w:t xml:space="preserve"> </w:t>
      </w:r>
      <w:proofErr w:type="spellStart"/>
      <w:r>
        <w:t>questioning</w:t>
      </w:r>
      <w:proofErr w:type="spellEnd"/>
      <w:r>
        <w:t xml:space="preserve">, </w:t>
      </w:r>
      <w:proofErr w:type="spellStart"/>
      <w:r>
        <w:t>curiosity</w:t>
      </w:r>
      <w:proofErr w:type="spellEnd"/>
      <w:r>
        <w:t xml:space="preserve"> </w:t>
      </w:r>
      <w:proofErr w:type="spellStart"/>
      <w:r>
        <w:t>and</w:t>
      </w:r>
      <w:proofErr w:type="spellEnd"/>
      <w:r>
        <w:t xml:space="preserve"> </w:t>
      </w:r>
      <w:proofErr w:type="spellStart"/>
      <w:r>
        <w:t>inquisitiveness</w:t>
      </w:r>
      <w:proofErr w:type="spellEnd"/>
      <w:r>
        <w:t>...</w:t>
      </w:r>
    </w:p>
    <w:p w:rsidR="005F287B" w:rsidRDefault="005F287B" w:rsidP="007267FA">
      <w:pPr>
        <w:pStyle w:val="ListParagraph"/>
        <w:numPr>
          <w:ilvl w:val="0"/>
          <w:numId w:val="12"/>
        </w:numPr>
      </w:pPr>
      <w:r>
        <w:t xml:space="preserve">Will, </w:t>
      </w:r>
      <w:proofErr w:type="spellStart"/>
      <w:r>
        <w:t>Self-motivation</w:t>
      </w:r>
      <w:proofErr w:type="spellEnd"/>
      <w:r>
        <w:t xml:space="preserve"> </w:t>
      </w:r>
      <w:proofErr w:type="spellStart"/>
      <w:r>
        <w:t>and</w:t>
      </w:r>
      <w:proofErr w:type="spellEnd"/>
      <w:r>
        <w:t xml:space="preserve"> drive </w:t>
      </w:r>
      <w:proofErr w:type="spellStart"/>
      <w:r>
        <w:t>define</w:t>
      </w:r>
      <w:proofErr w:type="spellEnd"/>
      <w:r>
        <w:t xml:space="preserve"> these </w:t>
      </w:r>
      <w:proofErr w:type="spellStart"/>
      <w:r>
        <w:t>critically</w:t>
      </w:r>
      <w:proofErr w:type="spellEnd"/>
      <w:r>
        <w:t xml:space="preserve"> important skills, </w:t>
      </w:r>
      <w:proofErr w:type="spellStart"/>
      <w:r>
        <w:t>including</w:t>
      </w:r>
      <w:proofErr w:type="spellEnd"/>
      <w:r>
        <w:t xml:space="preserve"> a </w:t>
      </w:r>
      <w:proofErr w:type="spellStart"/>
      <w:r>
        <w:t>can</w:t>
      </w:r>
      <w:proofErr w:type="spellEnd"/>
      <w:r>
        <w:t xml:space="preserve">-do attitude, </w:t>
      </w:r>
      <w:proofErr w:type="spellStart"/>
      <w:r>
        <w:t>conscientiousness</w:t>
      </w:r>
      <w:proofErr w:type="spellEnd"/>
      <w:r>
        <w:t xml:space="preserve">, </w:t>
      </w:r>
      <w:proofErr w:type="spellStart"/>
      <w:r>
        <w:t>determination</w:t>
      </w:r>
      <w:proofErr w:type="spellEnd"/>
      <w:r>
        <w:t xml:space="preserve">, </w:t>
      </w:r>
      <w:proofErr w:type="spellStart"/>
      <w:r>
        <w:t>gumption</w:t>
      </w:r>
      <w:proofErr w:type="spellEnd"/>
      <w:r>
        <w:t xml:space="preserve">, </w:t>
      </w:r>
      <w:proofErr w:type="spellStart"/>
      <w:r>
        <w:t>persistence</w:t>
      </w:r>
      <w:proofErr w:type="spellEnd"/>
      <w:r>
        <w:t xml:space="preserve">, </w:t>
      </w:r>
      <w:proofErr w:type="spellStart"/>
      <w:r>
        <w:t>perseverance</w:t>
      </w:r>
      <w:proofErr w:type="spellEnd"/>
      <w:r>
        <w:t xml:space="preserve">, </w:t>
      </w:r>
      <w:proofErr w:type="spellStart"/>
      <w:r>
        <w:t>and</w:t>
      </w:r>
      <w:proofErr w:type="spellEnd"/>
      <w:r>
        <w:t xml:space="preserve"> focus put </w:t>
      </w:r>
      <w:proofErr w:type="spellStart"/>
      <w:r>
        <w:t>into</w:t>
      </w:r>
      <w:proofErr w:type="spellEnd"/>
      <w:r>
        <w:t xml:space="preserve"> action</w:t>
      </w:r>
    </w:p>
    <w:p w:rsidR="005F287B" w:rsidRDefault="005F287B" w:rsidP="007267FA">
      <w:pPr>
        <w:pStyle w:val="ListParagraph"/>
        <w:numPr>
          <w:ilvl w:val="0"/>
          <w:numId w:val="12"/>
        </w:numPr>
      </w:pPr>
      <w:proofErr w:type="spellStart"/>
      <w:r>
        <w:t>Wiggle</w:t>
      </w:r>
      <w:proofErr w:type="spellEnd"/>
      <w:r>
        <w:t xml:space="preserve">, </w:t>
      </w:r>
      <w:proofErr w:type="spellStart"/>
      <w:r>
        <w:t>Physical</w:t>
      </w:r>
      <w:proofErr w:type="spellEnd"/>
      <w:r>
        <w:t xml:space="preserve"> </w:t>
      </w:r>
      <w:proofErr w:type="spellStart"/>
      <w:r>
        <w:t>and</w:t>
      </w:r>
      <w:proofErr w:type="spellEnd"/>
      <w:r>
        <w:t xml:space="preserve"> </w:t>
      </w:r>
      <w:proofErr w:type="spellStart"/>
      <w:r>
        <w:t>intellectual</w:t>
      </w:r>
      <w:proofErr w:type="spellEnd"/>
      <w:r>
        <w:t xml:space="preserve"> </w:t>
      </w:r>
      <w:proofErr w:type="spellStart"/>
      <w:r>
        <w:t>restlessness</w:t>
      </w:r>
      <w:proofErr w:type="spellEnd"/>
      <w:r>
        <w:t xml:space="preserve"> make up </w:t>
      </w:r>
      <w:proofErr w:type="spellStart"/>
      <w:r>
        <w:t>the</w:t>
      </w:r>
      <w:proofErr w:type="spellEnd"/>
      <w:r>
        <w:t xml:space="preserve"> </w:t>
      </w:r>
      <w:proofErr w:type="gramStart"/>
      <w:r>
        <w:t>WIGGLE skills</w:t>
      </w:r>
      <w:proofErr w:type="gramEnd"/>
      <w:r>
        <w:t xml:space="preserve"> </w:t>
      </w:r>
      <w:proofErr w:type="spellStart"/>
      <w:r>
        <w:t>that</w:t>
      </w:r>
      <w:proofErr w:type="spellEnd"/>
      <w:r>
        <w:t xml:space="preserve"> </w:t>
      </w:r>
      <w:proofErr w:type="spellStart"/>
      <w:r>
        <w:t>play</w:t>
      </w:r>
      <w:proofErr w:type="spellEnd"/>
      <w:r>
        <w:t xml:space="preserve"> a </w:t>
      </w:r>
      <w:proofErr w:type="spellStart"/>
      <w:r>
        <w:t>key</w:t>
      </w:r>
      <w:proofErr w:type="spellEnd"/>
      <w:r>
        <w:t xml:space="preserve"> </w:t>
      </w:r>
      <w:proofErr w:type="spellStart"/>
      <w:r>
        <w:t>role</w:t>
      </w:r>
      <w:proofErr w:type="spellEnd"/>
      <w:r>
        <w:t xml:space="preserve"> in putting WHY </w:t>
      </w:r>
      <w:proofErr w:type="spellStart"/>
      <w:r>
        <w:t>and</w:t>
      </w:r>
      <w:proofErr w:type="spellEnd"/>
      <w:r>
        <w:t xml:space="preserve"> WILL </w:t>
      </w:r>
      <w:proofErr w:type="spellStart"/>
      <w:r>
        <w:t>into</w:t>
      </w:r>
      <w:proofErr w:type="spellEnd"/>
      <w:r>
        <w:t xml:space="preserve"> action</w:t>
      </w:r>
    </w:p>
    <w:p w:rsidR="005F287B" w:rsidRDefault="005F287B" w:rsidP="007267FA">
      <w:pPr>
        <w:pStyle w:val="ListParagraph"/>
        <w:numPr>
          <w:ilvl w:val="0"/>
          <w:numId w:val="12"/>
        </w:numPr>
      </w:pPr>
      <w:proofErr w:type="spellStart"/>
      <w:r>
        <w:t>Wobble</w:t>
      </w:r>
      <w:proofErr w:type="spellEnd"/>
      <w:r>
        <w:t xml:space="preserve">, Skills </w:t>
      </w:r>
      <w:proofErr w:type="spellStart"/>
      <w:r>
        <w:t>that</w:t>
      </w:r>
      <w:proofErr w:type="spellEnd"/>
      <w:r>
        <w:t xml:space="preserve"> </w:t>
      </w:r>
      <w:proofErr w:type="spellStart"/>
      <w:r>
        <w:t>allow</w:t>
      </w:r>
      <w:proofErr w:type="spellEnd"/>
      <w:r>
        <w:t xml:space="preserve"> </w:t>
      </w:r>
      <w:proofErr w:type="spellStart"/>
      <w:r>
        <w:t>for</w:t>
      </w:r>
      <w:proofErr w:type="spellEnd"/>
      <w:r>
        <w:t xml:space="preserve">, </w:t>
      </w:r>
      <w:proofErr w:type="spellStart"/>
      <w:r>
        <w:t>build</w:t>
      </w:r>
      <w:proofErr w:type="spellEnd"/>
      <w:r>
        <w:t xml:space="preserve"> </w:t>
      </w:r>
      <w:proofErr w:type="spellStart"/>
      <w:r>
        <w:t>and</w:t>
      </w:r>
      <w:proofErr w:type="spellEnd"/>
      <w:r>
        <w:t xml:space="preserve"> </w:t>
      </w:r>
      <w:proofErr w:type="spellStart"/>
      <w:r>
        <w:t>foster</w:t>
      </w:r>
      <w:proofErr w:type="spellEnd"/>
      <w:r>
        <w:t xml:space="preserve"> </w:t>
      </w:r>
      <w:proofErr w:type="spellStart"/>
      <w:r>
        <w:t>agility</w:t>
      </w:r>
      <w:proofErr w:type="spellEnd"/>
      <w:r>
        <w:t xml:space="preserve">, </w:t>
      </w:r>
      <w:proofErr w:type="spellStart"/>
      <w:r>
        <w:t>adaptability</w:t>
      </w:r>
      <w:proofErr w:type="spellEnd"/>
      <w:r>
        <w:t xml:space="preserve">, </w:t>
      </w:r>
      <w:proofErr w:type="spellStart"/>
      <w:r>
        <w:t>resilience</w:t>
      </w:r>
      <w:proofErr w:type="spellEnd"/>
      <w:r>
        <w:t xml:space="preserve">, </w:t>
      </w:r>
      <w:proofErr w:type="spellStart"/>
      <w:r>
        <w:t>and</w:t>
      </w:r>
      <w:proofErr w:type="spellEnd"/>
      <w:r>
        <w:t xml:space="preserve"> </w:t>
      </w:r>
      <w:proofErr w:type="spellStart"/>
      <w:r>
        <w:t>confer</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face, </w:t>
      </w:r>
      <w:proofErr w:type="spellStart"/>
      <w:r>
        <w:t>overcome</w:t>
      </w:r>
      <w:proofErr w:type="spellEnd"/>
      <w:r>
        <w:t xml:space="preserve">, </w:t>
      </w:r>
      <w:proofErr w:type="spellStart"/>
      <w:r>
        <w:t>and</w:t>
      </w:r>
      <w:proofErr w:type="spellEnd"/>
      <w:r>
        <w:t xml:space="preserve"> </w:t>
      </w:r>
      <w:proofErr w:type="spellStart"/>
      <w:r>
        <w:t>learn</w:t>
      </w:r>
      <w:proofErr w:type="spellEnd"/>
      <w:r>
        <w:t xml:space="preserve"> </w:t>
      </w:r>
      <w:proofErr w:type="spellStart"/>
      <w:r>
        <w:t>from</w:t>
      </w:r>
      <w:proofErr w:type="spellEnd"/>
      <w:r>
        <w:t xml:space="preserve"> failure</w:t>
      </w:r>
    </w:p>
    <w:p w:rsidR="00B82B04" w:rsidRDefault="005F287B" w:rsidP="00B82B04">
      <w:pPr>
        <w:pStyle w:val="ListParagraph"/>
        <w:numPr>
          <w:ilvl w:val="0"/>
          <w:numId w:val="12"/>
        </w:numPr>
      </w:pPr>
      <w:proofErr w:type="spellStart"/>
      <w:r>
        <w:t>What</w:t>
      </w:r>
      <w:proofErr w:type="spellEnd"/>
      <w:r>
        <w:t xml:space="preserve"> </w:t>
      </w:r>
      <w:proofErr w:type="spellStart"/>
      <w:r>
        <w:t>if</w:t>
      </w:r>
      <w:proofErr w:type="spellEnd"/>
      <w:r>
        <w:t xml:space="preserve">, </w:t>
      </w:r>
      <w:proofErr w:type="spellStart"/>
      <w:r>
        <w:t>Encompassing</w:t>
      </w:r>
      <w:proofErr w:type="spellEnd"/>
      <w:r>
        <w:t xml:space="preserve"> </w:t>
      </w:r>
      <w:proofErr w:type="spellStart"/>
      <w:r>
        <w:t>curiosity</w:t>
      </w:r>
      <w:proofErr w:type="spellEnd"/>
      <w:r>
        <w:t xml:space="preserve">, </w:t>
      </w:r>
      <w:proofErr w:type="spellStart"/>
      <w:r>
        <w:t>imagination</w:t>
      </w:r>
      <w:proofErr w:type="spellEnd"/>
      <w:r>
        <w:t xml:space="preserve">, </w:t>
      </w:r>
      <w:proofErr w:type="spellStart"/>
      <w:r>
        <w:t>and</w:t>
      </w:r>
      <w:proofErr w:type="spellEnd"/>
      <w:r>
        <w:t xml:space="preserve"> </w:t>
      </w:r>
      <w:proofErr w:type="spellStart"/>
      <w:r>
        <w:t>creativity</w:t>
      </w:r>
      <w:proofErr w:type="spellEnd"/>
      <w:r>
        <w:t xml:space="preserve">, these are </w:t>
      </w:r>
      <w:proofErr w:type="spellStart"/>
      <w:r>
        <w:t>the</w:t>
      </w:r>
      <w:proofErr w:type="spellEnd"/>
      <w:r>
        <w:t xml:space="preserve"> skills </w:t>
      </w:r>
      <w:proofErr w:type="spellStart"/>
      <w:r>
        <w:t>that</w:t>
      </w:r>
      <w:proofErr w:type="spellEnd"/>
      <w:r>
        <w:t xml:space="preserve"> </w:t>
      </w:r>
      <w:proofErr w:type="spellStart"/>
      <w:r>
        <w:t>ultimately</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not</w:t>
      </w:r>
      <w:proofErr w:type="spellEnd"/>
      <w:r>
        <w:t xml:space="preserve"> </w:t>
      </w:r>
      <w:proofErr w:type="spellStart"/>
      <w:r>
        <w:t>just</w:t>
      </w:r>
      <w:proofErr w:type="spellEnd"/>
      <w:r>
        <w:t xml:space="preserve"> </w:t>
      </w:r>
      <w:proofErr w:type="spellStart"/>
      <w:r>
        <w:t>how</w:t>
      </w:r>
      <w:proofErr w:type="spellEnd"/>
      <w:r>
        <w:t xml:space="preserve"> </w:t>
      </w:r>
      <w:proofErr w:type="spellStart"/>
      <w:r>
        <w:t>the</w:t>
      </w:r>
      <w:proofErr w:type="spellEnd"/>
      <w:r>
        <w:t xml:space="preserve"> </w:t>
      </w:r>
      <w:proofErr w:type="spellStart"/>
      <w:r>
        <w:t>world</w:t>
      </w:r>
      <w:proofErr w:type="spellEnd"/>
      <w:r>
        <w:t xml:space="preserve"> is, but </w:t>
      </w:r>
      <w:proofErr w:type="spellStart"/>
      <w:r>
        <w:t>envision</w:t>
      </w:r>
      <w:proofErr w:type="spellEnd"/>
      <w:r>
        <w:t xml:space="preserve"> </w:t>
      </w:r>
      <w:proofErr w:type="spellStart"/>
      <w:r>
        <w:t>how</w:t>
      </w:r>
      <w:proofErr w:type="spellEnd"/>
      <w:r>
        <w:t xml:space="preserve"> </w:t>
      </w:r>
      <w:proofErr w:type="spellStart"/>
      <w:r>
        <w:t>it</w:t>
      </w:r>
      <w:proofErr w:type="spellEnd"/>
      <w:r>
        <w:t xml:space="preserve"> </w:t>
      </w:r>
      <w:proofErr w:type="spellStart"/>
      <w:r>
        <w:t>could</w:t>
      </w:r>
      <w:proofErr w:type="spellEnd"/>
      <w:r>
        <w:t xml:space="preserve"> </w:t>
      </w:r>
      <w:proofErr w:type="spellStart"/>
      <w:r>
        <w:t>be</w:t>
      </w:r>
      <w:proofErr w:type="spellEnd"/>
    </w:p>
    <w:p w:rsidR="00B82B04" w:rsidRDefault="007A6CE2" w:rsidP="00B82B04">
      <w:pPr>
        <w:spacing w:before="0" w:after="0"/>
        <w:rPr>
          <w:lang w:val="en-US"/>
        </w:rPr>
      </w:pPr>
      <w:hyperlink r:id="rId19" w:history="1">
        <w:r w:rsidR="00B82B04">
          <w:rPr>
            <w:rStyle w:val="Hyperlink"/>
          </w:rPr>
          <w:t>http://www.drlaurajana.com/qi-skills/</w:t>
        </w:r>
      </w:hyperlink>
    </w:p>
    <w:p w:rsidR="00B82B04" w:rsidRDefault="00B82B04" w:rsidP="00B82B04"/>
    <w:p w:rsidR="005F287B" w:rsidRDefault="005F287B" w:rsidP="005F287B"/>
    <w:p w:rsidR="001A330C" w:rsidRPr="002272E3" w:rsidRDefault="001A330C" w:rsidP="001A330C"/>
    <w:p w:rsidR="00750A03" w:rsidRDefault="00750A03" w:rsidP="00750A03">
      <w:pPr>
        <w:pStyle w:val="Heading2"/>
      </w:pPr>
      <w:bookmarkStart w:id="39" w:name="_Toc10797332"/>
      <w:r>
        <w:lastRenderedPageBreak/>
        <w:t>Doelen vanuit het perspectief van de docent</w:t>
      </w:r>
      <w:r w:rsidR="009C74F3">
        <w:t xml:space="preserve"> (95)</w:t>
      </w:r>
      <w:bookmarkEnd w:id="39"/>
    </w:p>
    <w:p w:rsidR="00750A03" w:rsidRDefault="00750A03" w:rsidP="00A60CA6">
      <w:pPr>
        <w:pStyle w:val="Heading3"/>
      </w:pPr>
      <w:bookmarkStart w:id="40" w:name="_Toc10797333"/>
      <w:r>
        <w:t>Doen waar je echt goed in bent</w:t>
      </w:r>
      <w:bookmarkEnd w:id="40"/>
    </w:p>
    <w:p w:rsidR="00A60CA6" w:rsidRDefault="00A60CA6" w:rsidP="00750A03">
      <w:r>
        <w:t>Wanneer een docent minder gebonden is aan een specifieke opleiding, vaste locatie en vast team ontstaan er meer verschillende opties waar de docent mee in aanraking komt. De kans dat de docent zich dan kan richten op zijn stokpaardjes is dan aanzienlijk groter.</w:t>
      </w:r>
    </w:p>
    <w:p w:rsidR="00750A03" w:rsidRDefault="00750A03" w:rsidP="00A60CA6">
      <w:pPr>
        <w:pStyle w:val="Heading3"/>
      </w:pPr>
      <w:bookmarkStart w:id="41" w:name="_Toc10797334"/>
      <w:r>
        <w:t>Werken met gemotiveerde studenten waar een wederzijdse klik mee is</w:t>
      </w:r>
      <w:bookmarkEnd w:id="41"/>
    </w:p>
    <w:p w:rsidR="00090BB4" w:rsidRPr="00A60CA6" w:rsidRDefault="00090BB4" w:rsidP="00A60CA6">
      <w:r>
        <w:t xml:space="preserve">In een model waar studenten zelf (begeleid) kiezen waar ze mee bezig gaan, waarbij niet alle keuzes uit handen worden getrokken en de student zelf zijn begeleiding kiest is de kans op gemotiveerde studenten meteen een stuk groter. </w:t>
      </w:r>
    </w:p>
    <w:p w:rsidR="00750A03" w:rsidRDefault="00750A03" w:rsidP="00DE4D6B">
      <w:pPr>
        <w:pStyle w:val="Heading3"/>
      </w:pPr>
      <w:bookmarkStart w:id="42" w:name="_Toc10797335"/>
      <w:r>
        <w:t>Connectie met meer verschillende collega’s en meer kans om van elkaar te leren</w:t>
      </w:r>
      <w:bookmarkEnd w:id="42"/>
    </w:p>
    <w:p w:rsidR="00E11168" w:rsidRDefault="00E11168" w:rsidP="00750A03">
      <w:r>
        <w:t xml:space="preserve">In het huidige model zien collega’s uit verschillende teams en uit de verschillende scholen elkaar nauwelijks. Hierdoor is er onderling ook geen weet van welke kennis en kunde waar te halen valt. Een nieuw model zal dus moeten stimuleren dat docenten meer </w:t>
      </w:r>
      <w:r w:rsidR="00DE4D6B">
        <w:t>door de organisatie worden gemengd zonder dat dit ten koste gaat van het ‘</w:t>
      </w:r>
      <w:proofErr w:type="spellStart"/>
      <w:r w:rsidR="00DE4D6B">
        <w:t>veiligheids</w:t>
      </w:r>
      <w:proofErr w:type="spellEnd"/>
      <w:r w:rsidR="00DE4D6B">
        <w:t>’ gevoel. Een open, transparante en eerlijke organisatie is daarom noodzakelijk.</w:t>
      </w:r>
    </w:p>
    <w:p w:rsidR="00750A03" w:rsidRDefault="00750A03" w:rsidP="00DE4D6B">
      <w:pPr>
        <w:pStyle w:val="Heading3"/>
      </w:pPr>
      <w:bookmarkStart w:id="43" w:name="_Toc10797336"/>
      <w:r>
        <w:t>Afwisseling in je werk</w:t>
      </w:r>
      <w:bookmarkEnd w:id="43"/>
    </w:p>
    <w:p w:rsidR="00DE4D6B" w:rsidRDefault="000B46BB" w:rsidP="00750A03">
      <w:r>
        <w:t xml:space="preserve">In </w:t>
      </w:r>
      <w:r w:rsidR="00A24BCE">
        <w:t>het huidige model is de afwisseling in het werkt beperkt tot het team waar de docent in zit. De afwisseling is over het algemeen niet discipline overstijgend. Wanneer docenten niet uit deze beperkte scoop komen bepekt dit hen van het leren van ander disciplines en locaties. Op microniveau genereert dit een soort van xenofobie binnen de teams naar de rest van de organisatie en daarbuiten. Empathie naar elkaar en elkaars manier van werken wordt versterkt wanneer het inzichtelijk is hoe en waarom collega’s werken zoals ze werken. Bij weinig afwisseling is ook het risico dat docenten in een bepaalde ‘waarheid’ blijven hangen en hierdoor rigide worden (ivoren toren effect).</w:t>
      </w:r>
      <w:r w:rsidR="00D448B5">
        <w:t xml:space="preserve"> Hoe langer de isolatie duurt, de verder dat de docent verwijderd raakt van de realiteit van de buitenwereld, collega’s, teams, etc.</w:t>
      </w:r>
    </w:p>
    <w:p w:rsidR="00750A03" w:rsidRDefault="00750A03" w:rsidP="00D448B5">
      <w:pPr>
        <w:pStyle w:val="Heading3"/>
      </w:pPr>
      <w:bookmarkStart w:id="44" w:name="_Toc10797337"/>
      <w:r>
        <w:t xml:space="preserve">Continue en zichtbaar </w:t>
      </w:r>
      <w:r w:rsidR="00D448B5">
        <w:t xml:space="preserve">werken </w:t>
      </w:r>
      <w:r>
        <w:t xml:space="preserve">aan </w:t>
      </w:r>
      <w:r w:rsidR="00D448B5">
        <w:t xml:space="preserve">het uitbreiden van de </w:t>
      </w:r>
      <w:r>
        <w:t>C.V</w:t>
      </w:r>
      <w:r w:rsidR="00D448B5">
        <w:t>.</w:t>
      </w:r>
      <w:bookmarkEnd w:id="44"/>
    </w:p>
    <w:p w:rsidR="00D47F28" w:rsidRDefault="00D448B5" w:rsidP="00750A03">
      <w:r>
        <w:t xml:space="preserve">Op dit moment is er geen structureel model waarbij docenten cyclisch worden bijgeschoold. De mate van ‘bijblijven’ is voor een grote mate afhankelijk van het initiatief van het individu. Er is ook niet een gedegen incentive om als docent ‘zichtbaar’ bij te scholen. Ongetwijfeld is het merendeel van de docenten actief met hun vak bezig, maar dit komt niet ergens terug en is niet in te zien door de organisatie, collega’s en studenten. Het is dus onduidelijk wat de kennis vergroting/verbreding continue is binnen de organisatie met als gevolg dat dit niet optimaal wordt geütiliseerd. In een nieuw model moet er dus een duidelijke incentive zijn voor docenten om continue bij te leren en om dit te delen met </w:t>
      </w:r>
      <w:r w:rsidR="00D47F28">
        <w:t>de organisatie, collega’s en met name ook de studenten. Dit laatste betekent dat er een vrij toegankelijke profielenbank moet komen waarin studenten op expertises en ervaringen kunnen zoeken om zo de juiste ondersteuning bij hun vraag te kunnen vinden.</w:t>
      </w:r>
    </w:p>
    <w:p w:rsidR="00750A03" w:rsidRDefault="00750A03" w:rsidP="00D47F28">
      <w:pPr>
        <w:pStyle w:val="Heading3"/>
      </w:pPr>
      <w:bookmarkStart w:id="45" w:name="_Toc10797338"/>
      <w:r>
        <w:t>Continue in verbinding met het werkveld</w:t>
      </w:r>
      <w:bookmarkEnd w:id="45"/>
      <w:r>
        <w:t xml:space="preserve"> </w:t>
      </w:r>
    </w:p>
    <w:p w:rsidR="007C3562" w:rsidRDefault="00D47F28" w:rsidP="00D47F28">
      <w:r>
        <w:t>In het verlengde van een aantal eerdergenoemde punten ligt de noodzaak om als docent continue de verbinding te houden met het werkveld. Dit gaat veel verder dan een aantal keer per jaar een BPV</w:t>
      </w:r>
      <w:r w:rsidR="004D186B">
        <w:t>-</w:t>
      </w:r>
      <w:r>
        <w:t>bezoek af te leggen</w:t>
      </w:r>
      <w:r w:rsidR="00620AB4">
        <w:t xml:space="preserve">. Docenten zouden zich kort-cyclisch binnen het werkveld moeten gaan bewegen, het omgekeerde geldt overigens ook voor werknemers, met name de </w:t>
      </w:r>
      <w:r w:rsidR="00620AB4">
        <w:lastRenderedPageBreak/>
        <w:t>alumni van de school. Op die manier blijft er continue kennisuitwisseling, maar misschien nog wel belangrijker ook veel meer wederzijdse empathie. De mensen op de werkvloer worden zich wellicht veel meer bewust van het feit dat de studenten van nu niet dezelfde soort studenten zijn die ze zelf vroeger waren.</w:t>
      </w:r>
      <w:r w:rsidR="007C3562">
        <w:t xml:space="preserve"> En dat de manier van opleiden nu dus ook anders is. Andersom komt er dan wellicht meer begrip voor de omstandigheden waarin de werknemers en begeleiding van de studenten werken en hoe lastig het is om een commercieel bedrijf te mengen met de functie van leerbedrijf. Het is gemakkelijk oordelen van een afstandje zonder inhoudelijke kennis van de interne processen.</w:t>
      </w:r>
    </w:p>
    <w:p w:rsidR="007C3562" w:rsidRDefault="00C62F66" w:rsidP="00732A29">
      <w:pPr>
        <w:pStyle w:val="Heading2"/>
      </w:pPr>
      <w:bookmarkStart w:id="46" w:name="_Toc10797339"/>
      <w:r>
        <w:t>Doelen</w:t>
      </w:r>
      <w:r w:rsidR="007C3562">
        <w:t xml:space="preserve"> </w:t>
      </w:r>
      <w:r>
        <w:t>vanuit</w:t>
      </w:r>
      <w:r w:rsidR="007C3562">
        <w:t xml:space="preserve"> het</w:t>
      </w:r>
      <w:r w:rsidR="00301E97">
        <w:t xml:space="preserve"> perspectief van de school</w:t>
      </w:r>
      <w:r w:rsidR="001E1C72">
        <w:t xml:space="preserve"> (98)</w:t>
      </w:r>
      <w:bookmarkEnd w:id="46"/>
    </w:p>
    <w:p w:rsidR="00732A29" w:rsidRDefault="00732A29" w:rsidP="00732A29">
      <w:pPr>
        <w:pStyle w:val="Heading3"/>
      </w:pPr>
      <w:bookmarkStart w:id="47" w:name="_Toc10797340"/>
      <w:r>
        <w:t xml:space="preserve">Voorspelbare </w:t>
      </w:r>
      <w:r w:rsidR="00301E97">
        <w:t xml:space="preserve">gelijkblijvende </w:t>
      </w:r>
      <w:r>
        <w:t>stroom van studenten</w:t>
      </w:r>
      <w:bookmarkEnd w:id="47"/>
    </w:p>
    <w:p w:rsidR="00301E97" w:rsidRDefault="00301E97" w:rsidP="00301E97">
      <w:r>
        <w:t xml:space="preserve">De trend in de hoeveelheid instroom van nieuwe studenten is landelijk en ook op het Friesland College dalende. Dit betekent dat er nieuwe wegen zullen moeten worden gevonden om hier een antwoord op te vinden anders zal de organisatie moeten worden ingekrompen waarbij banen verloren zullen gaan. Wanneer er creatiever gekeken wordt naar de rol en de mogelijkheden van het MBO dan liggen daar nog een wereld aan onbenutte kansen. </w:t>
      </w:r>
    </w:p>
    <w:p w:rsidR="006575B5" w:rsidRDefault="006575B5" w:rsidP="00301E97">
      <w:r>
        <w:t>Vanuit PL kunnen de volgende groepen</w:t>
      </w:r>
      <w:r w:rsidR="009C74F3">
        <w:t xml:space="preserve"> instromende</w:t>
      </w:r>
      <w:r>
        <w:t xml:space="preserve"> studenten worden bediend:</w:t>
      </w:r>
    </w:p>
    <w:p w:rsidR="006575B5" w:rsidRDefault="006575B5" w:rsidP="006575B5">
      <w:pPr>
        <w:pStyle w:val="ListParagraph"/>
        <w:numPr>
          <w:ilvl w:val="0"/>
          <w:numId w:val="12"/>
        </w:numPr>
      </w:pPr>
      <w:r>
        <w:t>VO/VMBO studenten</w:t>
      </w:r>
    </w:p>
    <w:p w:rsidR="006575B5" w:rsidRDefault="006575B5" w:rsidP="006575B5">
      <w:pPr>
        <w:pStyle w:val="ListParagraph"/>
        <w:numPr>
          <w:ilvl w:val="0"/>
          <w:numId w:val="12"/>
        </w:numPr>
      </w:pPr>
      <w:r>
        <w:t>Nascholing &amp; bijscholing zittende werknemers</w:t>
      </w:r>
    </w:p>
    <w:p w:rsidR="006575B5" w:rsidRDefault="006575B5" w:rsidP="006575B5">
      <w:pPr>
        <w:pStyle w:val="ListParagraph"/>
        <w:numPr>
          <w:ilvl w:val="0"/>
          <w:numId w:val="12"/>
        </w:numPr>
      </w:pPr>
      <w:r>
        <w:t>Omscholing van werknemers</w:t>
      </w:r>
    </w:p>
    <w:p w:rsidR="006575B5" w:rsidRDefault="006575B5" w:rsidP="006575B5">
      <w:pPr>
        <w:pStyle w:val="ListParagraph"/>
        <w:numPr>
          <w:ilvl w:val="0"/>
          <w:numId w:val="12"/>
        </w:numPr>
      </w:pPr>
      <w:r>
        <w:t>Nieuwe Nederlanders</w:t>
      </w:r>
    </w:p>
    <w:p w:rsidR="006575B5" w:rsidRDefault="006575B5" w:rsidP="006575B5">
      <w:pPr>
        <w:pStyle w:val="ListParagraph"/>
        <w:numPr>
          <w:ilvl w:val="0"/>
          <w:numId w:val="12"/>
        </w:numPr>
      </w:pPr>
      <w:r>
        <w:t>Werkelozen</w:t>
      </w:r>
    </w:p>
    <w:p w:rsidR="009C74F3" w:rsidRDefault="009C74F3" w:rsidP="009C74F3">
      <w:pPr>
        <w:pStyle w:val="ListParagraph"/>
        <w:numPr>
          <w:ilvl w:val="0"/>
          <w:numId w:val="12"/>
        </w:numPr>
      </w:pPr>
      <w:r>
        <w:t>Iedereen die graag een ‘los’ certificaat wil behalen</w:t>
      </w:r>
    </w:p>
    <w:p w:rsidR="009C74F3" w:rsidRPr="00301E97" w:rsidRDefault="009C74F3" w:rsidP="009C74F3">
      <w:r>
        <w:t>PL hanteert een ‘</w:t>
      </w:r>
      <w:proofErr w:type="spellStart"/>
      <w:r>
        <w:t>Whole</w:t>
      </w:r>
      <w:proofErr w:type="spellEnd"/>
      <w:r>
        <w:t xml:space="preserve"> School’ approach, hierdoor komen verschillende opleidingen en niveaus met elkaar in aanraking en staat de school midden in de regio en is intens verbonden met de regio.</w:t>
      </w:r>
    </w:p>
    <w:p w:rsidR="00732A29" w:rsidRDefault="00732A29" w:rsidP="00732A29">
      <w:pPr>
        <w:pStyle w:val="Heading3"/>
      </w:pPr>
      <w:bookmarkStart w:id="48" w:name="_Toc10797341"/>
      <w:r>
        <w:t>School blijft relevant voor het bedrijfsleven</w:t>
      </w:r>
      <w:bookmarkEnd w:id="48"/>
    </w:p>
    <w:p w:rsidR="00301E97" w:rsidRPr="00301E97" w:rsidRDefault="00301E97" w:rsidP="00301E97">
      <w:r>
        <w:t>In bepaald bedrijfstakken wordt de traditionele scholing steeds minder van belang geacht. In de IT-wereld zijn er al heel veel bedrijven die het opleiden van nieuwe en het bijscholen van bestaande programmeurs volledig in eigen hand nemen. Bij de toelating wordt niet gekeken naar de actuele kennis van programmeren maar puur naar de persoon en zijn potentie. Vanzelfsprekend is het voor de school van levensbelang om dit soort trends te zien en te zien voorkomen in andere sectoren. Wat is de rol van de school nu en in de toekomst?</w:t>
      </w:r>
      <w:r w:rsidR="00B931E8">
        <w:t xml:space="preserve"> De zoektocht naar het antwoord hierop is al een behoorlijk aantal jaren aan de gang, een voorbeeld van adaptatie is de invoering van </w:t>
      </w:r>
      <w:proofErr w:type="spellStart"/>
      <w:r w:rsidR="00B931E8">
        <w:t>z.g.n</w:t>
      </w:r>
      <w:proofErr w:type="spellEnd"/>
      <w:r w:rsidR="00B931E8">
        <w:t xml:space="preserve">. praktijkroutes. De geprobeerde opties zijn vaak sterk gepolariseerd richting alles binnen bedrijven op te lossen, het PL zoekt een hybride oplossing waarmee studenten gradueel van traditioneel naar volledig </w:t>
      </w:r>
      <w:proofErr w:type="spellStart"/>
      <w:r w:rsidR="00B931E8">
        <w:t>praktijkgedreven</w:t>
      </w:r>
      <w:proofErr w:type="spellEnd"/>
      <w:r w:rsidR="00B931E8">
        <w:t xml:space="preserve"> opleiden kan bewegen.</w:t>
      </w:r>
    </w:p>
    <w:p w:rsidR="00732A29" w:rsidRDefault="00732A29" w:rsidP="00732A29">
      <w:pPr>
        <w:pStyle w:val="Heading3"/>
      </w:pPr>
      <w:bookmarkStart w:id="49" w:name="_Toc10797342"/>
      <w:r>
        <w:t>Optimaal gebruik van faciliteiten</w:t>
      </w:r>
      <w:bookmarkEnd w:id="49"/>
    </w:p>
    <w:p w:rsidR="00A8275E" w:rsidRDefault="00B931E8" w:rsidP="00B931E8">
      <w:r>
        <w:t>De zeven scholen van het Friesland College bezitten een enorme rijkdom aan faciliteiten, waaronder een diversiteit aan werkplaatsen met geavanceerde machines en apparatuur. In de huidige situatie maakt elke school en dan ook nog een keer elke opleiding gebruik van zijn eigen werkplaatsen en ateliers, onderlinge kruisbestuiving is vrijwel verwaarloosbaar.</w:t>
      </w:r>
      <w:r w:rsidR="00A8275E">
        <w:t xml:space="preserve"> Dit betekent dat studenten en docenten vrijwel nooit buiten hun eigen kleine eilandje komen en er geen kennis, </w:t>
      </w:r>
      <w:r w:rsidR="00A8275E">
        <w:lastRenderedPageBreak/>
        <w:t>kunde en inspiratie-uitwisseling plaatsvindt met de verschillende faciliteiten. Ook komt het in de praktijk voor dat dezelfde apparatuur op twee plekken in de organisatie afzonderlijk van elkaar wordt aangeschaft.</w:t>
      </w:r>
    </w:p>
    <w:p w:rsidR="00B931E8" w:rsidRPr="00B931E8" w:rsidRDefault="00A8275E" w:rsidP="00B931E8">
      <w:r>
        <w:t xml:space="preserve">De faciliteiten waaronder de lokalen en werkplaatsen worden beperkt ingezet </w:t>
      </w:r>
      <w:r w:rsidR="009450A6">
        <w:t>t.o.v. de totaal beschikbare tijd in de week. In de praktijk betekent dat de faciliteiten slechts een aantal uur per dag worden gebruikt en in het weekend in het geheel niet. Een gemiste kans en PL wil hier verandering in brengen.</w:t>
      </w:r>
      <w:r>
        <w:t xml:space="preserve"> </w:t>
      </w:r>
    </w:p>
    <w:p w:rsidR="00732A29" w:rsidRDefault="00732A29" w:rsidP="00732A29">
      <w:pPr>
        <w:pStyle w:val="Heading3"/>
      </w:pPr>
      <w:bookmarkStart w:id="50" w:name="_Toc10797343"/>
      <w:r>
        <w:t>Inspringen op actualiteiten en incidenten</w:t>
      </w:r>
      <w:bookmarkEnd w:id="50"/>
    </w:p>
    <w:p w:rsidR="009450A6" w:rsidRPr="009450A6" w:rsidRDefault="009450A6" w:rsidP="009450A6">
      <w:r>
        <w:t xml:space="preserve">In januari 2019 spoelden er een enorme hoeveelheid afval aan op onze kusten door de container ramp op de Noordzee. Een dergelijk incident zit boordevol ‘leren’ en dat over vele disciplines op zo’n moment moet een onderwijsinstelling in staat zijn om hier meteen op in te kunnen spelen en een protocol hiervoor klaar hebben liggen. In de praktijk van nu is dit in het geheel niet het geval. Leren in het nu voor nu en </w:t>
      </w:r>
      <w:r w:rsidR="00A4599A">
        <w:t xml:space="preserve">in </w:t>
      </w:r>
      <w:r>
        <w:t>de toekomst.</w:t>
      </w:r>
    </w:p>
    <w:p w:rsidR="007C3562" w:rsidRDefault="00732A29" w:rsidP="00732A29">
      <w:pPr>
        <w:pStyle w:val="Heading3"/>
      </w:pPr>
      <w:bookmarkStart w:id="51" w:name="_Toc10797344"/>
      <w:r>
        <w:t>Continue in verbinding met het werkveld, overheden en instituten</w:t>
      </w:r>
      <w:bookmarkEnd w:id="51"/>
      <w:r>
        <w:t xml:space="preserve"> </w:t>
      </w:r>
    </w:p>
    <w:p w:rsidR="007C3562" w:rsidRDefault="00A4599A" w:rsidP="00D47F28">
      <w:r>
        <w:t>De praktijk is multidimensionaal, bedrijven werken steeds meer o.b.v. co-creatie en specialisatie met elkaar in tegenstelling tot de gesloten-deuren-cultuur van voorheen. Innovaties gaan het snelste wanneer bedrijven, instituten, kennisinstellingen en overheden nauw samenwerken en precies weten wie waar mee bezig is. Een goede coördinatie hiervan binnen en de buiten de school is noodzakelijk. In de huidige situatie gebeurt het dat op meerdere plekken in de organisatie aan projecten wordt gewerkt die complementair of zelfs overlappend zijn. Ook buiten de school is dit overigens een uitdaging. Met name op het gebied van projecten op het gebied van duurzaamheid is dit het geval. Gelukkig wordt er in Noord</w:t>
      </w:r>
      <w:r w:rsidR="004D186B">
        <w:t>-</w:t>
      </w:r>
      <w:r>
        <w:t xml:space="preserve">Nederland hard gewerkt om hier een meer centrale coördinatie voor te bewerkstelligen. </w:t>
      </w:r>
    </w:p>
    <w:p w:rsidR="00F664FC" w:rsidRDefault="004C2D7F" w:rsidP="004C2D7F">
      <w:pPr>
        <w:pStyle w:val="Heading3"/>
      </w:pPr>
      <w:bookmarkStart w:id="52" w:name="_Toc10797345"/>
      <w:r>
        <w:t>De zes leerprincipes</w:t>
      </w:r>
      <w:bookmarkEnd w:id="52"/>
    </w:p>
    <w:p w:rsidR="004C2D7F" w:rsidRDefault="004C2D7F" w:rsidP="00D47F28">
      <w:r>
        <w:t>Het FC werkt al heel lang met ‘De zes leerprincipes’, dit zijn zes principes waar elke onderwijsvorm aan moet voldoen. Bij elke toepassing van PL zal dan ook moeten worden onderbouwd op welke manier elk principe wordt geborgd. Hoe dit in PL is geborgd wordt verderop in dit document toegelicht. De zes leerprincipes zijn:</w:t>
      </w:r>
    </w:p>
    <w:p w:rsidR="004C2D7F" w:rsidRDefault="004C2D7F" w:rsidP="004C2D7F">
      <w:pPr>
        <w:pStyle w:val="ListParagraph"/>
        <w:numPr>
          <w:ilvl w:val="0"/>
          <w:numId w:val="13"/>
        </w:numPr>
      </w:pPr>
      <w:r>
        <w:t>Een context van praktijk</w:t>
      </w:r>
    </w:p>
    <w:p w:rsidR="004C2D7F" w:rsidRDefault="004C2D7F" w:rsidP="004C2D7F">
      <w:pPr>
        <w:pStyle w:val="ListParagraph"/>
        <w:numPr>
          <w:ilvl w:val="0"/>
          <w:numId w:val="13"/>
        </w:numPr>
      </w:pPr>
      <w:r>
        <w:t>Een cyclus van doen en leren</w:t>
      </w:r>
    </w:p>
    <w:p w:rsidR="004C2D7F" w:rsidRDefault="004C2D7F" w:rsidP="004C2D7F">
      <w:pPr>
        <w:pStyle w:val="ListParagraph"/>
        <w:numPr>
          <w:ilvl w:val="0"/>
          <w:numId w:val="13"/>
        </w:numPr>
      </w:pPr>
      <w:r>
        <w:t>Noodzakelijke verdieping (en verbreding)</w:t>
      </w:r>
    </w:p>
    <w:p w:rsidR="004C2D7F" w:rsidRDefault="004C2D7F" w:rsidP="004C2D7F">
      <w:pPr>
        <w:pStyle w:val="ListParagraph"/>
        <w:numPr>
          <w:ilvl w:val="0"/>
          <w:numId w:val="13"/>
        </w:numPr>
      </w:pPr>
      <w:r>
        <w:t>Reflectie als motor</w:t>
      </w:r>
    </w:p>
    <w:p w:rsidR="004C2D7F" w:rsidRDefault="004C2D7F" w:rsidP="004C2D7F">
      <w:pPr>
        <w:pStyle w:val="ListParagraph"/>
        <w:numPr>
          <w:ilvl w:val="0"/>
          <w:numId w:val="13"/>
        </w:numPr>
      </w:pPr>
      <w:r>
        <w:t>De rol van begeleiding</w:t>
      </w:r>
    </w:p>
    <w:p w:rsidR="004C2D7F" w:rsidRDefault="004C2D7F" w:rsidP="004C2D7F">
      <w:pPr>
        <w:pStyle w:val="ListParagraph"/>
        <w:numPr>
          <w:ilvl w:val="0"/>
          <w:numId w:val="13"/>
        </w:numPr>
      </w:pPr>
      <w:r>
        <w:t xml:space="preserve">Twee vormen van beoordelen (formatief &amp; </w:t>
      </w:r>
      <w:proofErr w:type="spellStart"/>
      <w:r>
        <w:t>summatief</w:t>
      </w:r>
      <w:proofErr w:type="spellEnd"/>
      <w:r>
        <w:t>)</w:t>
      </w:r>
    </w:p>
    <w:p w:rsidR="00DA53E2" w:rsidRDefault="00DA53E2" w:rsidP="00DA53E2">
      <w:pPr>
        <w:pStyle w:val="Heading2"/>
      </w:pPr>
      <w:bookmarkStart w:id="53" w:name="_Toc10797346"/>
      <w:r>
        <w:t xml:space="preserve">Doelen vanuit het perspectief van bedrijven en </w:t>
      </w:r>
      <w:proofErr w:type="spellStart"/>
      <w:r>
        <w:t>ZZP’rs</w:t>
      </w:r>
      <w:proofErr w:type="spellEnd"/>
      <w:r w:rsidR="001E1C72">
        <w:t xml:space="preserve"> (97)</w:t>
      </w:r>
      <w:bookmarkEnd w:id="53"/>
    </w:p>
    <w:p w:rsidR="00DA53E2" w:rsidRDefault="00DA53E2" w:rsidP="001D453F">
      <w:pPr>
        <w:pStyle w:val="Heading3"/>
      </w:pPr>
      <w:bookmarkStart w:id="54" w:name="_Toc10797347"/>
      <w:r>
        <w:t>Mogelijk</w:t>
      </w:r>
      <w:r w:rsidR="001D453F">
        <w:t>heid voor onderzoeksprojecten of proefprojecten</w:t>
      </w:r>
      <w:bookmarkEnd w:id="54"/>
    </w:p>
    <w:p w:rsidR="001D453F" w:rsidRDefault="001D453F" w:rsidP="001D453F">
      <w:r>
        <w:t xml:space="preserve">Veel MKB-bedrijven en </w:t>
      </w:r>
      <w:proofErr w:type="spellStart"/>
      <w:r>
        <w:t>ZZP’rs</w:t>
      </w:r>
      <w:proofErr w:type="spellEnd"/>
      <w:r>
        <w:t xml:space="preserve"> hebben vaak niet zelf de mogelijkheid om naast de reguliere werkzaamheden onderzoeks- en proefprojecten uit te voeren die waarschijnlijk niet meteen rendabel gaan zijn. Dit type projecten zijn voor het onderwijs erg interessant en wel om meerdere redenen. </w:t>
      </w:r>
    </w:p>
    <w:p w:rsidR="001D453F" w:rsidRDefault="001D453F" w:rsidP="001D453F">
      <w:pPr>
        <w:pStyle w:val="ListParagraph"/>
        <w:numPr>
          <w:ilvl w:val="0"/>
          <w:numId w:val="12"/>
        </w:numPr>
      </w:pPr>
      <w:r>
        <w:lastRenderedPageBreak/>
        <w:t>Dit type projecten hebben een onderzoekend karakter, een belangrijke vaardigheid die de toekomstbestendige studenten moet beheersen</w:t>
      </w:r>
    </w:p>
    <w:p w:rsidR="001D453F" w:rsidRDefault="001D453F" w:rsidP="00AC52CE">
      <w:pPr>
        <w:pStyle w:val="ListParagraph"/>
        <w:numPr>
          <w:ilvl w:val="0"/>
          <w:numId w:val="12"/>
        </w:numPr>
      </w:pPr>
      <w:r>
        <w:t>Er komt vaak veel innovatie bij kijken die kan worden opgenomen in het curriculum</w:t>
      </w:r>
    </w:p>
    <w:p w:rsidR="001D453F" w:rsidRPr="001D453F" w:rsidRDefault="001D453F" w:rsidP="009C34E7">
      <w:pPr>
        <w:pStyle w:val="ListParagraph"/>
        <w:numPr>
          <w:ilvl w:val="0"/>
          <w:numId w:val="12"/>
        </w:numPr>
      </w:pPr>
      <w:r>
        <w:t>Er is geen kannibalisatie op het aanbod van werk voor de alumni, er is dus geen sprake van ‘goedkope handjes’</w:t>
      </w:r>
    </w:p>
    <w:p w:rsidR="001D453F" w:rsidRDefault="001D453F" w:rsidP="001D453F">
      <w:pPr>
        <w:pStyle w:val="Heading3"/>
      </w:pPr>
      <w:bookmarkStart w:id="55" w:name="_Toc10797348"/>
      <w:r>
        <w:t>Directe invloed op de educatie van potentieel personeel</w:t>
      </w:r>
      <w:bookmarkEnd w:id="55"/>
    </w:p>
    <w:p w:rsidR="009C34E7" w:rsidRPr="009C34E7" w:rsidRDefault="009C34E7" w:rsidP="009C34E7">
      <w:r>
        <w:t>Als bedrijf is het interessant om invloed te hebben op hoe hun toekomstige personeel geschoold wordt.</w:t>
      </w:r>
      <w:r w:rsidR="006B6572">
        <w:t xml:space="preserve"> Een vloeiende</w:t>
      </w:r>
      <w:r w:rsidR="004D186B">
        <w:t xml:space="preserve"> doorstroom van het MBO naar een passende werkgever is zowel voor het bedrijf als wel de student van belang. De kosten voor bemiddeling door tussenpersonen kunnen oplopen tot wel een half</w:t>
      </w:r>
      <w:r w:rsidR="001D46B2">
        <w:t xml:space="preserve"> </w:t>
      </w:r>
      <w:r w:rsidR="004D186B">
        <w:t>jaarsalaris.</w:t>
      </w:r>
      <w:r w:rsidR="00927297">
        <w:t xml:space="preserve"> Ook kan de invloed worden ingezet om het </w:t>
      </w:r>
      <w:proofErr w:type="spellStart"/>
      <w:r w:rsidR="00927297">
        <w:t>kortcyclisch</w:t>
      </w:r>
      <w:proofErr w:type="spellEnd"/>
      <w:r w:rsidR="00927297">
        <w:t xml:space="preserve"> nascholen van het eigen personeel vloeiender te laten verlopen. </w:t>
      </w:r>
    </w:p>
    <w:p w:rsidR="001D453F" w:rsidRDefault="001D453F" w:rsidP="001D453F">
      <w:pPr>
        <w:pStyle w:val="Heading3"/>
      </w:pPr>
      <w:bookmarkStart w:id="56" w:name="_Toc10797349"/>
      <w:r>
        <w:t>Verbreding van het eigen netwerk</w:t>
      </w:r>
      <w:bookmarkEnd w:id="56"/>
    </w:p>
    <w:p w:rsidR="00927297" w:rsidRPr="00927297" w:rsidRDefault="00927297" w:rsidP="00927297">
      <w:r>
        <w:t xml:space="preserve">Zoals eerder in dit document aangegeven is het de trend dat bedrijven veel meer </w:t>
      </w:r>
      <w:r w:rsidR="00621A29">
        <w:t>met</w:t>
      </w:r>
      <w:r>
        <w:t xml:space="preserve"> co-creatie </w:t>
      </w:r>
      <w:r w:rsidR="00621A29">
        <w:t>gaan werken, hierbij is het vanzelfsprekend erg belangrijk om een groot netwerk te hebben van bedrijven, instellingen, scholen en personen. In het nieuwe model moet de school een belangrijk platform worden om dit netwerken te kunnen faciliteren.</w:t>
      </w:r>
    </w:p>
    <w:p w:rsidR="001D453F" w:rsidRDefault="001D453F" w:rsidP="001D453F">
      <w:pPr>
        <w:pStyle w:val="Heading3"/>
      </w:pPr>
      <w:bookmarkStart w:id="57" w:name="_Toc10797350"/>
      <w:r>
        <w:t>Gebruik van specifieke apparatuur</w:t>
      </w:r>
      <w:r w:rsidR="00621A29">
        <w:t xml:space="preserve"> en faciliteiten</w:t>
      </w:r>
      <w:bookmarkEnd w:id="57"/>
    </w:p>
    <w:p w:rsidR="00621A29" w:rsidRPr="00621A29" w:rsidRDefault="00621A29" w:rsidP="00621A29">
      <w:r>
        <w:t xml:space="preserve">Als bedrijf of </w:t>
      </w:r>
      <w:proofErr w:type="spellStart"/>
      <w:r>
        <w:t>ZZP’r</w:t>
      </w:r>
      <w:proofErr w:type="spellEnd"/>
      <w:r>
        <w:t xml:space="preserve"> is het van groot belang om mee te kunnen gaan met de laatste technologische ontwikkelingen, lang niet elk bedrijf is in staat om dit op eigen kracht te kunnen. De school kan hier met haar eigen faciliteiten een rol in spelen, maar ook in de vorm van een marktplaats. Op dit platform worden dan niet alleen haar eigen faciliteiten aangeboden maar ook die van de bedrijven in haar netwerk.</w:t>
      </w:r>
    </w:p>
    <w:p w:rsidR="001D453F" w:rsidRDefault="001D453F" w:rsidP="001D453F">
      <w:pPr>
        <w:pStyle w:val="Heading3"/>
      </w:pPr>
      <w:bookmarkStart w:id="58" w:name="_Toc10797351"/>
      <w:r>
        <w:t>Het up-to-date houden van eigen personeel</w:t>
      </w:r>
      <w:bookmarkEnd w:id="58"/>
    </w:p>
    <w:p w:rsidR="00621A29" w:rsidRPr="00621A29" w:rsidRDefault="00621A29" w:rsidP="00621A29">
      <w:r>
        <w:t xml:space="preserve">Vergelijkbaar met de noodzaak om bij te blijven op technologisch gebied is het ook noodzakelijk om als bedrijf het eigen personeel continue te blijven scholen. School speelt hier nog niet een structurele </w:t>
      </w:r>
      <w:proofErr w:type="spellStart"/>
      <w:r>
        <w:t>kortcyclische</w:t>
      </w:r>
      <w:proofErr w:type="spellEnd"/>
      <w:r>
        <w:t xml:space="preserve"> rol in.</w:t>
      </w:r>
    </w:p>
    <w:p w:rsidR="001D453F" w:rsidRDefault="001D453F" w:rsidP="001D453F">
      <w:pPr>
        <w:pStyle w:val="Heading3"/>
      </w:pPr>
      <w:bookmarkStart w:id="59" w:name="_Toc10797352"/>
      <w:r>
        <w:t>Personeel beter opleiden voor het begeleiden van studenten</w:t>
      </w:r>
      <w:bookmarkEnd w:id="59"/>
    </w:p>
    <w:p w:rsidR="00621A29" w:rsidRPr="00621A29" w:rsidRDefault="00621A29" w:rsidP="00621A29">
      <w:r>
        <w:t>In het huidige model worden over het algemeen studentenbegeleiders binnen bedrijven niet speciaal opgeleid voor het begeleiden van studenten. Het gevaar is dan dat een begeleider alleen werkt vanuit zijn referentiekader van hoe hij zelf vroeger student was en dus geen rekening kan houden met het feit dat de student van nu niet de student van 30 jaar geleden is. Om dit te verbeteren is een structureel opleidingsprogramma nodig voor studentenbegeleiders en mentoren.</w:t>
      </w:r>
    </w:p>
    <w:p w:rsidR="001D453F" w:rsidRDefault="001D453F" w:rsidP="001D453F">
      <w:pPr>
        <w:pStyle w:val="Heading3"/>
      </w:pPr>
      <w:bookmarkStart w:id="60" w:name="_Toc10797353"/>
      <w:r>
        <w:t>De mogelijkheid voor het behalen van certificaten faciliteren</w:t>
      </w:r>
      <w:bookmarkEnd w:id="60"/>
    </w:p>
    <w:p w:rsidR="001D453F" w:rsidRDefault="00621A29" w:rsidP="00DA53E2">
      <w:r>
        <w:t xml:space="preserve">Om als student na de opleiding te kunnen functioneren in een bedrijf of als </w:t>
      </w:r>
      <w:proofErr w:type="spellStart"/>
      <w:r>
        <w:t>ZZP’r</w:t>
      </w:r>
      <w:proofErr w:type="spellEnd"/>
      <w:r>
        <w:t xml:space="preserve"> is het noodzakelijk dat de student zowel genoeg ‘gereedschap’ als wel genoeg ervaring heeft in het ‘toepassen’ van dit gereedschap. In het huidige model wordt niet een duidelijke distinctie gemaakt tussen het leren van ‘platte’ vaardigheden en het toepassen van deze vaardigheden. Wanneer deze distinctie wel duidelijk is kan hier gebruik van worden gemaakt doormiddels van het aanbieden (binnen en buiten de organisatie) van trainingen waar een certificaat mee kan worden behaald.</w:t>
      </w:r>
    </w:p>
    <w:p w:rsidR="00637AA2" w:rsidRDefault="00637AA2" w:rsidP="00637AA2">
      <w:r>
        <w:lastRenderedPageBreak/>
        <w:t xml:space="preserve">Flat Skills (102) route, een categorie bedrijven heeft alleen eenzijdig werk beschikbaar, dit kan worden ingezet voor het leren van basis skills zoals bijv. lassen, schuren, draaien, prikken, een bepaald programma leren, </w:t>
      </w:r>
      <w:proofErr w:type="spellStart"/>
      <w:r>
        <w:t>weense</w:t>
      </w:r>
      <w:proofErr w:type="spellEnd"/>
      <w:r>
        <w:t xml:space="preserve"> wals leren etc. etc. In de kennisboom* is recursief terug te vinden welke certificaten al behaald moeten zijn (ingangseisen, bijv. ‘VCA’ alvorens ‘werken met CNC’)</w:t>
      </w:r>
    </w:p>
    <w:p w:rsidR="00637AA2" w:rsidRDefault="00637AA2" w:rsidP="00637AA2">
      <w:pPr>
        <w:pStyle w:val="Heading3"/>
      </w:pPr>
      <w:bookmarkStart w:id="61" w:name="_Toc10797354"/>
      <w:r>
        <w:t xml:space="preserve">Aandragen van </w:t>
      </w:r>
      <w:proofErr w:type="spellStart"/>
      <w:r>
        <w:t>Challenges</w:t>
      </w:r>
      <w:proofErr w:type="spellEnd"/>
      <w:r>
        <w:t xml:space="preserve"> en Projecten (72)</w:t>
      </w:r>
      <w:bookmarkEnd w:id="61"/>
    </w:p>
    <w:p w:rsidR="00637AA2" w:rsidRPr="00637AA2" w:rsidRDefault="00637AA2" w:rsidP="00637AA2">
      <w:r>
        <w:t xml:space="preserve">Bedrijven kunnen </w:t>
      </w:r>
      <w:proofErr w:type="spellStart"/>
      <w:r>
        <w:t>Challenges</w:t>
      </w:r>
      <w:proofErr w:type="spellEnd"/>
      <w:r>
        <w:t xml:space="preserve"> en projecten (</w:t>
      </w:r>
      <w:proofErr w:type="spellStart"/>
      <w:r>
        <w:t>PC’s</w:t>
      </w:r>
      <w:proofErr w:type="spellEnd"/>
      <w:r>
        <w:t xml:space="preserve">) aandragen die door groepen studenten kunnen worden uitgevoerd. Deze </w:t>
      </w:r>
      <w:proofErr w:type="spellStart"/>
      <w:r>
        <w:t>PC’s</w:t>
      </w:r>
      <w:proofErr w:type="spellEnd"/>
      <w:r>
        <w:t xml:space="preserve"> hebben een innovatief, onderzoekend en sociaal maatschappelijk karakter en zijn niet (direct) commercieel.</w:t>
      </w:r>
    </w:p>
    <w:p w:rsidR="00621A29" w:rsidRDefault="00621A29" w:rsidP="00621A29">
      <w:pPr>
        <w:pStyle w:val="Heading2"/>
      </w:pPr>
      <w:bookmarkStart w:id="62" w:name="_Toc10797355"/>
      <w:r>
        <w:t>Doelen vanuit het perspectief van kennisinstellingen en overheden</w:t>
      </w:r>
      <w:r w:rsidR="001E1C72">
        <w:t xml:space="preserve"> (99)</w:t>
      </w:r>
      <w:bookmarkEnd w:id="62"/>
    </w:p>
    <w:p w:rsidR="00621A29" w:rsidRDefault="00621A29" w:rsidP="00621A29">
      <w:pPr>
        <w:pStyle w:val="Heading3"/>
      </w:pPr>
      <w:bookmarkStart w:id="63" w:name="_Toc10797356"/>
      <w:r>
        <w:t xml:space="preserve">Uitvoeren van praktische </w:t>
      </w:r>
      <w:proofErr w:type="spellStart"/>
      <w:r>
        <w:t>onderzoeksondersteuning</w:t>
      </w:r>
      <w:bookmarkEnd w:id="63"/>
      <w:proofErr w:type="spellEnd"/>
    </w:p>
    <w:p w:rsidR="00621A29" w:rsidRPr="00621A29" w:rsidRDefault="00621A29" w:rsidP="00621A29">
      <w:r>
        <w:t xml:space="preserve">MBO-studenten kunnen van grote waarde zijn bij het uitvoeren van onderzoek met name op het gebied van praktische ondersteuning. MBO-studenten zijn vaak veel pragmatischer en handiger dan bijvoorbeeld </w:t>
      </w:r>
      <w:proofErr w:type="spellStart"/>
      <w:r>
        <w:t>HBO-studenten</w:t>
      </w:r>
      <w:proofErr w:type="spellEnd"/>
      <w:r>
        <w:t>. Dit is op dit moment onbenut potentieel.</w:t>
      </w:r>
    </w:p>
    <w:p w:rsidR="00621A29" w:rsidRDefault="00621A29" w:rsidP="00621A29">
      <w:pPr>
        <w:pStyle w:val="Heading3"/>
      </w:pPr>
      <w:bookmarkStart w:id="64" w:name="_Toc10797357"/>
      <w:r>
        <w:t>Verbreden van het eigen netwerk</w:t>
      </w:r>
      <w:bookmarkEnd w:id="64"/>
    </w:p>
    <w:p w:rsidR="00621A29" w:rsidRPr="00621A29" w:rsidRDefault="00621A29" w:rsidP="00621A29">
      <w:r>
        <w:t>Net als bij de doelstelling voor bedrijven zal ook de netwerkfunctie ook voor kennisinstellingen en overheden van belang zijn.</w:t>
      </w:r>
    </w:p>
    <w:p w:rsidR="00621A29" w:rsidRDefault="00621A29" w:rsidP="00621A29">
      <w:pPr>
        <w:pStyle w:val="Heading3"/>
      </w:pPr>
      <w:bookmarkStart w:id="65" w:name="_Toc10797358"/>
      <w:r>
        <w:t>Stimuleren van lokaal en circulair</w:t>
      </w:r>
      <w:bookmarkEnd w:id="65"/>
    </w:p>
    <w:p w:rsidR="00621A29" w:rsidRPr="00621A29" w:rsidRDefault="00621A29" w:rsidP="00621A29">
      <w:r>
        <w:t xml:space="preserve">In een tijd dat de spanningen op ecologisch en geopolitiek vlak oplopen is het verstandig om weer te ontdekken welke waardevolle bronnen lokaal aanwezig zijn en hoe je die circulair onafhankelijk van lange productieketens kunt benutten (zonder </w:t>
      </w:r>
      <w:proofErr w:type="spellStart"/>
      <w:r w:rsidRPr="00621A29">
        <w:t>xenophobisch</w:t>
      </w:r>
      <w:proofErr w:type="spellEnd"/>
      <w:r>
        <w:t xml:space="preserve"> of overmatig </w:t>
      </w:r>
      <w:r w:rsidRPr="00621A29">
        <w:t>patriottisch</w:t>
      </w:r>
      <w:r>
        <w:t xml:space="preserve"> te worden). Verschillende organisaties in Friesland/Noord-Nederland zetten </w:t>
      </w:r>
      <w:proofErr w:type="gramStart"/>
      <w:r>
        <w:t>hier op</w:t>
      </w:r>
      <w:proofErr w:type="gramEnd"/>
      <w:r>
        <w:t xml:space="preserve"> in en de school kan hier een belangrijke rol in spelen. Op het FC is het driejarige project </w:t>
      </w:r>
      <w:proofErr w:type="spellStart"/>
      <w:r>
        <w:t>Craft</w:t>
      </w:r>
      <w:proofErr w:type="spellEnd"/>
      <w:r>
        <w:t xml:space="preserve"> </w:t>
      </w:r>
      <w:proofErr w:type="spellStart"/>
      <w:r>
        <w:t>Your</w:t>
      </w:r>
      <w:proofErr w:type="spellEnd"/>
      <w:r>
        <w:t xml:space="preserve"> </w:t>
      </w:r>
      <w:proofErr w:type="spellStart"/>
      <w:r>
        <w:t>Future</w:t>
      </w:r>
      <w:proofErr w:type="spellEnd"/>
      <w:r>
        <w:t xml:space="preserve"> gestart waar we samen met onderwijsinstellingen in Spanje en Bulgarije op zoek gaan naar vergeten regionale rijkdom en proberen deze kennis en kunde weer relevant te maken met behulp van nieuwe technologie en methodologie.</w:t>
      </w:r>
    </w:p>
    <w:p w:rsidR="00621A29" w:rsidRPr="00621A29" w:rsidRDefault="00621A29" w:rsidP="00621A29">
      <w:pPr>
        <w:pStyle w:val="Heading3"/>
      </w:pPr>
      <w:bookmarkStart w:id="66" w:name="_Toc10797359"/>
      <w:r>
        <w:t>Gebruik van specifieke apparatuur en faciliteiten</w:t>
      </w:r>
      <w:bookmarkEnd w:id="66"/>
    </w:p>
    <w:p w:rsidR="001A654F" w:rsidRDefault="00621A29">
      <w:r>
        <w:t xml:space="preserve">Vergelijkbaar met beschreven onder de doelen van bedrijven en </w:t>
      </w:r>
      <w:proofErr w:type="spellStart"/>
      <w:r>
        <w:t>ZZP’rs</w:t>
      </w:r>
      <w:proofErr w:type="spellEnd"/>
      <w:r>
        <w:t xml:space="preserve"> is het ook voor kennisinstellingen en overheden van belang om faciliteiten en apparatuur centraal in kaart te brengen en wederzijdse uitwisseling mogelijk te maken.</w:t>
      </w:r>
    </w:p>
    <w:p w:rsidR="008D2763" w:rsidRDefault="008D2763">
      <w:pPr>
        <w:rPr>
          <w:rFonts w:asciiTheme="majorHAnsi" w:eastAsiaTheme="majorEastAsia" w:hAnsiTheme="majorHAnsi" w:cstheme="majorBidi"/>
          <w:b/>
          <w:bCs/>
          <w:color w:val="9D3511" w:themeColor="accent1" w:themeShade="BF"/>
          <w:sz w:val="28"/>
          <w:szCs w:val="28"/>
        </w:rPr>
      </w:pPr>
      <w:r>
        <w:br w:type="page"/>
      </w:r>
    </w:p>
    <w:p w:rsidR="0089545D" w:rsidRDefault="00CB17D4" w:rsidP="0089545D">
      <w:pPr>
        <w:pStyle w:val="Heading1"/>
      </w:pPr>
      <w:bookmarkStart w:id="67" w:name="_Toc10797360"/>
      <w:r>
        <w:lastRenderedPageBreak/>
        <w:t>Proces</w:t>
      </w:r>
      <w:r w:rsidR="0089545D">
        <w:t xml:space="preserve"> totstandkoming van het PL-model</w:t>
      </w:r>
      <w:bookmarkEnd w:id="67"/>
    </w:p>
    <w:p w:rsidR="0089545D" w:rsidRPr="00793EC0" w:rsidRDefault="0089545D" w:rsidP="0089545D">
      <w:pPr>
        <w:rPr>
          <w:lang w:val="en-US"/>
        </w:rPr>
      </w:pPr>
      <w:r>
        <w:t xml:space="preserve">Het initiële PL-model is door mij </w:t>
      </w:r>
      <w:proofErr w:type="gramStart"/>
      <w:r>
        <w:t>zelf ontworpen</w:t>
      </w:r>
      <w:proofErr w:type="gramEnd"/>
      <w:r>
        <w:t xml:space="preserve"> op basis van mijn eigen ervaring zowel binnen als buiten het onderwijs. Ik heb mij hierbij laten inspireren door enorm veel bronnen, met name door heel veel lezingen en documentaires. Deze inspiratiebronnen zijn terug te vinden in de literatuurlijst en in een overzichtelijker formaat op mijn </w:t>
      </w:r>
      <w:proofErr w:type="spellStart"/>
      <w:r>
        <w:t>Padlet</w:t>
      </w:r>
      <w:proofErr w:type="spellEnd"/>
      <w:r>
        <w:t xml:space="preserve"> website. </w:t>
      </w:r>
      <w:hyperlink r:id="rId20" w:history="1">
        <w:r w:rsidRPr="000A4CA1">
          <w:rPr>
            <w:rStyle w:val="Hyperlink"/>
          </w:rPr>
          <w:t>https://padlet.com/frank_kroondijk/purposefullearning</w:t>
        </w:r>
      </w:hyperlink>
    </w:p>
    <w:p w:rsidR="006E6689" w:rsidRDefault="0089545D" w:rsidP="0089545D">
      <w:r>
        <w:t xml:space="preserve">De belangrijkste inspiratiebronnen waar ik mee ben begonnen zijn de lezingen van John </w:t>
      </w:r>
      <w:proofErr w:type="spellStart"/>
      <w:r>
        <w:t>Hattie</w:t>
      </w:r>
      <w:proofErr w:type="spellEnd"/>
      <w:r w:rsidR="00D31B21">
        <w:t xml:space="preserve"> (Leren inzichtelijk maken)</w:t>
      </w:r>
      <w:r>
        <w:t>, C</w:t>
      </w:r>
      <w:r w:rsidRPr="0089545D">
        <w:t xml:space="preserve">laire </w:t>
      </w:r>
      <w:r>
        <w:t>B</w:t>
      </w:r>
      <w:r w:rsidRPr="0089545D">
        <w:t>oonstra</w:t>
      </w:r>
      <w:r w:rsidR="00D31B21">
        <w:t xml:space="preserve"> (</w:t>
      </w:r>
      <w:proofErr w:type="spellStart"/>
      <w:r w:rsidR="00D31B21">
        <w:t>Operation</w:t>
      </w:r>
      <w:proofErr w:type="spellEnd"/>
      <w:r w:rsidR="00D31B21">
        <w:t xml:space="preserve"> </w:t>
      </w:r>
      <w:proofErr w:type="spellStart"/>
      <w:r w:rsidR="00D31B21">
        <w:t>education</w:t>
      </w:r>
      <w:proofErr w:type="spellEnd"/>
      <w:r w:rsidR="00D31B21">
        <w:t>)</w:t>
      </w:r>
      <w:r>
        <w:t xml:space="preserve">, </w:t>
      </w:r>
      <w:r w:rsidRPr="0089545D">
        <w:t>Salman Khan</w:t>
      </w:r>
      <w:r w:rsidR="00D31B21">
        <w:t xml:space="preserve"> (Khan Academy)</w:t>
      </w:r>
      <w:r>
        <w:t xml:space="preserve">, </w:t>
      </w:r>
      <w:r w:rsidR="00D31B21">
        <w:t>S</w:t>
      </w:r>
      <w:r w:rsidR="00D31B21" w:rsidRPr="00D31B21">
        <w:t xml:space="preserve">jef </w:t>
      </w:r>
      <w:r w:rsidR="00D31B21">
        <w:t>D</w:t>
      </w:r>
      <w:r w:rsidR="00D31B21" w:rsidRPr="00D31B21">
        <w:t>rummen</w:t>
      </w:r>
      <w:r w:rsidR="00D31B21">
        <w:t xml:space="preserve"> (Agora school), Democratische School De Ruimte, </w:t>
      </w:r>
      <w:proofErr w:type="spellStart"/>
      <w:r w:rsidR="00D31B21">
        <w:t>Unschool</w:t>
      </w:r>
      <w:proofErr w:type="spellEnd"/>
      <w:r w:rsidR="00D31B21">
        <w:t xml:space="preserve"> en de tegenlicht documentaire uit 2015, ‘Onderwijzer aan de macht’. In de loop van het verder uitwerken van model zijn hier vele bronnen bijgekomen. Opmerkelijk is dan dat veel ‘nieuwe’ onderwijsmodellen vaak al hele oude wortels hebben. John </w:t>
      </w:r>
      <w:proofErr w:type="spellStart"/>
      <w:r w:rsidR="00D31B21">
        <w:t>Dewey</w:t>
      </w:r>
      <w:proofErr w:type="spellEnd"/>
      <w:r w:rsidR="00D31B21">
        <w:t xml:space="preserve"> was bijvoorbeeld begin 20</w:t>
      </w:r>
      <w:r w:rsidR="00D31B21" w:rsidRPr="00D31B21">
        <w:rPr>
          <w:vertAlign w:val="superscript"/>
        </w:rPr>
        <w:t>e</w:t>
      </w:r>
      <w:r w:rsidR="00D31B21">
        <w:t xml:space="preserve"> eeuw al bezig met </w:t>
      </w:r>
      <w:r w:rsidR="00D31B21" w:rsidRPr="00D31B21">
        <w:t xml:space="preserve">of </w:t>
      </w:r>
      <w:r w:rsidR="00D31B21">
        <w:t>‘</w:t>
      </w:r>
      <w:r w:rsidR="00D31B21" w:rsidRPr="00D31B21">
        <w:t xml:space="preserve">hands-on </w:t>
      </w:r>
      <w:proofErr w:type="spellStart"/>
      <w:r w:rsidR="00D31B21" w:rsidRPr="00D31B21">
        <w:t>learning</w:t>
      </w:r>
      <w:proofErr w:type="spellEnd"/>
      <w:r w:rsidR="00D31B21">
        <w:t>’</w:t>
      </w:r>
      <w:r w:rsidR="00D31B21" w:rsidRPr="00D31B21">
        <w:t xml:space="preserve"> </w:t>
      </w:r>
      <w:r w:rsidR="00D31B21">
        <w:t>en</w:t>
      </w:r>
      <w:r w:rsidR="00D31B21" w:rsidRPr="00D31B21">
        <w:t xml:space="preserve"> </w:t>
      </w:r>
      <w:r w:rsidR="00D31B21">
        <w:t>‘</w:t>
      </w:r>
      <w:proofErr w:type="spellStart"/>
      <w:r w:rsidR="00D31B21" w:rsidRPr="00D31B21">
        <w:t>experiential</w:t>
      </w:r>
      <w:proofErr w:type="spellEnd"/>
      <w:r w:rsidR="00D31B21" w:rsidRPr="00D31B21">
        <w:t xml:space="preserve"> </w:t>
      </w:r>
      <w:proofErr w:type="spellStart"/>
      <w:r w:rsidR="00D31B21" w:rsidRPr="00D31B21">
        <w:t>education</w:t>
      </w:r>
      <w:proofErr w:type="spellEnd"/>
      <w:r w:rsidR="00D31B21">
        <w:t>’. ‘</w:t>
      </w:r>
      <w:proofErr w:type="spellStart"/>
      <w:r w:rsidR="00D31B21" w:rsidRPr="00D31B21">
        <w:t>Problem-Based</w:t>
      </w:r>
      <w:proofErr w:type="spellEnd"/>
      <w:r w:rsidR="00D31B21" w:rsidRPr="00D31B21">
        <w:t xml:space="preserve"> Learning</w:t>
      </w:r>
      <w:r w:rsidR="00D31B21">
        <w:t xml:space="preserve">’ is </w:t>
      </w:r>
      <w:r w:rsidR="000D52E5">
        <w:t>weer een afgeleide van zijn werk.</w:t>
      </w:r>
      <w:r w:rsidR="00793EC0">
        <w:t xml:space="preserve"> </w:t>
      </w:r>
    </w:p>
    <w:p w:rsidR="006E6689" w:rsidRDefault="006E6689" w:rsidP="0089545D">
      <w:r>
        <w:t xml:space="preserve">Er is ook veel inspiratie opgedaan door de samenwerking met NHL Stenden, met name met de opleiding CMD, de minor FDF en de minor Circulair plastic. Aspecten die in het PL-model tijdens de interviews ter discussie kwamen heb ik bijvoorbeeld besproken met collega’s van </w:t>
      </w:r>
      <w:r w:rsidR="008D2763">
        <w:t xml:space="preserve">NHL </w:t>
      </w:r>
      <w:r>
        <w:t>Stenden</w:t>
      </w:r>
      <w:r w:rsidR="008D2763">
        <w:t xml:space="preserve">, voorbeelden daarvan zijn de invulling van </w:t>
      </w:r>
      <w:proofErr w:type="spellStart"/>
      <w:r w:rsidR="008D2763">
        <w:t>Tribes</w:t>
      </w:r>
      <w:proofErr w:type="spellEnd"/>
      <w:r w:rsidR="008D2763">
        <w:t xml:space="preserve">, het werken met Design Thinking en externe opdrachtgevers, het werken met ateliers en design </w:t>
      </w:r>
      <w:proofErr w:type="spellStart"/>
      <w:r w:rsidR="008D2763">
        <w:t>based</w:t>
      </w:r>
      <w:proofErr w:type="spellEnd"/>
      <w:r w:rsidR="008D2763">
        <w:t xml:space="preserve"> </w:t>
      </w:r>
      <w:proofErr w:type="spellStart"/>
      <w:r w:rsidR="008D2763">
        <w:t>eduction</w:t>
      </w:r>
      <w:proofErr w:type="spellEnd"/>
      <w:r w:rsidR="008D2763">
        <w:t xml:space="preserve"> (voor hen ook nieuwe elementen), de opstartproblemen die CMD bij aanvang had en hoe dat toentertijd ging.</w:t>
      </w:r>
    </w:p>
    <w:p w:rsidR="000D52E5" w:rsidRDefault="002343C0" w:rsidP="002343C0">
      <w:pPr>
        <w:pStyle w:val="Heading3"/>
      </w:pPr>
      <w:bookmarkStart w:id="68" w:name="_Toc10797361"/>
      <w:r>
        <w:t>Doorlooptijd PL-model</w:t>
      </w:r>
      <w:bookmarkEnd w:id="68"/>
    </w:p>
    <w:p w:rsidR="002343C0" w:rsidRPr="0089545D" w:rsidRDefault="002343C0" w:rsidP="0089545D">
      <w:r>
        <w:t xml:space="preserve">Ik ben op eigen initiatief in september 2018 aan het PL-model begonnen te werken, dit heb ik 15 oktober aan het CvB gepresenteerd en diezelfde dag is de vraag gekomen dit model verder uit te werken. In januari zijn hiervan de resultaten gepresenteerd aan het CvB. Op 6 maart zijn de resultaten gepresenteerd aan het CvB en een groep beleidsmedewerkers, tot die tijd liepen de interviews en uitwerkingen verder door. N.a.v. het overleg van 6 maart is een vereenvoudigd model gemaakt wat alleen het gedeelte van de studenten beschrijft. Door het uitvallen van mijn directe collega de twee maanden hierop volgende, en ik dus heel druk was om dat op te vangen, heb ik alleen </w:t>
      </w:r>
      <w:proofErr w:type="spellStart"/>
      <w:r>
        <w:t>vraaggestuurd</w:t>
      </w:r>
      <w:proofErr w:type="spellEnd"/>
      <w:r>
        <w:t xml:space="preserve"> PL-activiteiten uitgevoerd. Zonder mijn ‘jagen’ zijn PL</w:t>
      </w:r>
      <w:r w:rsidR="00415444">
        <w:t>-</w:t>
      </w:r>
      <w:r>
        <w:t>elementen doorgevoerd in de opleiding Mediavormgeving en Creatief Vakman</w:t>
      </w:r>
      <w:r w:rsidR="00415444">
        <w:t>. Hoe dit tot stand komt wordt nu door mij onderzocht.</w:t>
      </w:r>
    </w:p>
    <w:p w:rsidR="0089545D" w:rsidRDefault="0089545D" w:rsidP="0089545D">
      <w:pPr>
        <w:pStyle w:val="Heading2"/>
      </w:pPr>
      <w:bookmarkStart w:id="69" w:name="_Toc10797362"/>
      <w:r>
        <w:t>Doelstelling van het proces</w:t>
      </w:r>
      <w:bookmarkEnd w:id="69"/>
    </w:p>
    <w:p w:rsidR="000D52E5" w:rsidRPr="000D52E5" w:rsidRDefault="00AF0CB3" w:rsidP="000D52E5">
      <w:r>
        <w:t xml:space="preserve">De belangrijkste doelstelling van het opgezette proces was om de transitie te kunnen maken van het eigenaarschap van PL van mij naar een veel grotere groep. </w:t>
      </w:r>
      <w:r w:rsidR="00774E0A">
        <w:t>Deze transitie is gemaakt door</w:t>
      </w:r>
      <w:r>
        <w:t xml:space="preserve"> zoveel mogelijk personen</w:t>
      </w:r>
      <w:r w:rsidR="00774E0A">
        <w:t>, bedrijven</w:t>
      </w:r>
      <w:r>
        <w:t xml:space="preserve"> en instellingen te betrekken</w:t>
      </w:r>
      <w:r w:rsidR="00774E0A">
        <w:t>, te horen, feedback hiervan actief te verwerken en terug te koppelen</w:t>
      </w:r>
      <w:r>
        <w:t>.</w:t>
      </w:r>
      <w:r w:rsidR="00774E0A">
        <w:t xml:space="preserve"> Veel onderwijsconcepten zijn ofwel een puur ‘onderwijsfeestje’ ofwel helemaal ontworpen op de wensen van het bedrijfsleven. Dit proces moest ervoor zorgen dat er een hybride model zou ontstaan waarin in de belangen van alle partijen, met daarin de student centraal, zouden zijn behartigd.</w:t>
      </w:r>
    </w:p>
    <w:p w:rsidR="0089545D" w:rsidRDefault="0089545D" w:rsidP="0089545D">
      <w:pPr>
        <w:pStyle w:val="Heading2"/>
      </w:pPr>
      <w:bookmarkStart w:id="70" w:name="_Toc10797363"/>
      <w:r>
        <w:t>In kaart brengen belanghebbenden</w:t>
      </w:r>
      <w:bookmarkEnd w:id="70"/>
    </w:p>
    <w:p w:rsidR="00774E0A" w:rsidRPr="00774E0A" w:rsidRDefault="00774E0A" w:rsidP="00774E0A">
      <w:r>
        <w:t xml:space="preserve">Als eerste is een overzicht gemaakt van alle partijen die betrokken zijn bij het MBO-onderwijs. De focus is hierbij eerst gelegd op de belangrijkste ‘afnemers’ van MBO-studenten, het MKB, grootbedrijf en het HBO. </w:t>
      </w:r>
      <w:r w:rsidR="005A37AF">
        <w:t xml:space="preserve">Voor de bedrijven is opzoek gegaan naar verschillende type bedrijven </w:t>
      </w:r>
      <w:r w:rsidR="005A37AF">
        <w:lastRenderedPageBreak/>
        <w:t>in het huidige netwerk van de school. Voor het HBO is gekozen voor NHL Stenden waar veel van onze studenten naar toe gaan. Naast de primaire afnemers is ook gesproken met regionale overheden en instanties als het UWV.</w:t>
      </w:r>
      <w:r w:rsidR="00E319E2">
        <w:t xml:space="preserve"> De totale lijst met belanghebbenden is opgenomen in de bijlage.</w:t>
      </w:r>
    </w:p>
    <w:p w:rsidR="0089545D" w:rsidRDefault="0089545D" w:rsidP="0089545D">
      <w:pPr>
        <w:pStyle w:val="Heading2"/>
      </w:pPr>
      <w:bookmarkStart w:id="71" w:name="_Toc10797364"/>
      <w:r>
        <w:t>Samenstelling van de werkgroep</w:t>
      </w:r>
      <w:bookmarkEnd w:id="71"/>
    </w:p>
    <w:p w:rsidR="00E319E2" w:rsidRPr="00E319E2" w:rsidRDefault="00E319E2" w:rsidP="00E319E2">
      <w:r>
        <w:t xml:space="preserve">In </w:t>
      </w:r>
      <w:proofErr w:type="gramStart"/>
      <w:r>
        <w:t>Microsoft teams</w:t>
      </w:r>
      <w:proofErr w:type="gramEnd"/>
      <w:r>
        <w:t xml:space="preserve"> is een speciale groep aangemaakt voor collega’s die mee willen denken en helpen aan het PL-model. Deze groep fungeert ook als centrale plek voor het verzamelen van de laatste modellen en bronnen. De groep is begonnen met een kern van 5 collega’s die actief mee hebben geholpen, daarnaast is de groep geleidelijk gegroeid tot nu 36 collega’s. Niet iedereen is actief, maar iedereen in de groep is geïnterviewd en heeft aangegeven graag betrokken te blijven bij PL. </w:t>
      </w:r>
    </w:p>
    <w:p w:rsidR="0089545D" w:rsidRDefault="0089545D" w:rsidP="0089545D">
      <w:pPr>
        <w:pStyle w:val="Heading2"/>
      </w:pPr>
      <w:bookmarkStart w:id="72" w:name="_Toc10797365"/>
      <w:r>
        <w:t>Totstandkoming van de interviews</w:t>
      </w:r>
      <w:bookmarkEnd w:id="72"/>
    </w:p>
    <w:p w:rsidR="00E319E2" w:rsidRPr="00E319E2" w:rsidRDefault="00E319E2" w:rsidP="00E319E2">
      <w:r>
        <w:t xml:space="preserve">De totstandkoming van de interviews is op een organische manier ontstaan. Van </w:t>
      </w:r>
      <w:proofErr w:type="gramStart"/>
      <w:r>
        <w:t>te voren</w:t>
      </w:r>
      <w:proofErr w:type="gramEnd"/>
      <w:r>
        <w:t xml:space="preserve"> had ik niet kunnen voorzien hoeveel interesse er in PL zou gaan zijn. </w:t>
      </w:r>
      <w:r w:rsidR="006049DA">
        <w:t xml:space="preserve">Bij elk interview kreeg ik nieuwe referenties m.b.t. wie ik ook eens zou moeten spreken, dit werkte in een exponentiele manier en heeft geresulteerd tot circa 100 interviews. Tijdens deze interviews ben ik vooral op zoek gegaan naar de delta’s. Vanaf het eerste interview tot het laatste is het voor de </w:t>
      </w:r>
      <w:proofErr w:type="spellStart"/>
      <w:r w:rsidR="006049DA">
        <w:t>geïnterviewden</w:t>
      </w:r>
      <w:proofErr w:type="spellEnd"/>
      <w:r w:rsidR="006049DA">
        <w:t xml:space="preserve"> voor een groot deel een ‘feest der herkenning’ geweest waarbij de verschillende elementen worden herkend en onderkend. Een veel gehoorde feedback was dat de geïnterviewde heel veel elementen herkende en ze nu eindelijk eens logisch gebundeld bij elkaar zag.</w:t>
      </w:r>
      <w:r w:rsidR="006049DA" w:rsidRPr="006049DA">
        <w:t xml:space="preserve"> </w:t>
      </w:r>
    </w:p>
    <w:p w:rsidR="0089545D" w:rsidRDefault="0089545D" w:rsidP="0089545D">
      <w:pPr>
        <w:pStyle w:val="Heading2"/>
      </w:pPr>
      <w:bookmarkStart w:id="73" w:name="_Toc10797366"/>
      <w:r>
        <w:t>Verwerking van de resultaten</w:t>
      </w:r>
      <w:bookmarkEnd w:id="73"/>
    </w:p>
    <w:p w:rsidR="00872FDD" w:rsidRPr="00872FDD" w:rsidRDefault="00872FDD" w:rsidP="00872FDD">
      <w:r>
        <w:t>Ik ben met namelijk op zoek geweest naar kritische geluiden (</w:t>
      </w:r>
      <w:proofErr w:type="spellStart"/>
      <w:r>
        <w:t>critical</w:t>
      </w:r>
      <w:proofErr w:type="spellEnd"/>
      <w:r>
        <w:t xml:space="preserve"> </w:t>
      </w:r>
      <w:proofErr w:type="spellStart"/>
      <w:r>
        <w:t>friends</w:t>
      </w:r>
      <w:proofErr w:type="spellEnd"/>
      <w:r>
        <w:t>) en eerdere ervaringen van de personen die ik heb gesproken. Vooral op het gebied van coaching heb ik hierdoor veel geleerd op het gebied van hoe studenten ook die kritische vriend nodig hebben en dat de beste coach misschien niet altijd die coach is die je zelf zou hebben uitgekozen. Zoals eerder aangegeven ben ik per interview op zoek gegaan naar de delta’s, waar verschilt het model met de (al dan niet onderbouwde) mening van de geïnterviewde. Ik heb dus de overlap in de interviews niet gedocumenteerd.</w:t>
      </w:r>
    </w:p>
    <w:p w:rsidR="0089545D" w:rsidRDefault="0089545D" w:rsidP="0089545D">
      <w:pPr>
        <w:pStyle w:val="Heading2"/>
      </w:pPr>
      <w:bookmarkStart w:id="74" w:name="_Toc10797367"/>
      <w:r>
        <w:t>Terugkoppeling aan de werkgroep en het management</w:t>
      </w:r>
      <w:bookmarkEnd w:id="74"/>
    </w:p>
    <w:p w:rsidR="00872FDD" w:rsidRPr="00872FDD" w:rsidRDefault="00872FDD" w:rsidP="00872FDD">
      <w:r>
        <w:t xml:space="preserve">Alle communicatie is via </w:t>
      </w:r>
      <w:proofErr w:type="gramStart"/>
      <w:r>
        <w:t>Microsoft teams</w:t>
      </w:r>
      <w:proofErr w:type="gramEnd"/>
      <w:r>
        <w:t xml:space="preserve"> verlopen. Het kernteam is ook via de mail op de hoogte gehouden (teams wordt toch minder gelezen). Elke twee weken heb ik een projectstatusrapport (PSR) opgestuurd naar het CvB waarin duidelijk alle acties, te nemen acties en status van de acties genoemd zijn</w:t>
      </w:r>
      <w:r w:rsidR="00E40BD6">
        <w:t>. Een voorbeeld is terug te vinden in de bijlage</w:t>
      </w:r>
      <w:r>
        <w:t>. Er is twee keer een overleg geweest met Carlo Segers (CvB) en een overleg</w:t>
      </w:r>
      <w:r w:rsidR="00E40BD6">
        <w:t xml:space="preserve"> waarin ook een aantal beleidsmedewerkers aanwezig was.</w:t>
      </w:r>
    </w:p>
    <w:p w:rsidR="0089545D" w:rsidRDefault="0089545D" w:rsidP="0089545D">
      <w:pPr>
        <w:pStyle w:val="Heading2"/>
      </w:pPr>
      <w:bookmarkStart w:id="75" w:name="_Toc10797368"/>
      <w:r>
        <w:t>Wekelijks overleg via vrije inloop</w:t>
      </w:r>
      <w:bookmarkEnd w:id="75"/>
    </w:p>
    <w:p w:rsidR="00E40BD6" w:rsidRPr="00E40BD6" w:rsidRDefault="00E40BD6" w:rsidP="00E40BD6">
      <w:r>
        <w:t>Naast de schriftelijke terugkoppeling was het voor de leden van de werkgroep, maar ook voor wie daar maar interesse had, de gelegenheid om op donderdagochtend aan te schuiven in het centrale PL-overleg. In de praktijk bleek dit echter te grillig en onpraktisch doordat deze inloop resulteerde dat er steeds nieuwe mensen bij kwamen die dan eerst bijgepraat moesten worden. Om die reden heb ik deze inloopmomenten naar verloop van tijd niet meer op deze manier vormgegeven.</w:t>
      </w:r>
    </w:p>
    <w:p w:rsidR="0089545D" w:rsidRDefault="0089545D" w:rsidP="0089545D">
      <w:pPr>
        <w:pStyle w:val="Heading2"/>
      </w:pPr>
      <w:bookmarkStart w:id="76" w:name="_Toc10797369"/>
      <w:r>
        <w:lastRenderedPageBreak/>
        <w:t>Uitdagingen</w:t>
      </w:r>
      <w:bookmarkEnd w:id="76"/>
    </w:p>
    <w:p w:rsidR="0089545D" w:rsidRDefault="00E40BD6">
      <w:r>
        <w:t xml:space="preserve">Op 15 oktober 2018 kreeg ik het verzoek van het CvB om PL verder uit te werken met een werkgroep, echter wat ontbrak bij deze vraag was een budget/formatie. Alle tijd die ik of mijn collega’s aan </w:t>
      </w:r>
      <w:proofErr w:type="gramStart"/>
      <w:r>
        <w:t>PL besteden</w:t>
      </w:r>
      <w:proofErr w:type="gramEnd"/>
      <w:r>
        <w:t xml:space="preserve"> ging ten koste van andere onderwijsactiviteiten of ten koste van privétijd. Met name dit laatste was voor mij persoonlijk het geval. Voor collega’s speelde dit ook een belangrijke rol, dit resulteerde er bijvoorbeeld in dat het moeilijk was om onderdelen te delegeren naar collega’s of afspraken in te plannen met het team.</w:t>
      </w:r>
    </w:p>
    <w:p w:rsidR="00E7636A" w:rsidRDefault="00E7636A">
      <w:pPr>
        <w:spacing w:before="0" w:after="80"/>
      </w:pPr>
      <w:r>
        <w:br w:type="page"/>
      </w:r>
    </w:p>
    <w:p w:rsidR="00E7636A" w:rsidRDefault="00E7636A" w:rsidP="00E7636A">
      <w:pPr>
        <w:pStyle w:val="Heading1"/>
      </w:pPr>
      <w:bookmarkStart w:id="77" w:name="_Toc10797370"/>
      <w:r>
        <w:lastRenderedPageBreak/>
        <w:t>Faciliteren van het leren</w:t>
      </w:r>
      <w:bookmarkEnd w:id="77"/>
    </w:p>
    <w:p w:rsidR="00140D93" w:rsidRDefault="00140D93" w:rsidP="00140D93">
      <w:pPr>
        <w:pStyle w:val="Heading2"/>
      </w:pPr>
      <w:bookmarkStart w:id="78" w:name="_Toc10797371"/>
      <w:r>
        <w:t>Waarden</w:t>
      </w:r>
      <w:bookmarkEnd w:id="78"/>
    </w:p>
    <w:p w:rsidR="00140D93" w:rsidRDefault="00140D93" w:rsidP="00140D93">
      <w:r>
        <w:t>The 'Non-</w:t>
      </w:r>
      <w:proofErr w:type="spellStart"/>
      <w:r>
        <w:t>coercive</w:t>
      </w:r>
      <w:proofErr w:type="spellEnd"/>
      <w:r>
        <w:t xml:space="preserve"> </w:t>
      </w:r>
      <w:proofErr w:type="spellStart"/>
      <w:r>
        <w:t>rearrangement</w:t>
      </w:r>
      <w:proofErr w:type="spellEnd"/>
      <w:r>
        <w:t xml:space="preserve"> of </w:t>
      </w:r>
      <w:proofErr w:type="spellStart"/>
      <w:r>
        <w:t>desires</w:t>
      </w:r>
      <w:proofErr w:type="spellEnd"/>
      <w:r>
        <w:t xml:space="preserve">' </w:t>
      </w:r>
    </w:p>
    <w:p w:rsidR="00140D93" w:rsidRDefault="00140D93" w:rsidP="00140D93">
      <w:proofErr w:type="spellStart"/>
      <w:r w:rsidRPr="00140D93">
        <w:rPr>
          <w:b/>
        </w:rPr>
        <w:t>Interupption</w:t>
      </w:r>
      <w:proofErr w:type="spellEnd"/>
      <w:r>
        <w:rPr>
          <w:b/>
        </w:rPr>
        <w:br/>
      </w:r>
      <w:r>
        <w:t xml:space="preserve">of </w:t>
      </w:r>
      <w:proofErr w:type="spellStart"/>
      <w:r>
        <w:t>desires</w:t>
      </w:r>
      <w:proofErr w:type="spellEnd"/>
      <w:r>
        <w:br/>
        <w:t xml:space="preserve">of </w:t>
      </w:r>
      <w:proofErr w:type="spellStart"/>
      <w:r>
        <w:t>being</w:t>
      </w:r>
      <w:proofErr w:type="spellEnd"/>
      <w:r>
        <w:t xml:space="preserve"> </w:t>
      </w:r>
      <w:proofErr w:type="spellStart"/>
      <w:r>
        <w:t>with</w:t>
      </w:r>
      <w:proofErr w:type="spellEnd"/>
      <w:r>
        <w:t xml:space="preserve"> </w:t>
      </w:r>
      <w:proofErr w:type="spellStart"/>
      <w:r>
        <w:t>oneself</w:t>
      </w:r>
      <w:proofErr w:type="spellEnd"/>
      <w:r>
        <w:br/>
        <w:t xml:space="preserve">a </w:t>
      </w:r>
      <w:proofErr w:type="spellStart"/>
      <w:r>
        <w:t>turning</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world</w:t>
      </w:r>
      <w:proofErr w:type="spellEnd"/>
    </w:p>
    <w:p w:rsidR="00140D93" w:rsidRPr="00140D93" w:rsidRDefault="00140D93" w:rsidP="00140D93">
      <w:pPr>
        <w:rPr>
          <w:b/>
        </w:rPr>
      </w:pPr>
      <w:r w:rsidRPr="00140D93">
        <w:rPr>
          <w:b/>
        </w:rPr>
        <w:t xml:space="preserve">Suspension: </w:t>
      </w:r>
      <w:proofErr w:type="spellStart"/>
      <w:r w:rsidRPr="00140D93">
        <w:rPr>
          <w:b/>
        </w:rPr>
        <w:t>Slowing</w:t>
      </w:r>
      <w:proofErr w:type="spellEnd"/>
      <w:r w:rsidRPr="00140D93">
        <w:rPr>
          <w:b/>
        </w:rPr>
        <w:t xml:space="preserve"> down</w:t>
      </w:r>
      <w:r>
        <w:rPr>
          <w:b/>
        </w:rPr>
        <w:br/>
      </w:r>
      <w:proofErr w:type="spellStart"/>
      <w:r>
        <w:t>providing</w:t>
      </w:r>
      <w:proofErr w:type="spellEnd"/>
      <w:r>
        <w:t xml:space="preserve"> </w:t>
      </w:r>
      <w:proofErr w:type="spellStart"/>
      <w:r>
        <w:t>space</w:t>
      </w:r>
      <w:proofErr w:type="spellEnd"/>
      <w:r>
        <w:t xml:space="preserve">, time </w:t>
      </w:r>
      <w:proofErr w:type="spellStart"/>
      <w:r>
        <w:t>and</w:t>
      </w:r>
      <w:proofErr w:type="spellEnd"/>
      <w:r>
        <w:t xml:space="preserve"> </w:t>
      </w:r>
      <w:proofErr w:type="spellStart"/>
      <w:r>
        <w:t>forms</w:t>
      </w:r>
      <w:proofErr w:type="spellEnd"/>
      <w:r>
        <w:rPr>
          <w:b/>
        </w:rPr>
        <w:br/>
      </w:r>
      <w:proofErr w:type="spellStart"/>
      <w:r>
        <w:t>to</w:t>
      </w:r>
      <w:proofErr w:type="spellEnd"/>
      <w:r>
        <w:t xml:space="preserve"> </w:t>
      </w:r>
      <w:proofErr w:type="spellStart"/>
      <w:r>
        <w:t>encounter</w:t>
      </w:r>
      <w:proofErr w:type="spellEnd"/>
      <w:r>
        <w:t xml:space="preserve"> </w:t>
      </w:r>
      <w:proofErr w:type="spellStart"/>
      <w:r>
        <w:t>one's</w:t>
      </w:r>
      <w:proofErr w:type="spellEnd"/>
      <w:r>
        <w:t xml:space="preserve"> </w:t>
      </w:r>
      <w:proofErr w:type="spellStart"/>
      <w:r>
        <w:t>desires</w:t>
      </w:r>
      <w:proofErr w:type="spellEnd"/>
      <w:r>
        <w:t xml:space="preserve"> </w:t>
      </w:r>
      <w:proofErr w:type="spellStart"/>
      <w:r>
        <w:t>and</w:t>
      </w:r>
      <w:proofErr w:type="spellEnd"/>
      <w:r>
        <w:t xml:space="preserve"> </w:t>
      </w:r>
      <w:proofErr w:type="spellStart"/>
      <w:r>
        <w:t>work</w:t>
      </w:r>
      <w:proofErr w:type="spellEnd"/>
      <w:r>
        <w:t xml:space="preserve"> </w:t>
      </w:r>
      <w:proofErr w:type="spellStart"/>
      <w:r>
        <w:t>through</w:t>
      </w:r>
      <w:proofErr w:type="spellEnd"/>
      <w:r>
        <w:t xml:space="preserve"> </w:t>
      </w:r>
      <w:proofErr w:type="spellStart"/>
      <w:r>
        <w:t>them</w:t>
      </w:r>
      <w:proofErr w:type="spellEnd"/>
      <w:r>
        <w:rPr>
          <w:b/>
        </w:rPr>
        <w:br/>
      </w:r>
      <w:proofErr w:type="spellStart"/>
      <w:r>
        <w:t>the</w:t>
      </w:r>
      <w:proofErr w:type="spellEnd"/>
      <w:r>
        <w:t xml:space="preserve"> question of curriculum</w:t>
      </w:r>
    </w:p>
    <w:p w:rsidR="00140D93" w:rsidRPr="00140D93" w:rsidRDefault="00140D93" w:rsidP="00140D93">
      <w:pPr>
        <w:rPr>
          <w:b/>
        </w:rPr>
      </w:pPr>
      <w:proofErr w:type="spellStart"/>
      <w:r w:rsidRPr="00140D93">
        <w:rPr>
          <w:b/>
        </w:rPr>
        <w:t>Sustenanc</w:t>
      </w:r>
      <w:r>
        <w:rPr>
          <w:b/>
        </w:rPr>
        <w:t>e</w:t>
      </w:r>
      <w:proofErr w:type="spellEnd"/>
      <w:r>
        <w:rPr>
          <w:b/>
        </w:rPr>
        <w:br/>
      </w:r>
      <w:proofErr w:type="spellStart"/>
      <w:r>
        <w:t>providing</w:t>
      </w:r>
      <w:proofErr w:type="spellEnd"/>
      <w:r>
        <w:t xml:space="preserve"> support </w:t>
      </w:r>
      <w:proofErr w:type="spellStart"/>
      <w:r>
        <w:t>and</w:t>
      </w:r>
      <w:proofErr w:type="spellEnd"/>
      <w:r>
        <w:t xml:space="preserve"> </w:t>
      </w:r>
      <w:proofErr w:type="spellStart"/>
      <w:r>
        <w:t>nourishment</w:t>
      </w:r>
      <w:proofErr w:type="spellEnd"/>
      <w:r>
        <w:rPr>
          <w:b/>
        </w:rPr>
        <w:br/>
      </w:r>
      <w:proofErr w:type="spellStart"/>
      <w:r>
        <w:t>to</w:t>
      </w:r>
      <w:proofErr w:type="spellEnd"/>
      <w:r>
        <w:t xml:space="preserve"> </w:t>
      </w:r>
      <w:proofErr w:type="spellStart"/>
      <w:r>
        <w:t>stay</w:t>
      </w:r>
      <w:proofErr w:type="spellEnd"/>
      <w:r>
        <w:t xml:space="preserve"> </w:t>
      </w:r>
      <w:proofErr w:type="spellStart"/>
      <w:r>
        <w:t>with</w:t>
      </w:r>
      <w:proofErr w:type="spellEnd"/>
      <w:r>
        <w:t xml:space="preserve"> </w:t>
      </w:r>
      <w:proofErr w:type="spellStart"/>
      <w:r>
        <w:t>the</w:t>
      </w:r>
      <w:proofErr w:type="spellEnd"/>
      <w:r>
        <w:t xml:space="preserve"> </w:t>
      </w:r>
      <w:proofErr w:type="spellStart"/>
      <w:r>
        <w:t>difficulty</w:t>
      </w:r>
      <w:proofErr w:type="spellEnd"/>
      <w:r>
        <w:t xml:space="preserve"> </w:t>
      </w:r>
      <w:proofErr w:type="spellStart"/>
      <w:r>
        <w:t>and</w:t>
      </w:r>
      <w:proofErr w:type="spellEnd"/>
      <w:r>
        <w:t xml:space="preserve"> </w:t>
      </w:r>
      <w:proofErr w:type="spellStart"/>
      <w:r>
        <w:t>work</w:t>
      </w:r>
      <w:proofErr w:type="spellEnd"/>
      <w:r>
        <w:t xml:space="preserve"> </w:t>
      </w:r>
      <w:proofErr w:type="spellStart"/>
      <w:r>
        <w:t>through</w:t>
      </w:r>
      <w:proofErr w:type="spellEnd"/>
      <w:r>
        <w:t xml:space="preserve"> </w:t>
      </w:r>
      <w:proofErr w:type="spellStart"/>
      <w:r>
        <w:t>it</w:t>
      </w:r>
      <w:proofErr w:type="spellEnd"/>
      <w:r>
        <w:rPr>
          <w:b/>
        </w:rPr>
        <w:br/>
      </w:r>
      <w:proofErr w:type="spellStart"/>
      <w:r>
        <w:t>showing</w:t>
      </w:r>
      <w:proofErr w:type="spellEnd"/>
      <w:r>
        <w:t xml:space="preserve"> </w:t>
      </w:r>
      <w:proofErr w:type="spellStart"/>
      <w:r>
        <w:t>that</w:t>
      </w:r>
      <w:proofErr w:type="spellEnd"/>
      <w:r>
        <w:t xml:space="preserve"> </w:t>
      </w:r>
      <w:proofErr w:type="spellStart"/>
      <w:r>
        <w:t>what</w:t>
      </w:r>
      <w:proofErr w:type="spellEnd"/>
      <w:r>
        <w:t xml:space="preserve"> is </w:t>
      </w:r>
      <w:proofErr w:type="spellStart"/>
      <w:r>
        <w:t>difficult</w:t>
      </w:r>
      <w:proofErr w:type="spellEnd"/>
      <w:r>
        <w:t xml:space="preserve"> in </w:t>
      </w:r>
      <w:proofErr w:type="spellStart"/>
      <w:r>
        <w:t>the</w:t>
      </w:r>
      <w:proofErr w:type="spellEnd"/>
      <w:r>
        <w:t xml:space="preserve"> short term, </w:t>
      </w:r>
      <w:proofErr w:type="spellStart"/>
      <w:r>
        <w:t>may</w:t>
      </w:r>
      <w:proofErr w:type="spellEnd"/>
      <w:r>
        <w:t xml:space="preserve"> </w:t>
      </w:r>
      <w:proofErr w:type="spellStart"/>
      <w:r>
        <w:t>be</w:t>
      </w:r>
      <w:proofErr w:type="spellEnd"/>
      <w:r>
        <w:t xml:space="preserve"> </w:t>
      </w:r>
      <w:proofErr w:type="spellStart"/>
      <w:r>
        <w:t>the</w:t>
      </w:r>
      <w:proofErr w:type="spellEnd"/>
      <w:r>
        <w:t xml:space="preserve"> </w:t>
      </w:r>
      <w:proofErr w:type="spellStart"/>
      <w:r>
        <w:t>better</w:t>
      </w:r>
      <w:proofErr w:type="spellEnd"/>
      <w:r>
        <w:t xml:space="preserve"> option in </w:t>
      </w:r>
      <w:proofErr w:type="spellStart"/>
      <w:r>
        <w:t>the</w:t>
      </w:r>
      <w:proofErr w:type="spellEnd"/>
      <w:r>
        <w:t xml:space="preserve"> </w:t>
      </w:r>
      <w:proofErr w:type="spellStart"/>
      <w:r>
        <w:t>longer</w:t>
      </w:r>
      <w:proofErr w:type="spellEnd"/>
      <w:r>
        <w:t xml:space="preserve"> term</w:t>
      </w:r>
    </w:p>
    <w:p w:rsidR="00140D93" w:rsidRDefault="00140D93" w:rsidP="00140D93">
      <w:proofErr w:type="spellStart"/>
      <w:r>
        <w:t>Gayatri</w:t>
      </w:r>
      <w:proofErr w:type="spellEnd"/>
      <w:r>
        <w:t xml:space="preserve"> </w:t>
      </w:r>
      <w:proofErr w:type="spellStart"/>
      <w:r>
        <w:t>Spivak</w:t>
      </w:r>
      <w:proofErr w:type="spellEnd"/>
      <w:r>
        <w:t xml:space="preserve"> (2002)</w:t>
      </w:r>
    </w:p>
    <w:p w:rsidR="007C3C0F" w:rsidRDefault="00140D93" w:rsidP="007C3C0F">
      <w:r>
        <w:t>Het onderwijs moet, veilig, onafhankelijk, open en eerlijk zijn.</w:t>
      </w:r>
    </w:p>
    <w:p w:rsidR="00E7636A" w:rsidRDefault="00E7636A" w:rsidP="007C3C0F">
      <w:pPr>
        <w:pStyle w:val="Heading2"/>
      </w:pPr>
      <w:bookmarkStart w:id="79" w:name="_Toc10797372"/>
      <w:r>
        <w:t>Begeleiding</w:t>
      </w:r>
      <w:bookmarkEnd w:id="79"/>
    </w:p>
    <w:p w:rsidR="007C3C0F" w:rsidRDefault="007C3C0F" w:rsidP="007C3C0F">
      <w:r>
        <w:t xml:space="preserve">In het huidige model wordt een budget vastgesteld op basis van x aantal studenten per docent en dit is inclusief alle overhead die hierbij komt kijken zoals bijv. de administratie. In de praktijk komt het </w:t>
      </w:r>
      <w:proofErr w:type="gramStart"/>
      <w:r>
        <w:t>er op</w:t>
      </w:r>
      <w:proofErr w:type="gramEnd"/>
      <w:r>
        <w:t xml:space="preserve"> neer dat er per 25 studenten 1 FTE beschikbaar is. Wanneer dit teruggerekend wordt naar de tijd die een student dan individuele begeleiding krijgt, komt dit neer op minuten werk. In PL is een meer diverse en intensievere begeleiding nodig, uitgaande van een beperkt budget is het dan noodzakelijk om creatief te gaan onderzoeken waar die extra begeleiding vandaan zou kunnen komen zonder het huidige budget te overschrijden.</w:t>
      </w:r>
    </w:p>
    <w:p w:rsidR="00211255" w:rsidRDefault="00211255" w:rsidP="007C3C0F">
      <w:r>
        <w:t xml:space="preserve">Belangrijk bij alle begeleiding die wordt aangeboden is dat er continue naar wordt gestreefd de student in de zone van naaste ontwikkeling te houden waarbij de activiteiten van de student dusdanig complex zijn dat de student een uitdaging ervaart, maar ook weer niet dusdanig complex dat de student gaat opgeven. </w:t>
      </w:r>
      <w:r w:rsidRPr="00211255">
        <w:t>(</w:t>
      </w:r>
      <w:proofErr w:type="spellStart"/>
      <w:r w:rsidRPr="00211255">
        <w:t>Glaudé</w:t>
      </w:r>
      <w:proofErr w:type="spellEnd"/>
      <w:r w:rsidRPr="00211255">
        <w:t>, e.a., 2011):</w:t>
      </w:r>
      <w:r>
        <w:t xml:space="preserve"> </w:t>
      </w:r>
    </w:p>
    <w:p w:rsidR="007C3C0F" w:rsidRDefault="007C3C0F" w:rsidP="007C3C0F">
      <w:r>
        <w:t>De verschillende type begeleiding die PL voor ogen heeft zijn hieronder beschreven.</w:t>
      </w:r>
      <w:r w:rsidR="00E3729C">
        <w:t xml:space="preserve"> In het PL-model is alle begeleiding gekoppeld aan de lichtblauwe schil.</w:t>
      </w:r>
    </w:p>
    <w:p w:rsidR="007C3C0F" w:rsidRDefault="007C3C0F" w:rsidP="007C3C0F">
      <w:pPr>
        <w:pStyle w:val="Heading3"/>
      </w:pPr>
      <w:bookmarkStart w:id="80" w:name="_Toc10797373"/>
      <w:r>
        <w:t>Profilering (4)</w:t>
      </w:r>
      <w:bookmarkEnd w:id="80"/>
    </w:p>
    <w:p w:rsidR="007C3C0F" w:rsidRPr="007C3C0F" w:rsidRDefault="007C3C0F" w:rsidP="007C3C0F">
      <w:r>
        <w:t>Wanneer de student binnenkomt in het PL-model zal eerst een persoonlijke intake worden afgenomen waarbij</w:t>
      </w:r>
      <w:r w:rsidR="0016019B">
        <w:t xml:space="preserve"> niet alleen zijn kennis en kunde, maar ook het karakter en</w:t>
      </w:r>
      <w:r>
        <w:t xml:space="preserve"> de</w:t>
      </w:r>
      <w:r w:rsidR="0016019B">
        <w:t xml:space="preserve"> echte drijfveren van de student worden vastgelegd. Gaten in de kennis en kunde maar ook in de ontwikkeling van het karakter kunnen worden opgevuld tijdens de ‘</w:t>
      </w:r>
      <w:proofErr w:type="spellStart"/>
      <w:r w:rsidR="0016019B">
        <w:t>summer</w:t>
      </w:r>
      <w:proofErr w:type="spellEnd"/>
      <w:r w:rsidR="0016019B">
        <w:t xml:space="preserve"> school’ (5) en tijdens de ‘algemene bootcamp’ (6, 7, 8). Tijdens stap 5, 6, 7 en 8 wordt de student ook verder geobserveerd en worden de resultaten van de gelaagde opdrachten vastgelegd.</w:t>
      </w:r>
      <w:r w:rsidR="0038118D">
        <w:t xml:space="preserve"> </w:t>
      </w:r>
      <w:r w:rsidR="00CB5526">
        <w:t>Hiermee wordt het fundament gelegd voor gepersonaliseerde ondersteuning, coaching en leren.</w:t>
      </w:r>
    </w:p>
    <w:p w:rsidR="00E7636A" w:rsidRDefault="00E7636A" w:rsidP="00140D93">
      <w:pPr>
        <w:pStyle w:val="Heading3"/>
      </w:pPr>
      <w:bookmarkStart w:id="81" w:name="_Toc10797374"/>
      <w:r>
        <w:lastRenderedPageBreak/>
        <w:t>Coach</w:t>
      </w:r>
      <w:bookmarkEnd w:id="81"/>
    </w:p>
    <w:p w:rsidR="007C3C0F" w:rsidRDefault="007C3C0F" w:rsidP="007C3C0F">
      <w:r>
        <w:t>In PL speelt de coach een hele belangrijke rol</w:t>
      </w:r>
      <w:r w:rsidR="00A27655">
        <w:t xml:space="preserve"> in PL</w:t>
      </w:r>
      <w:r>
        <w:t>.</w:t>
      </w:r>
      <w:r w:rsidR="00A27655">
        <w:t xml:space="preserve"> De rol van de coach is ook uitgebreider dan in het traditionele model. Als kritische vriend zoekt de coach een goede balans tussen wat de student wil en wat in de</w:t>
      </w:r>
      <w:r w:rsidR="00473F60">
        <w:t xml:space="preserve"> huidige</w:t>
      </w:r>
      <w:r w:rsidR="00A27655">
        <w:t xml:space="preserve"> fase in zijn leven of</w:t>
      </w:r>
      <w:r w:rsidR="00473F60">
        <w:t xml:space="preserve"> in zijn</w:t>
      </w:r>
      <w:r w:rsidR="00A27655">
        <w:t xml:space="preserve"> leren op dit moment belangrijk is.</w:t>
      </w:r>
      <w:r w:rsidR="00473F60">
        <w:t xml:space="preserve"> </w:t>
      </w:r>
      <w:r w:rsidR="00473F60" w:rsidRPr="00C25EB8">
        <w:t xml:space="preserve">De coach is dus zeker </w:t>
      </w:r>
      <w:r w:rsidR="00473F60" w:rsidRPr="00C25EB8">
        <w:rPr>
          <w:u w:val="single"/>
        </w:rPr>
        <w:t>geen</w:t>
      </w:r>
      <w:r w:rsidR="00473F60" w:rsidRPr="00C25EB8">
        <w:t xml:space="preserve"> butler</w:t>
      </w:r>
      <w:r w:rsidR="00C25EB8" w:rsidRPr="00C25EB8">
        <w:t xml:space="preserve"> die het de student zoveel mogelijk naar de zin maakt</w:t>
      </w:r>
      <w:r w:rsidR="00473F60" w:rsidRPr="00C25EB8">
        <w:t>.</w:t>
      </w:r>
      <w:r w:rsidR="00A27655">
        <w:t xml:space="preserve"> De coach helpt bij het uitstippelen van de leerroute van de student en heeft een scherp oog voor waar de student zich in de </w:t>
      </w:r>
      <w:r w:rsidR="00C25EB8">
        <w:t>‘</w:t>
      </w:r>
      <w:proofErr w:type="spellStart"/>
      <w:r w:rsidR="00A27655">
        <w:t>learning</w:t>
      </w:r>
      <w:proofErr w:type="spellEnd"/>
      <w:r w:rsidR="00A27655">
        <w:t xml:space="preserve"> pit</w:t>
      </w:r>
      <w:r w:rsidR="00C25EB8">
        <w:t>’</w:t>
      </w:r>
      <w:r w:rsidR="00A27655">
        <w:t xml:space="preserve"> bevindt. </w:t>
      </w:r>
    </w:p>
    <w:p w:rsidR="00E844A3" w:rsidRDefault="00A27655" w:rsidP="00E844A3">
      <w:pPr>
        <w:keepNext/>
        <w:spacing w:before="0" w:after="0"/>
      </w:pPr>
      <w:r w:rsidRPr="00A27655">
        <w:rPr>
          <w:rFonts w:ascii="Times New Roman" w:eastAsia="Times New Roman" w:hAnsi="Times New Roman" w:cs="Times New Roman"/>
          <w:sz w:val="24"/>
          <w:szCs w:val="24"/>
          <w:lang w:val="en-US"/>
        </w:rPr>
        <w:fldChar w:fldCharType="begin"/>
      </w:r>
      <w:r w:rsidRPr="00A27655">
        <w:rPr>
          <w:rFonts w:ascii="Times New Roman" w:eastAsia="Times New Roman" w:hAnsi="Times New Roman" w:cs="Times New Roman"/>
          <w:sz w:val="24"/>
          <w:szCs w:val="24"/>
          <w:lang w:val="en-US"/>
        </w:rPr>
        <w:instrText xml:space="preserve"> INCLUDEPICTURE "https://www.challenginglearning.com/media/657978/pit-1-simple-version.jpg?width=1090" \* MERGEFORMATINET </w:instrText>
      </w:r>
      <w:r w:rsidRPr="00A27655">
        <w:rPr>
          <w:rFonts w:ascii="Times New Roman" w:eastAsia="Times New Roman" w:hAnsi="Times New Roman" w:cs="Times New Roman"/>
          <w:sz w:val="24"/>
          <w:szCs w:val="24"/>
          <w:lang w:val="en-US"/>
        </w:rPr>
        <w:fldChar w:fldCharType="separate"/>
      </w:r>
      <w:r w:rsidRPr="00A27655">
        <w:rPr>
          <w:rFonts w:ascii="Times New Roman" w:eastAsia="Times New Roman" w:hAnsi="Times New Roman" w:cs="Times New Roman"/>
          <w:noProof/>
          <w:sz w:val="24"/>
          <w:szCs w:val="24"/>
          <w:lang w:val="en-US"/>
        </w:rPr>
        <w:drawing>
          <wp:inline distT="0" distB="0" distL="0" distR="0">
            <wp:extent cx="3949700" cy="2793590"/>
            <wp:effectExtent l="0" t="0" r="0" b="635"/>
            <wp:docPr id="25" name="Picture 25" descr="Pit 1 - Simple 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t 1 - Simple Versi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4286" cy="2803907"/>
                    </a:xfrm>
                    <a:prstGeom prst="rect">
                      <a:avLst/>
                    </a:prstGeom>
                    <a:noFill/>
                    <a:ln>
                      <a:noFill/>
                    </a:ln>
                  </pic:spPr>
                </pic:pic>
              </a:graphicData>
            </a:graphic>
          </wp:inline>
        </w:drawing>
      </w:r>
      <w:r w:rsidRPr="00A27655">
        <w:rPr>
          <w:rFonts w:ascii="Times New Roman" w:eastAsia="Times New Roman" w:hAnsi="Times New Roman" w:cs="Times New Roman"/>
          <w:sz w:val="24"/>
          <w:szCs w:val="24"/>
          <w:lang w:val="en-US"/>
        </w:rPr>
        <w:fldChar w:fldCharType="end"/>
      </w:r>
    </w:p>
    <w:p w:rsidR="00A27655" w:rsidRPr="00A27655" w:rsidRDefault="00E844A3" w:rsidP="00E844A3">
      <w:pPr>
        <w:pStyle w:val="Caption"/>
        <w:rPr>
          <w:rFonts w:ascii="Times New Roman" w:eastAsia="Times New Roman" w:hAnsi="Times New Roman" w:cs="Times New Roman"/>
          <w:sz w:val="24"/>
          <w:szCs w:val="24"/>
          <w:lang w:val="en-US"/>
        </w:rPr>
      </w:pPr>
      <w:proofErr w:type="spellStart"/>
      <w:r>
        <w:t>Figure</w:t>
      </w:r>
      <w:proofErr w:type="spellEnd"/>
      <w:r>
        <w:t xml:space="preserve"> </w:t>
      </w:r>
      <w:r>
        <w:fldChar w:fldCharType="begin"/>
      </w:r>
      <w:r>
        <w:instrText xml:space="preserve"> SEQ Figure \* ARABIC </w:instrText>
      </w:r>
      <w:r>
        <w:fldChar w:fldCharType="separate"/>
      </w:r>
      <w:r w:rsidR="004247F3">
        <w:rPr>
          <w:noProof/>
        </w:rPr>
        <w:t>2</w:t>
      </w:r>
      <w:r>
        <w:fldChar w:fldCharType="end"/>
      </w:r>
      <w:r>
        <w:t xml:space="preserve"> The </w:t>
      </w:r>
      <w:proofErr w:type="spellStart"/>
      <w:r>
        <w:t>learning</w:t>
      </w:r>
      <w:proofErr w:type="spellEnd"/>
      <w:r>
        <w:t xml:space="preserve"> pit</w:t>
      </w:r>
    </w:p>
    <w:p w:rsidR="006547EB" w:rsidRDefault="0091742E" w:rsidP="00473F60">
      <w:r>
        <w:t>De coach krijgt ook de rol als ‘kennis-makelaar’, hij weet precies binnen en buiten de organisatie waar specialisten op welk vakgebied beschikbaar zijn. De coach heeft toegang tot een centrale database waarin op expertises EN persoonlijkheden kan worden gezocht</w:t>
      </w:r>
      <w:r w:rsidR="00473F60">
        <w:t xml:space="preserve"> in de beschikbare profielen</w:t>
      </w:r>
      <w:r>
        <w:t>.</w:t>
      </w:r>
      <w:r w:rsidR="00C25EB8">
        <w:t xml:space="preserve"> De coach helpt de student bij het vinden van de juiste expertises op het juiste moment maar trekt dit proces zeker niet uit handen. </w:t>
      </w:r>
    </w:p>
    <w:p w:rsidR="00473F60" w:rsidRDefault="00C25EB8" w:rsidP="00473F60">
      <w:r>
        <w:t>De student zal zelf actief zijn gewenste bronnen moeten gaan benaderen. De belangrijkste rol van de coach is om op afstand te observeren en minimaal in te grijpen. Ingrijpen is alleen gewenst wanneer de student in een bepaalde fase van de ‘</w:t>
      </w:r>
      <w:proofErr w:type="spellStart"/>
      <w:r>
        <w:t>learning</w:t>
      </w:r>
      <w:proofErr w:type="spellEnd"/>
      <w:r>
        <w:t xml:space="preserve"> pit’ blijft hangen. De keuze om wel of niet in te grijpen is waar de vakkundigheid van de coach heel erg belangrijk is. Te vroeg ingrijpen geeft het risico dat de student de volgende keer er ook al vanuit gaat dat hij geholpen gaat worden en gaat ‘leunen’, te laat ingrijpen kan tot dusdanige frustraties leiden zodat de student gaat opgeven en in de modus van ‘het heeft toch allemaal geen zin’ gaat zitten of </w:t>
      </w:r>
      <w:r w:rsidR="00D83F96">
        <w:t xml:space="preserve">zelfs </w:t>
      </w:r>
      <w:r>
        <w:t>van opleiding/school gaat wisselen. De coach zorgt voor voldoende structuur maar dit zonder te pamperen. In de praktijk is dit een behoorlijke uitdaging. De eerdergenoemde profilering kan de coach heel erg helpen om het gedrag van zijn studenten te voorspellen en om beter te kunnen beslissen wanneer wel en niet ingegrepen moet worden en op welke manier.</w:t>
      </w:r>
    </w:p>
    <w:p w:rsidR="006547EB" w:rsidRPr="007C3C0F" w:rsidRDefault="006547EB" w:rsidP="00473F60">
      <w:r>
        <w:t xml:space="preserve">De coach is op de hoogte van de inhoud van de verschillende kwalificatiedossiers, weet hoe hier de ruimte in kan worden opgezocht en weet de koppeling te maken met de aangeboden projecten en </w:t>
      </w:r>
      <w:proofErr w:type="spellStart"/>
      <w:r>
        <w:t>challenges</w:t>
      </w:r>
      <w:proofErr w:type="spellEnd"/>
      <w:r>
        <w:t xml:space="preserve">. Ook hierbij geldt dat de student wel initieel geholpen kan worden bij het koppelen van leerdoelen aan </w:t>
      </w:r>
      <w:proofErr w:type="spellStart"/>
      <w:r>
        <w:t>PC’s</w:t>
      </w:r>
      <w:proofErr w:type="spellEnd"/>
      <w:r>
        <w:t>, maar dat</w:t>
      </w:r>
      <w:r w:rsidR="00211255">
        <w:t xml:space="preserve"> de</w:t>
      </w:r>
      <w:r>
        <w:t xml:space="preserve"> student hierna zelf in staat moeten zijn zelf </w:t>
      </w:r>
      <w:r>
        <w:lastRenderedPageBreak/>
        <w:t xml:space="preserve">deze </w:t>
      </w:r>
      <w:r w:rsidR="00211255">
        <w:t>koppeling</w:t>
      </w:r>
      <w:r>
        <w:t xml:space="preserve"> te kunnen </w:t>
      </w:r>
      <w:r w:rsidR="00211255">
        <w:t>maken</w:t>
      </w:r>
      <w:r>
        <w:t>. Op die manier kan de student snel</w:t>
      </w:r>
      <w:r w:rsidR="00211255">
        <w:t xml:space="preserve"> en</w:t>
      </w:r>
      <w:r>
        <w:t xml:space="preserve"> goed onderbouwd een keuze maken voor de volgende </w:t>
      </w:r>
      <w:proofErr w:type="spellStart"/>
      <w:r>
        <w:t>challenge</w:t>
      </w:r>
      <w:proofErr w:type="spellEnd"/>
      <w:r>
        <w:t xml:space="preserve"> waar hij op gaat solliciteren. </w:t>
      </w:r>
    </w:p>
    <w:p w:rsidR="00E7636A" w:rsidRDefault="00E7636A" w:rsidP="00140D93">
      <w:pPr>
        <w:pStyle w:val="Heading3"/>
      </w:pPr>
      <w:bookmarkStart w:id="82" w:name="_Toc10797375"/>
      <w:r>
        <w:t>Vakdocent (Certificaten</w:t>
      </w:r>
      <w:r w:rsidR="00E16936">
        <w:t>, 49, 51, 52, 53</w:t>
      </w:r>
      <w:r>
        <w:t>)</w:t>
      </w:r>
      <w:bookmarkEnd w:id="82"/>
    </w:p>
    <w:p w:rsidR="00E16936" w:rsidRDefault="00414DD5" w:rsidP="00414DD5">
      <w:r>
        <w:t>In PL verandert</w:t>
      </w:r>
      <w:r w:rsidR="00D16D54">
        <w:t xml:space="preserve"> de rol van de vakdocent ook t.o.v. wat deze nu is, hij kan ingezet worden voor het behalen van certificaten en als expert bij de uitvoer van projecten en </w:t>
      </w:r>
      <w:proofErr w:type="spellStart"/>
      <w:r w:rsidR="00D16D54">
        <w:t>challenges</w:t>
      </w:r>
      <w:proofErr w:type="spellEnd"/>
      <w:r w:rsidR="00D16D54">
        <w:t xml:space="preserve">. Bij het opleiden kan onderscheid worden gemaakt tussen het vullen van de gereedschapskist en het toepassen van deze gereedschappen (in projecten en </w:t>
      </w:r>
      <w:proofErr w:type="spellStart"/>
      <w:r w:rsidR="00D16D54">
        <w:t>challenges</w:t>
      </w:r>
      <w:proofErr w:type="spellEnd"/>
      <w:r w:rsidR="00D16D54">
        <w:t xml:space="preserve">). ‘Platte’ vaardigheden kunnen een ingangseis zijn om aan een PC te mogen deelnemen. </w:t>
      </w:r>
    </w:p>
    <w:p w:rsidR="00414DD5" w:rsidRDefault="00E16936" w:rsidP="00414DD5">
      <w:r>
        <w:t xml:space="preserve">Bij het doceren t.b.v. certificaten is het van belang nauw samen te werken met bedrijven waar de aan het certificaat gekoppelde vaardigheden veel worden uitgevoerd. Bedrijven in het netwerk van de school die veel hetzelfde productiewerk uitvoeren zijn in veel gevallen door deze eenzijdigheid niet geschikt voor een 20 weken stage maar zouden heel goed een invulling geven voor het afronden van het certificaat. </w:t>
      </w:r>
    </w:p>
    <w:p w:rsidR="00E16936" w:rsidRDefault="00E16936" w:rsidP="00414DD5">
      <w:r w:rsidRPr="00E16936">
        <w:rPr>
          <w:i/>
        </w:rPr>
        <w:t>Voorbeeld casus: ‘Lascertificaat’</w:t>
      </w:r>
      <w:r w:rsidRPr="00E16936">
        <w:rPr>
          <w:i/>
        </w:rPr>
        <w:br/>
      </w:r>
      <w:r>
        <w:t>Een student wil graag zijn lascertificaat halen. Hij leert op de school de verschillende technieken die er zijn en de eerste basisvaardigheden. Vervolgens gaat de student twee weken aan het werk bij een regionaal bedrijf wat plantenbakken maakt. Onderdeel van dit plantenbakken maken is dat deze in elkaar moeten worden gelast. De student last voor beperkte tijd deze bakken in elkaar en maakt hierdoor ‘voldoende meters’ om het lascertificaat af te kunnen ronden. Bijkomend voordeel is dat de student wellicht ook het aanbod krijgt voor een (bij)baan.</w:t>
      </w:r>
      <w:r w:rsidR="00801EFF">
        <w:t xml:space="preserve"> In het PL-model kunnen studenten uit verschillende stromen komen en kunnen dus ook nieuwe Nederlanders, werkelozen of omscholers zijn.</w:t>
      </w:r>
    </w:p>
    <w:p w:rsidR="00801EFF" w:rsidRDefault="00801EFF" w:rsidP="00414DD5">
      <w:r>
        <w:t xml:space="preserve">Een groot voordeel voor deze differentiatie in type leer/werkplaatsen is dat er mee wordt voorkomen dat studenten veel te éénzijdig worden opgeleid bij eerder </w:t>
      </w:r>
      <w:proofErr w:type="gramStart"/>
      <w:r>
        <w:t>genoemde  bedrijven</w:t>
      </w:r>
      <w:proofErr w:type="gramEnd"/>
      <w:r>
        <w:t>. Het doel is ook om te voorkomen dat studenten worden ingezet als ‘goedkope handje’.</w:t>
      </w:r>
    </w:p>
    <w:p w:rsidR="00E16936" w:rsidRPr="00414DD5" w:rsidRDefault="00801EFF" w:rsidP="00414DD5">
      <w:r>
        <w:t>Vanuit de interviews met vakdocenten van verschillende soorten opleiding kwam herhaaldelijk terug dat studenten voor bepaalde onderdelen ‘domweg veel meters moeten maken’. Een opmerking bij de dansopleiding was bijvoorbeeld, ‘het model klinkt heel erg mooi, maar één ding, onze studenten moeten hoe dan ook heel veel dansuren draaien’. Bij de opleiding zorg geldt dit bijvoorbeeld voor het leren van prikken. Bij elke opleiding komt dit wel terug in één vorm of een andere en is dus belangrijk om goed te kunnen faciliteren in PL.</w:t>
      </w:r>
    </w:p>
    <w:p w:rsidR="00E7636A" w:rsidRDefault="00E7636A" w:rsidP="00140D93">
      <w:pPr>
        <w:pStyle w:val="Heading3"/>
      </w:pPr>
      <w:bookmarkStart w:id="83" w:name="_Toc10797376"/>
      <w:r>
        <w:t>Vakdocent (</w:t>
      </w:r>
      <w:proofErr w:type="spellStart"/>
      <w:r>
        <w:t>Challenges</w:t>
      </w:r>
      <w:proofErr w:type="spellEnd"/>
      <w:r w:rsidR="00211255">
        <w:t>, 17, 23</w:t>
      </w:r>
      <w:r>
        <w:t>)</w:t>
      </w:r>
      <w:bookmarkEnd w:id="83"/>
    </w:p>
    <w:p w:rsidR="00613F69" w:rsidRDefault="00801EFF" w:rsidP="00613F69">
      <w:r>
        <w:t xml:space="preserve">Een andere rol die de vakdocent heeft is het begeleiden van </w:t>
      </w:r>
      <w:proofErr w:type="spellStart"/>
      <w:r>
        <w:t>Challenges</w:t>
      </w:r>
      <w:proofErr w:type="spellEnd"/>
      <w:r>
        <w:t>. Hierbij wordt de docent gevraagd door de werkgroep (19) om hen vaktechnisch te begeleiden. Bij deze begeleiding hoeft de docent niet alle facetten die aan bod komen in de Challenge te beheersen maar is de docent net als de coach ook kennismakelaar.</w:t>
      </w:r>
      <w:r w:rsidR="00211255">
        <w:t xml:space="preserve"> De docent weet vraag en aanbod in kennis en kunde aan elkaar te koppelen zowel binnen als buiten de organisatie.</w:t>
      </w:r>
      <w:r>
        <w:t xml:space="preserve"> De docent is in staat om de samenhang en de onderliggende disciplines</w:t>
      </w:r>
      <w:r w:rsidR="006547EB">
        <w:t xml:space="preserve">, </w:t>
      </w:r>
      <w:r>
        <w:t>leerkansen</w:t>
      </w:r>
      <w:r w:rsidR="006547EB">
        <w:t xml:space="preserve"> en koppeling met verschillende kwalificatiedossiers</w:t>
      </w:r>
      <w:r>
        <w:t xml:space="preserve"> te benoemen. </w:t>
      </w:r>
    </w:p>
    <w:p w:rsidR="00613F69" w:rsidRDefault="00613F69" w:rsidP="00613F69">
      <w:pPr>
        <w:pStyle w:val="Heading3"/>
      </w:pPr>
      <w:bookmarkStart w:id="84" w:name="_Toc10797377"/>
      <w:r>
        <w:t>Mentoren</w:t>
      </w:r>
      <w:bookmarkEnd w:id="84"/>
    </w:p>
    <w:p w:rsidR="00613F69" w:rsidRPr="00613F69" w:rsidRDefault="00613F69" w:rsidP="00613F69">
      <w:r>
        <w:t>Op dit moment worden mentoren vooral ingezet via het Mentorprogramma Friesland</w:t>
      </w:r>
      <w:r w:rsidR="0016666F">
        <w:t xml:space="preserve"> (MPF)</w:t>
      </w:r>
      <w:r w:rsidR="00D66B5C">
        <w:t xml:space="preserve">, dit programma levert mentoren vanuit het bedrijfsleven aan zowel MBO als HBO studenten. De inzet van mentoren is geen vast onderdeel van de begeleiding van de studenten maar iets van </w:t>
      </w:r>
      <w:r w:rsidR="00D66B5C">
        <w:lastRenderedPageBreak/>
        <w:t xml:space="preserve">incidenteel voorkomt en op eigen initiatief van de student. </w:t>
      </w:r>
      <w:r w:rsidR="008642DA">
        <w:t>Een ment</w:t>
      </w:r>
      <w:r w:rsidR="00D2360B">
        <w:t>or in het mentorprogramma heeft de rol van meester-gezel</w:t>
      </w:r>
      <w:r w:rsidR="0016666F">
        <w:t xml:space="preserve">. Een mentor in het bestaande mentorprogramma krijgt geen training of opleiding. Dit is een bewuste keuze van MPF, de reden hiervoor is dat MPF de authenticiteit </w:t>
      </w:r>
      <w:r w:rsidR="000631D4">
        <w:t>van de mentor wil borgen.</w:t>
      </w:r>
      <w:r w:rsidR="00D2360B">
        <w:t xml:space="preserve"> </w:t>
      </w:r>
      <w:r w:rsidR="00D66B5C">
        <w:t>PL zet veel zwaarder in op de inzet van mentoren en wel op drie verschillende manieren.</w:t>
      </w:r>
    </w:p>
    <w:p w:rsidR="00E7636A" w:rsidRDefault="00E7636A" w:rsidP="00613F69">
      <w:pPr>
        <w:pStyle w:val="Heading4"/>
      </w:pPr>
      <w:r>
        <w:t>Meester – Gezel</w:t>
      </w:r>
      <w:r w:rsidR="000631D4">
        <w:t xml:space="preserve"> (16)</w:t>
      </w:r>
    </w:p>
    <w:p w:rsidR="00D66B5C" w:rsidRPr="00D66B5C" w:rsidRDefault="0016666F" w:rsidP="00D66B5C">
      <w:r>
        <w:t xml:space="preserve">Een mentor in de meester-gezel rol kan de student helpen op persoonlijk- of </w:t>
      </w:r>
      <w:proofErr w:type="spellStart"/>
      <w:r>
        <w:t>vakinhoudelijkvlak</w:t>
      </w:r>
      <w:proofErr w:type="spellEnd"/>
      <w:r>
        <w:t xml:space="preserve">, maar ook door het inzetten van zijn netwerk. Een mentor zet zijn levens en werkervaring in om een student te helpen bij de hobbels die hij tegenkomt. Het type ‘hobbels’ is niet van </w:t>
      </w:r>
      <w:proofErr w:type="gramStart"/>
      <w:r>
        <w:t>te voren</w:t>
      </w:r>
      <w:proofErr w:type="gramEnd"/>
      <w:r>
        <w:t xml:space="preserve"> gedefinieerd en kunnen dus heel uiteenlopend zijn. De mentoren kunnen uit het bestaande mentorprogramma komen of uit een nieuw te formeren pool.</w:t>
      </w:r>
    </w:p>
    <w:p w:rsidR="000631D4" w:rsidRDefault="00E7636A" w:rsidP="000631D4">
      <w:pPr>
        <w:pStyle w:val="Heading4"/>
      </w:pPr>
      <w:r>
        <w:t xml:space="preserve">Mentor </w:t>
      </w:r>
      <w:r w:rsidR="00613F69">
        <w:t xml:space="preserve">bij </w:t>
      </w:r>
      <w:proofErr w:type="spellStart"/>
      <w:r>
        <w:t>Challenges</w:t>
      </w:r>
      <w:proofErr w:type="spellEnd"/>
      <w:r w:rsidR="000631D4">
        <w:t xml:space="preserve"> (21)</w:t>
      </w:r>
    </w:p>
    <w:p w:rsidR="000631D4" w:rsidRPr="000631D4" w:rsidRDefault="000631D4" w:rsidP="000631D4">
      <w:r>
        <w:t xml:space="preserve">Een mentor kan ook worden ingezet bij de begeleiding van </w:t>
      </w:r>
      <w:proofErr w:type="spellStart"/>
      <w:r>
        <w:t>Challenges</w:t>
      </w:r>
      <w:proofErr w:type="spellEnd"/>
      <w:r>
        <w:t>. Studenten in de werkgroep (19) kiezen zelf welke mentoren ze gaan vragen voor ondersteuning.</w:t>
      </w:r>
      <w:r w:rsidR="00992FBB">
        <w:t xml:space="preserve"> </w:t>
      </w:r>
      <w:r w:rsidR="00A41AEC">
        <w:t xml:space="preserve">De mate waarin een mentor helpt is afhankelijk van de vraag en de beschikbaarheid. Mentoren die helpen bij </w:t>
      </w:r>
      <w:proofErr w:type="spellStart"/>
      <w:r w:rsidR="00A41AEC">
        <w:t>challenges</w:t>
      </w:r>
      <w:proofErr w:type="spellEnd"/>
      <w:r w:rsidR="00A41AEC">
        <w:t xml:space="preserve"> hebben eerst een training ondergaan waarin ze worden opgeleid op pedagogisch en didactisch vlak. Ook wordt er in deze training de nadruk op gelegd dat de student van nu niet de student is die zij zelf vroeger waren en wat hierin de verschillen zijn, daarnaast worden verschillende zorgbehoeftes uitgelegd. Hoe ga je bijvoorbeeld om met veel voorkomende diagnoses als ADHD, autisme, obesitas, depressie, etc. en hoe herken je dat. Hoe geef je als mentor aan dat je wellicht jezelf niet in staat ziet om met de ‘bagage’ van de student om te kunnen gaan.</w:t>
      </w:r>
    </w:p>
    <w:p w:rsidR="00613F69" w:rsidRDefault="00613F69" w:rsidP="00613F69">
      <w:pPr>
        <w:pStyle w:val="Heading4"/>
      </w:pPr>
      <w:r>
        <w:t>Mentor bij enkelv</w:t>
      </w:r>
      <w:r w:rsidRPr="00064E6F">
        <w:t>ou</w:t>
      </w:r>
      <w:r>
        <w:t>dige vaardigheden</w:t>
      </w:r>
      <w:r w:rsidR="000631D4">
        <w:t xml:space="preserve"> (49, 51, 52, 53)</w:t>
      </w:r>
    </w:p>
    <w:p w:rsidR="00613F69" w:rsidRPr="00613F69" w:rsidRDefault="00A41AEC" w:rsidP="00613F69">
      <w:r>
        <w:t>De rol van een mentor bij een enkelvoudige vaardigheid is veel eenvoudiger dan voorgaande. De mentor neemt voor een bepaalde periode een student onder de vleugels en leert hem één of meer ‘platte’ vaardigheden, zoals lassen, solderen, prikken, bedden verschonen, telefoon aannemen, etc.</w:t>
      </w:r>
      <w:r w:rsidR="00AE0ED3">
        <w:t xml:space="preserve"> De mentor is op voorhand gekwalificeerd door de school of vergelijkbare organisatie.</w:t>
      </w:r>
      <w:r>
        <w:t xml:space="preserve"> De mentor is in staat om op het juiste moment aan te geven dat de student het beoogde niveau heeft behaald. Deze periode kan al dan niet worden afgesloten met een examen</w:t>
      </w:r>
      <w:r w:rsidR="00AE0ED3">
        <w:t xml:space="preserve"> (examen zou niet nodig moeten zijn aangezien een gekwalificeerde mentor voor een langere periode de student kan observeren)</w:t>
      </w:r>
      <w:r>
        <w:t>.</w:t>
      </w:r>
    </w:p>
    <w:p w:rsidR="00E7636A" w:rsidRDefault="00E7636A" w:rsidP="00140D93">
      <w:pPr>
        <w:pStyle w:val="Heading3"/>
      </w:pPr>
      <w:bookmarkStart w:id="85" w:name="_Toc10797378"/>
      <w:r w:rsidRPr="00140D93">
        <w:t>HBO/</w:t>
      </w:r>
      <w:proofErr w:type="spellStart"/>
      <w:r w:rsidRPr="00140D93">
        <w:t>Msc</w:t>
      </w:r>
      <w:proofErr w:type="spellEnd"/>
      <w:r w:rsidRPr="00140D93">
        <w:t xml:space="preserve"> </w:t>
      </w:r>
      <w:proofErr w:type="spellStart"/>
      <w:r w:rsidRPr="00140D93">
        <w:t>Buddies</w:t>
      </w:r>
      <w:proofErr w:type="spellEnd"/>
      <w:r w:rsidRPr="00140D93">
        <w:t xml:space="preserve"> </w:t>
      </w:r>
      <w:r w:rsidR="00AE0ED3">
        <w:t xml:space="preserve">en </w:t>
      </w:r>
      <w:proofErr w:type="spellStart"/>
      <w:r w:rsidR="00AE0ED3">
        <w:t>multi</w:t>
      </w:r>
      <w:proofErr w:type="spellEnd"/>
      <w:r w:rsidR="00AE0ED3">
        <w:t>-level-</w:t>
      </w:r>
      <w:proofErr w:type="spellStart"/>
      <w:r w:rsidR="00AE0ED3">
        <w:t>challenges</w:t>
      </w:r>
      <w:bookmarkEnd w:id="85"/>
      <w:proofErr w:type="spellEnd"/>
    </w:p>
    <w:p w:rsidR="00AE0ED3" w:rsidRDefault="00AE0ED3" w:rsidP="00AE0ED3">
      <w:r>
        <w:t xml:space="preserve">PL is circulair opgebouwd, wanneer een student het MBO verlaat richting het HBO en later richting de universiteit kan deze op gezette momenten weer zijn kennis en ervaring teruggeven aan het MBO. Eén manier hiervan is d.m.v. een buddy-programma. Een HBO student helpt dan werkgroepen bij het uitvoeren van hun opdracht in ruil voor studiepunten. De koppeling tussen MBO en HBO student kan ook één op één voor persoonlijke en meer brede ondersteuning, maar ook voor het helpen bij de transitie tussen MBO en HBO. Er is nu nog veel uitval van </w:t>
      </w:r>
      <w:proofErr w:type="spellStart"/>
      <w:r>
        <w:t>MBO’rs</w:t>
      </w:r>
      <w:proofErr w:type="spellEnd"/>
      <w:r>
        <w:t xml:space="preserve"> op het HBO. Er lopen nu al verschillende programma’s om deze doorstroom te verbeteren.</w:t>
      </w:r>
    </w:p>
    <w:p w:rsidR="00AE0ED3" w:rsidRPr="00AE0ED3" w:rsidRDefault="00AE0ED3" w:rsidP="00AE0ED3">
      <w:r>
        <w:t xml:space="preserve">Het is ook mogelijk dat studenten van verschillende niveaus samenwerken aan dezelfde </w:t>
      </w:r>
      <w:proofErr w:type="spellStart"/>
      <w:r>
        <w:t>challenge</w:t>
      </w:r>
      <w:proofErr w:type="spellEnd"/>
      <w:r w:rsidR="00515F78">
        <w:t xml:space="preserve"> vanuit verschillende opleidingen en scholen. Hierdoor </w:t>
      </w:r>
      <w:r w:rsidR="009002F3">
        <w:t>kan</w:t>
      </w:r>
      <w:r w:rsidR="00515F78">
        <w:t xml:space="preserve"> een zeer rijke leerervaring</w:t>
      </w:r>
      <w:r w:rsidR="009002F3">
        <w:t xml:space="preserve"> ontstaan</w:t>
      </w:r>
      <w:r w:rsidR="00515F78">
        <w:t>.</w:t>
      </w:r>
    </w:p>
    <w:p w:rsidR="00E7636A" w:rsidRDefault="00E7636A" w:rsidP="00140D93">
      <w:pPr>
        <w:pStyle w:val="Heading3"/>
      </w:pPr>
      <w:bookmarkStart w:id="86" w:name="_Toc10797379"/>
      <w:r>
        <w:lastRenderedPageBreak/>
        <w:t>Ouders/verzorgers</w:t>
      </w:r>
      <w:r w:rsidR="00A155D1">
        <w:t xml:space="preserve"> (5, 6 en gemarkeerd met (OV))</w:t>
      </w:r>
      <w:bookmarkEnd w:id="86"/>
    </w:p>
    <w:p w:rsidR="00A155D1" w:rsidRDefault="00A155D1" w:rsidP="00A155D1">
      <w:r>
        <w:t xml:space="preserve">Een mogelijkheid voor ondersteuning die op dit moment in het geheel niet wordt ingezet is de ondersteuning door ouders. Het is nu niet inzichtelijk welke kennis, kunde en ervaring er is bij de ouders/verzorgers van de studenten. </w:t>
      </w:r>
      <w:proofErr w:type="spellStart"/>
      <w:r>
        <w:t>OV’rs</w:t>
      </w:r>
      <w:proofErr w:type="spellEnd"/>
      <w:r>
        <w:t xml:space="preserve"> worden ook nergens gevraagd of ze zouden willen helpen bij bepaalde activiteiten nu of in de toekomst. </w:t>
      </w:r>
    </w:p>
    <w:p w:rsidR="00A155D1" w:rsidRDefault="00A155D1" w:rsidP="00A155D1">
      <w:r>
        <w:t xml:space="preserve">Dit is een gemiste kans en wel om twee redenen als eerste omdat er waarschijnlijk best veel ouders zijn die een inspanningsbijdrage aan de school van hun kind willen leveren maar ten tweede ook omdat dit een hele goede mogelijkheid biedt om meer empathie voor de situatie van het huidige onderwijs te creëren. Aan de zijlijn oordelen zonder inzicht wat er werkelijk speelt is zoveel gemakkelijker dan wanneer er uit eerste hand ervaring is opgedaan over hoe dat nu werkelijk gaat in het onderwijs en welke uitdagingen er dan worden tegengekomen. </w:t>
      </w:r>
    </w:p>
    <w:p w:rsidR="00A155D1" w:rsidRDefault="00A155D1" w:rsidP="00A155D1">
      <w:r w:rsidRPr="00A155D1">
        <w:t xml:space="preserve">Ouders en verzorgers kunnen worden gevraagd om een bijdrage te leveren aan de school in de vorm van het geven van gastcolleges/workshops, het helpen bij evenementen, het begeleiden in werkplaatsen, etc. Belangrijke voorwaarde is wel dat ouders/verzorgers nooit hun eigen kinderen begeleiden e.d. Dit moet op voorhand erg helder worden gemaakt. De school moet een plaats zijn waar studenten zich geen zorgen hoeven te maken over inmenging van de thuissituatie.  </w:t>
      </w:r>
    </w:p>
    <w:p w:rsidR="00817980" w:rsidRDefault="00A155D1" w:rsidP="00A155D1">
      <w:r>
        <w:t>Het doel van ouder/verzorgerparticipatie is:</w:t>
      </w:r>
    </w:p>
    <w:p w:rsidR="00817980" w:rsidRDefault="00A155D1" w:rsidP="00A155D1">
      <w:pPr>
        <w:pStyle w:val="ListParagraph"/>
        <w:numPr>
          <w:ilvl w:val="0"/>
          <w:numId w:val="12"/>
        </w:numPr>
      </w:pPr>
      <w:r>
        <w:t>Inzicht in de werkwijze van PL</w:t>
      </w:r>
    </w:p>
    <w:p w:rsidR="00817980" w:rsidRDefault="00A155D1" w:rsidP="00A155D1">
      <w:pPr>
        <w:pStyle w:val="ListParagraph"/>
        <w:numPr>
          <w:ilvl w:val="0"/>
          <w:numId w:val="12"/>
        </w:numPr>
      </w:pPr>
      <w:r>
        <w:t>Eigenaarschap in PL</w:t>
      </w:r>
    </w:p>
    <w:p w:rsidR="00A155D1" w:rsidRDefault="00A155D1" w:rsidP="00A155D1">
      <w:pPr>
        <w:pStyle w:val="ListParagraph"/>
        <w:numPr>
          <w:ilvl w:val="0"/>
          <w:numId w:val="12"/>
        </w:numPr>
      </w:pPr>
      <w:r>
        <w:t xml:space="preserve">Begrip kweken </w:t>
      </w:r>
      <w:r w:rsidR="00817980">
        <w:t>voor de uitdagingen van het hedendaagse onderwijs</w:t>
      </w:r>
    </w:p>
    <w:p w:rsidR="00817980" w:rsidRPr="00A155D1" w:rsidRDefault="00817980" w:rsidP="00A155D1">
      <w:pPr>
        <w:pStyle w:val="ListParagraph"/>
        <w:numPr>
          <w:ilvl w:val="0"/>
          <w:numId w:val="12"/>
        </w:numPr>
      </w:pPr>
      <w:r>
        <w:t>Extra bron van ondersteuning voor studenten</w:t>
      </w:r>
    </w:p>
    <w:p w:rsidR="00E7636A" w:rsidRDefault="00E7636A" w:rsidP="00E7636A">
      <w:pPr>
        <w:pStyle w:val="Heading2"/>
      </w:pPr>
      <w:bookmarkStart w:id="87" w:name="_Toc10797380"/>
      <w:r>
        <w:t>Krachtige leeromgeving</w:t>
      </w:r>
      <w:bookmarkEnd w:id="87"/>
    </w:p>
    <w:p w:rsidR="00A7630F" w:rsidRDefault="00064E6F" w:rsidP="00064E6F">
      <w:pPr>
        <w:pStyle w:val="Heading3"/>
      </w:pPr>
      <w:bookmarkStart w:id="88" w:name="_Toc10797381"/>
      <w:r>
        <w:t>Werkplaatsen op school</w:t>
      </w:r>
      <w:bookmarkEnd w:id="88"/>
    </w:p>
    <w:p w:rsidR="00F77D5F" w:rsidRPr="00F77D5F" w:rsidRDefault="00F77D5F" w:rsidP="00F77D5F">
      <w:r>
        <w:t>De werkplaatsen op school zijn op dit moment voor een groot deel alleen beschikbaar voor een beperkt aantal opleidingen en worden dus niet gedeeld. In PL worden werkplaatsen zowel binnen als buiten de scholen gedeeld. De werkplaatsen moeten een gastvrije en veilige leeromgeving vormen waarin het duidelijk is wie voor welke hulp kan worden gevraagd.</w:t>
      </w:r>
    </w:p>
    <w:p w:rsidR="00064E6F" w:rsidRDefault="00064E6F" w:rsidP="00064E6F">
      <w:pPr>
        <w:pStyle w:val="Heading3"/>
      </w:pPr>
      <w:bookmarkStart w:id="89" w:name="_Toc10797382"/>
      <w:r>
        <w:t>Werkplaatsen bij bedrijven en instellingen</w:t>
      </w:r>
      <w:bookmarkEnd w:id="89"/>
    </w:p>
    <w:p w:rsidR="00F77D5F" w:rsidRDefault="00D825CE" w:rsidP="00F77D5F">
      <w:r>
        <w:t xml:space="preserve">Werkplaatsen bij de partnerbedrijven van de school worden nu alleen ingezet voor het eigen personeel, BBL studenten of BPV studenten. In veel gevallen zijn er veel momenten waarop de machines stil staan, denk hierbij ook aan </w:t>
      </w:r>
      <w:proofErr w:type="spellStart"/>
      <w:r>
        <w:t>s’avonds</w:t>
      </w:r>
      <w:proofErr w:type="spellEnd"/>
      <w:r>
        <w:t xml:space="preserve"> en in het weekend. Dit terwijl de school vaak vergelijkbare ma</w:t>
      </w:r>
      <w:r w:rsidR="008F0561">
        <w:t>chines moet aanschaffen. Het PL-</w:t>
      </w:r>
      <w:r>
        <w:t xml:space="preserve">model streeft ernaar de machines binnen en buiten de school in kaart te brengen om vervolgens het mogelijk te maken voor bedrijven en studenten om zo optimaal mogelijk van elkaars machines gebruik te kunnen maken. De tegenprestatie voor deze beschikbaarheidsstelling kan zijn het gebruik van machines die het bedrijf zelf niet heeft, in de vorm van arbeid, hulp bij een </w:t>
      </w:r>
      <w:proofErr w:type="spellStart"/>
      <w:r>
        <w:t>challenge</w:t>
      </w:r>
      <w:proofErr w:type="spellEnd"/>
      <w:r>
        <w:t xml:space="preserve"> van het bedrijf, </w:t>
      </w:r>
      <w:proofErr w:type="spellStart"/>
      <w:r>
        <w:t>mentoring</w:t>
      </w:r>
      <w:proofErr w:type="spellEnd"/>
      <w:r>
        <w:t xml:space="preserve"> van studenten. </w:t>
      </w:r>
      <w:r w:rsidR="007318E7">
        <w:t>Dit alles z</w:t>
      </w:r>
      <w:r>
        <w:t xml:space="preserve">oveel </w:t>
      </w:r>
      <w:r w:rsidR="007318E7">
        <w:t>mogelijk met gesloten beurs.</w:t>
      </w:r>
    </w:p>
    <w:p w:rsidR="007318E7" w:rsidRDefault="007318E7" w:rsidP="00F77D5F">
      <w:proofErr w:type="gramStart"/>
      <w:r>
        <w:t>Het</w:t>
      </w:r>
      <w:proofErr w:type="gramEnd"/>
      <w:r>
        <w:t xml:space="preserve"> pallet aan machines wat in het hierboven beschreven model beschikbaar komt zorgt voor een uitgebreid arsenaal aan rijke leeromgevingen en ook direct gekoppeld aan en in de praktijk. Ook de waarde van de machines wordt dan wellicht beter onderkent door de studenten. </w:t>
      </w:r>
    </w:p>
    <w:p w:rsidR="007318E7" w:rsidRDefault="007318E7" w:rsidP="00F77D5F">
      <w:r>
        <w:lastRenderedPageBreak/>
        <w:t xml:space="preserve">Studenten die nu in het </w:t>
      </w:r>
      <w:proofErr w:type="spellStart"/>
      <w:r>
        <w:t>D’Lab</w:t>
      </w:r>
      <w:proofErr w:type="spellEnd"/>
      <w:r>
        <w:t xml:space="preserve">, de maakplek van het FC in de Blokhuispoort, mogen werken herkennen en erkennen vaak niet de waarde van de machines waar ze kosteloos mee mogen werken. De vanzelfsprekendheid dat dit ‘zomaar’ voor hen beschikbaar is, is groot. De verwachting is dat wanneer studenten op verschillende plekken komen in het bedrijfsleven en </w:t>
      </w:r>
      <w:proofErr w:type="gramStart"/>
      <w:r>
        <w:t>er achter</w:t>
      </w:r>
      <w:proofErr w:type="gramEnd"/>
      <w:r>
        <w:t xml:space="preserve"> komen dat het helemaal niet vanzelfsprekend is dat je bij een bedrijf dit allemaal ter beschikking hebt er meer herkenning en erkenning voor de kansen die ze als student krijgen ontstaat.</w:t>
      </w:r>
    </w:p>
    <w:p w:rsidR="007318E7" w:rsidRPr="008F0561" w:rsidRDefault="007318E7" w:rsidP="00F77D5F">
      <w:pPr>
        <w:rPr>
          <w:i/>
        </w:rPr>
      </w:pPr>
      <w:r w:rsidRPr="008F0561">
        <w:rPr>
          <w:i/>
        </w:rPr>
        <w:t>Het fenomeen is overigens geen gevolg van ondankbaarheid o.i.d. maar meer een gevolg van het feit dat studenten van nu alles op technologisch gebied hun hele leven al hebben gehad en hier vrijwel geen moeite voor hebben moeten doen. A</w:t>
      </w:r>
      <w:r w:rsidR="008F0561" w:rsidRPr="008F0561">
        <w:rPr>
          <w:i/>
        </w:rPr>
        <w:t>lles, zowel informatie als fysiek, is één klik verwijderd. Zelfs de fysieke objecten worden vaak d</w:t>
      </w:r>
      <w:r w:rsidR="008F0561">
        <w:rPr>
          <w:i/>
        </w:rPr>
        <w:t>i</w:t>
      </w:r>
      <w:r w:rsidR="008F0561" w:rsidRPr="008F0561">
        <w:rPr>
          <w:i/>
        </w:rPr>
        <w:t>ezelfde dag nog geleverd en bevalt het niet dan stuurt moeder</w:t>
      </w:r>
      <w:r w:rsidR="008F0561">
        <w:rPr>
          <w:i/>
        </w:rPr>
        <w:t>s</w:t>
      </w:r>
      <w:r w:rsidR="008F0561" w:rsidRPr="008F0561">
        <w:rPr>
          <w:i/>
        </w:rPr>
        <w:t xml:space="preserve"> het wel weer retour (hoe? Geen idee).</w:t>
      </w:r>
      <w:r w:rsidR="008F0561">
        <w:rPr>
          <w:i/>
        </w:rPr>
        <w:t xml:space="preserve"> Het concept dat je eerst moet investeren voordat je kunt oogsten is verloren gegaan. Dit is een zeer grote uitdaging voor het maakonderwijs waarbij er eerst ontzettend veel tijd moet worden geïnvesteerd voordat bepaalde technieken en machines onder de knie zijn. Dit terwijl het in het YouTube-filmpje van 10 minuten het er zo eenvoudig uitzag en meteen goed ging. </w:t>
      </w:r>
    </w:p>
    <w:p w:rsidR="00064E6F" w:rsidRDefault="00064E6F" w:rsidP="00064E6F">
      <w:pPr>
        <w:pStyle w:val="Heading3"/>
      </w:pPr>
      <w:bookmarkStart w:id="90" w:name="_Toc10797383"/>
      <w:r>
        <w:t>X</w:t>
      </w:r>
      <w:r>
        <w:rPr>
          <w:vertAlign w:val="superscript"/>
        </w:rPr>
        <w:t>2</w:t>
      </w:r>
      <w:r>
        <w:t>pocket (86)</w:t>
      </w:r>
      <w:bookmarkEnd w:id="90"/>
    </w:p>
    <w:p w:rsidR="00064E6F" w:rsidRPr="00064E6F" w:rsidRDefault="00F77D5F" w:rsidP="00064E6F">
      <w:r>
        <w:t xml:space="preserve">In het </w:t>
      </w:r>
      <w:r w:rsidR="00064E6F">
        <w:t xml:space="preserve">X2(in </w:t>
      </w:r>
      <w:proofErr w:type="spellStart"/>
      <w:r w:rsidR="00064E6F">
        <w:t>the</w:t>
      </w:r>
      <w:proofErr w:type="spellEnd"/>
      <w:r w:rsidR="00064E6F">
        <w:t xml:space="preserve">) Pocket </w:t>
      </w:r>
      <w:r>
        <w:t>programma is het een vereiste dat</w:t>
      </w:r>
      <w:r w:rsidR="00064E6F">
        <w:t xml:space="preserve"> elke student die een certificaat heeft behaald ten minste twee andere studenten bij het behalen van hun certificaat</w:t>
      </w:r>
      <w:r>
        <w:t xml:space="preserve"> helpt</w:t>
      </w:r>
      <w:r w:rsidR="00064E6F">
        <w:t xml:space="preserve">. Op die manier wordt kennis </w:t>
      </w:r>
      <w:r>
        <w:t>exponentieel</w:t>
      </w:r>
      <w:r w:rsidR="00064E6F">
        <w:t xml:space="preserve"> doorgegeven</w:t>
      </w:r>
    </w:p>
    <w:p w:rsidR="00064E6F" w:rsidRDefault="00064E6F" w:rsidP="00064E6F">
      <w:pPr>
        <w:pStyle w:val="Heading3"/>
      </w:pPr>
      <w:bookmarkStart w:id="91" w:name="_Toc10797384"/>
      <w:r>
        <w:t>De zes leerprincipes</w:t>
      </w:r>
      <w:bookmarkEnd w:id="91"/>
    </w:p>
    <w:p w:rsidR="00064E6F" w:rsidRPr="00064E6F" w:rsidRDefault="00064E6F" w:rsidP="00064E6F">
      <w:r>
        <w:t>Het FC hanteert de zes leerprincipes in elke onderwijs die er wordt aangeboden. Het voldoen aan deze criteria is dan ook een strikte eis voor het PL-model. Onderstaand wordt aangegeven op welke manier PL voldoet aan de zes leerprincipes.</w:t>
      </w:r>
    </w:p>
    <w:p w:rsidR="00064E6F" w:rsidRDefault="00064E6F" w:rsidP="00064E6F">
      <w:pPr>
        <w:pStyle w:val="ListParagraph"/>
        <w:numPr>
          <w:ilvl w:val="0"/>
          <w:numId w:val="14"/>
        </w:numPr>
      </w:pPr>
      <w:r>
        <w:t>Een context van praktijk</w:t>
      </w:r>
    </w:p>
    <w:p w:rsidR="00064E6F" w:rsidRDefault="00064E6F" w:rsidP="00064E6F">
      <w:pPr>
        <w:pStyle w:val="ListParagraph"/>
        <w:numPr>
          <w:ilvl w:val="1"/>
          <w:numId w:val="14"/>
        </w:numPr>
      </w:pPr>
      <w:proofErr w:type="spellStart"/>
      <w:r>
        <w:t>Challenges</w:t>
      </w:r>
      <w:proofErr w:type="spellEnd"/>
      <w:r>
        <w:t xml:space="preserve"> worden aangedragen door de praktijk</w:t>
      </w:r>
    </w:p>
    <w:p w:rsidR="00064E6F" w:rsidRDefault="00064E6F" w:rsidP="00064E6F">
      <w:pPr>
        <w:pStyle w:val="ListParagraph"/>
        <w:numPr>
          <w:ilvl w:val="1"/>
          <w:numId w:val="14"/>
        </w:numPr>
      </w:pPr>
      <w:r>
        <w:t>Mentoren komen rechtstreeks uit de praktijk</w:t>
      </w:r>
    </w:p>
    <w:p w:rsidR="00064E6F" w:rsidRDefault="00064E6F" w:rsidP="00064E6F">
      <w:pPr>
        <w:pStyle w:val="ListParagraph"/>
        <w:numPr>
          <w:ilvl w:val="1"/>
          <w:numId w:val="14"/>
        </w:numPr>
      </w:pPr>
      <w:r>
        <w:t>Docenten worden (bij)geschoold door de praktijk</w:t>
      </w:r>
    </w:p>
    <w:p w:rsidR="00064E6F" w:rsidRDefault="00064E6F" w:rsidP="00064E6F">
      <w:pPr>
        <w:pStyle w:val="ListParagraph"/>
        <w:numPr>
          <w:ilvl w:val="0"/>
          <w:numId w:val="14"/>
        </w:numPr>
      </w:pPr>
      <w:r>
        <w:t>Een cyclus van doen en leren</w:t>
      </w:r>
    </w:p>
    <w:p w:rsidR="00064E6F" w:rsidRDefault="00064E6F" w:rsidP="00064E6F">
      <w:pPr>
        <w:pStyle w:val="ListParagraph"/>
        <w:numPr>
          <w:ilvl w:val="1"/>
          <w:numId w:val="14"/>
        </w:numPr>
      </w:pPr>
      <w:r>
        <w:t>Toepassen van Design thinking cyclus</w:t>
      </w:r>
    </w:p>
    <w:p w:rsidR="00064E6F" w:rsidRDefault="00064E6F" w:rsidP="00064E6F">
      <w:pPr>
        <w:pStyle w:val="ListParagraph"/>
        <w:numPr>
          <w:ilvl w:val="1"/>
          <w:numId w:val="14"/>
        </w:numPr>
      </w:pPr>
      <w:r>
        <w:t>Op het moment van ‘noodzaak’ verschillende bronnen beschikbaar</w:t>
      </w:r>
    </w:p>
    <w:p w:rsidR="00064E6F" w:rsidRDefault="00064E6F" w:rsidP="00064E6F">
      <w:pPr>
        <w:pStyle w:val="ListParagraph"/>
        <w:numPr>
          <w:ilvl w:val="0"/>
          <w:numId w:val="14"/>
        </w:numPr>
      </w:pPr>
      <w:r>
        <w:t>Noodzakelijke verdieping (en verbreding)</w:t>
      </w:r>
    </w:p>
    <w:p w:rsidR="00064E6F" w:rsidRDefault="00064E6F" w:rsidP="00064E6F">
      <w:pPr>
        <w:pStyle w:val="ListParagraph"/>
        <w:numPr>
          <w:ilvl w:val="1"/>
          <w:numId w:val="14"/>
        </w:numPr>
      </w:pPr>
      <w:r>
        <w:t>Elke cyclus kan de student specialiseren of verbreden</w:t>
      </w:r>
    </w:p>
    <w:p w:rsidR="00064E6F" w:rsidRDefault="00064E6F" w:rsidP="00064E6F">
      <w:pPr>
        <w:pStyle w:val="ListParagraph"/>
        <w:numPr>
          <w:ilvl w:val="1"/>
          <w:numId w:val="14"/>
        </w:numPr>
      </w:pPr>
      <w:r>
        <w:t>‘Leren bronnen raadplegen’ is onderdeel van eerste Bootcamp en kan worden aangeboden in de lessen-carrousel</w:t>
      </w:r>
    </w:p>
    <w:p w:rsidR="00064E6F" w:rsidRDefault="00064E6F" w:rsidP="00064E6F">
      <w:pPr>
        <w:pStyle w:val="ListParagraph"/>
        <w:numPr>
          <w:ilvl w:val="0"/>
          <w:numId w:val="14"/>
        </w:numPr>
      </w:pPr>
      <w:r>
        <w:t>Reflectie als motor</w:t>
      </w:r>
    </w:p>
    <w:p w:rsidR="00064E6F" w:rsidRDefault="00064E6F" w:rsidP="00064E6F">
      <w:pPr>
        <w:pStyle w:val="ListParagraph"/>
        <w:numPr>
          <w:ilvl w:val="1"/>
          <w:numId w:val="14"/>
        </w:numPr>
      </w:pPr>
      <w:r>
        <w:t>Zowel op groepsniveau als individueel op vaste momenten in het model opgenomen</w:t>
      </w:r>
    </w:p>
    <w:p w:rsidR="00064E6F" w:rsidRDefault="00064E6F" w:rsidP="00064E6F">
      <w:pPr>
        <w:pStyle w:val="ListParagraph"/>
        <w:numPr>
          <w:ilvl w:val="0"/>
          <w:numId w:val="14"/>
        </w:numPr>
      </w:pPr>
      <w:r>
        <w:t>De rol van begeleiding</w:t>
      </w:r>
    </w:p>
    <w:p w:rsidR="00064E6F" w:rsidRDefault="00064E6F" w:rsidP="00064E6F">
      <w:pPr>
        <w:pStyle w:val="ListParagraph"/>
        <w:numPr>
          <w:ilvl w:val="1"/>
          <w:numId w:val="14"/>
        </w:numPr>
      </w:pPr>
      <w:r>
        <w:t>Informeel beginnende in de Bootcamps</w:t>
      </w:r>
    </w:p>
    <w:p w:rsidR="00064E6F" w:rsidRDefault="00064E6F" w:rsidP="00064E6F">
      <w:pPr>
        <w:pStyle w:val="ListParagraph"/>
        <w:numPr>
          <w:ilvl w:val="1"/>
          <w:numId w:val="14"/>
        </w:numPr>
      </w:pPr>
      <w:r>
        <w:t>Formeel in de vorm van zelfgekozen coaches, vakdocenten, mentoren en HBO-</w:t>
      </w:r>
      <w:proofErr w:type="spellStart"/>
      <w:r>
        <w:t>buddies</w:t>
      </w:r>
      <w:proofErr w:type="spellEnd"/>
    </w:p>
    <w:p w:rsidR="00064E6F" w:rsidRDefault="00064E6F" w:rsidP="00064E6F">
      <w:pPr>
        <w:pStyle w:val="ListParagraph"/>
        <w:numPr>
          <w:ilvl w:val="0"/>
          <w:numId w:val="14"/>
        </w:numPr>
      </w:pPr>
      <w:r>
        <w:t>Twee vormen van beoordeling</w:t>
      </w:r>
    </w:p>
    <w:p w:rsidR="00064E6F" w:rsidRDefault="00064E6F" w:rsidP="00064E6F">
      <w:pPr>
        <w:pStyle w:val="ListParagraph"/>
        <w:numPr>
          <w:ilvl w:val="1"/>
          <w:numId w:val="14"/>
        </w:numPr>
      </w:pPr>
      <w:r>
        <w:t xml:space="preserve">Elke tussenoplevering wordt formatief beoordeeld door zowel vakdocenten, coaches en mentoren, hier is gelegenheid voor feedback </w:t>
      </w:r>
      <w:proofErr w:type="spellStart"/>
      <w:r>
        <w:t>and</w:t>
      </w:r>
      <w:proofErr w:type="spellEnd"/>
      <w:r>
        <w:t xml:space="preserve"> </w:t>
      </w:r>
      <w:r w:rsidR="008F0561">
        <w:t>feed forward</w:t>
      </w:r>
    </w:p>
    <w:p w:rsidR="00064E6F" w:rsidRPr="00064E6F" w:rsidRDefault="00064E6F" w:rsidP="00064E6F">
      <w:pPr>
        <w:pStyle w:val="ListParagraph"/>
        <w:numPr>
          <w:ilvl w:val="1"/>
          <w:numId w:val="14"/>
        </w:numPr>
      </w:pPr>
      <w:r>
        <w:lastRenderedPageBreak/>
        <w:t>Elke finaleoplevering wordt opgevolgd door een reflectiedocument wat samen met het gecreëerde de voorwaarde is voor het presenteren aan het assessmentpanel bestaande uit vakdocenten, coaches en mentoren. Hier heeft de student de mogelijkheid om het geleerde en het niveau hiervan aan te tonen om zodoende verschillende competenties te verzilveren (</w:t>
      </w:r>
      <w:proofErr w:type="spellStart"/>
      <w:r>
        <w:t>summatief</w:t>
      </w:r>
      <w:proofErr w:type="spellEnd"/>
      <w:r>
        <w:t>) mogelijk op verschillende niveaus en</w:t>
      </w:r>
      <w:r>
        <w:tab/>
        <w:t>verschillende stadia (beginner, gevorderd, expert)</w:t>
      </w:r>
    </w:p>
    <w:p w:rsidR="00064E6F" w:rsidRPr="00064E6F" w:rsidRDefault="00064E6F" w:rsidP="00A7630F"/>
    <w:p w:rsidR="00E7636A" w:rsidRDefault="00E7636A" w:rsidP="00E7636A">
      <w:pPr>
        <w:pStyle w:val="Heading2"/>
      </w:pPr>
      <w:bookmarkStart w:id="92" w:name="_Toc10797385"/>
      <w:r>
        <w:t>Leerdoelen (22)</w:t>
      </w:r>
      <w:bookmarkEnd w:id="92"/>
    </w:p>
    <w:p w:rsidR="0001249C" w:rsidRDefault="0001249C" w:rsidP="0001249C">
      <w:pPr>
        <w:pStyle w:val="Heading3"/>
      </w:pPr>
      <w:r>
        <w:t>Leerdoelen van de student</w:t>
      </w:r>
    </w:p>
    <w:p w:rsidR="0001249C" w:rsidRDefault="0001249C" w:rsidP="0001249C">
      <w:r>
        <w:t xml:space="preserve">Alvorens een student aan een Challenge of aan een certificaat begint stelt hij eerst zijn leerdoelen op. Dit kunnen persoonlijke leerdoelen zijn of leerdoelen gekoppeld aan </w:t>
      </w:r>
      <w:r w:rsidR="005D2AA1">
        <w:t>zijn kwalificatiedossier. De coach helpt bij het opstellen van de leerdoelen maar ook de vakdocenten en mentoren kunnen hier advies in geven. Een mentor uit het bedrijfsleven is wellicht beter in staat om een logische volgorde van leerdoelen te adviseren (wanneer heb je wat nodig vanuit de praktijk geredeneerd en dus niet vanuit een lineair curriculum gedacht).</w:t>
      </w:r>
    </w:p>
    <w:p w:rsidR="005D2AA1" w:rsidRDefault="005D2AA1" w:rsidP="0001249C">
      <w:r>
        <w:t>De leerdoelen worden bij gehouden in een online studentenvolgsysteem zoals bijvoorbeeld de leermeter.</w:t>
      </w:r>
    </w:p>
    <w:p w:rsidR="005D2AA1" w:rsidRDefault="005D2AA1" w:rsidP="0001249C">
      <w:r>
        <w:t>Na elke iteratie (33, 34, 35) reflecteert de student op zijn leerdoelen en stelt die bij in de leermeter.</w:t>
      </w:r>
    </w:p>
    <w:p w:rsidR="005D2AA1" w:rsidRDefault="005D2AA1" w:rsidP="005D2AA1">
      <w:pPr>
        <w:keepNext/>
        <w:spacing w:before="0" w:after="0"/>
      </w:pPr>
      <w:r w:rsidRPr="005D2AA1">
        <w:rPr>
          <w:rFonts w:ascii="Times New Roman" w:eastAsia="Times New Roman" w:hAnsi="Times New Roman" w:cs="Times New Roman"/>
          <w:sz w:val="24"/>
          <w:szCs w:val="24"/>
          <w:lang w:val="en-US"/>
        </w:rPr>
        <w:fldChar w:fldCharType="begin"/>
      </w:r>
      <w:r w:rsidRPr="005D2AA1">
        <w:rPr>
          <w:rFonts w:ascii="Times New Roman" w:eastAsia="Times New Roman" w:hAnsi="Times New Roman" w:cs="Times New Roman"/>
          <w:sz w:val="24"/>
          <w:szCs w:val="24"/>
          <w:lang w:val="en-US"/>
        </w:rPr>
        <w:instrText xml:space="preserve"> INCLUDEPICTURE "https://www.educator.eu/wp-content/uploads/leermeter_student.png" \* MERGEFORMATINET </w:instrText>
      </w:r>
      <w:r w:rsidRPr="005D2AA1">
        <w:rPr>
          <w:rFonts w:ascii="Times New Roman" w:eastAsia="Times New Roman" w:hAnsi="Times New Roman" w:cs="Times New Roman"/>
          <w:sz w:val="24"/>
          <w:szCs w:val="24"/>
          <w:lang w:val="en-US"/>
        </w:rPr>
        <w:fldChar w:fldCharType="separate"/>
      </w:r>
      <w:r w:rsidRPr="005D2AA1">
        <w:rPr>
          <w:rFonts w:ascii="Times New Roman" w:eastAsia="Times New Roman" w:hAnsi="Times New Roman" w:cs="Times New Roman"/>
          <w:noProof/>
          <w:sz w:val="24"/>
          <w:szCs w:val="24"/>
          <w:lang w:val="en-US"/>
        </w:rPr>
        <w:drawing>
          <wp:inline distT="0" distB="0" distL="0" distR="0">
            <wp:extent cx="3562350" cy="2570747"/>
            <wp:effectExtent l="0" t="0" r="0" b="0"/>
            <wp:docPr id="19" name="Picture 19" descr="https://www.educator.eu/wp-content/uploads/leermeter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or.eu/wp-content/uploads/leermeter_stud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5367" cy="2572924"/>
                    </a:xfrm>
                    <a:prstGeom prst="rect">
                      <a:avLst/>
                    </a:prstGeom>
                    <a:noFill/>
                    <a:ln>
                      <a:noFill/>
                    </a:ln>
                  </pic:spPr>
                </pic:pic>
              </a:graphicData>
            </a:graphic>
          </wp:inline>
        </w:drawing>
      </w:r>
      <w:r w:rsidRPr="005D2AA1">
        <w:rPr>
          <w:rFonts w:ascii="Times New Roman" w:eastAsia="Times New Roman" w:hAnsi="Times New Roman" w:cs="Times New Roman"/>
          <w:sz w:val="24"/>
          <w:szCs w:val="24"/>
          <w:lang w:val="en-US"/>
        </w:rPr>
        <w:fldChar w:fldCharType="end"/>
      </w:r>
    </w:p>
    <w:p w:rsidR="005D2AA1" w:rsidRPr="005D2AA1" w:rsidRDefault="005D2AA1" w:rsidP="005D2AA1">
      <w:pPr>
        <w:pStyle w:val="Caption"/>
        <w:rPr>
          <w:rFonts w:ascii="Times New Roman" w:eastAsia="Times New Roman" w:hAnsi="Times New Roman" w:cs="Times New Roman"/>
          <w:sz w:val="24"/>
          <w:szCs w:val="24"/>
          <w:lang w:val="en-US"/>
        </w:rPr>
      </w:pPr>
      <w:proofErr w:type="spellStart"/>
      <w:r>
        <w:t>Figure</w:t>
      </w:r>
      <w:proofErr w:type="spellEnd"/>
      <w:r>
        <w:t xml:space="preserve"> </w:t>
      </w:r>
      <w:r>
        <w:fldChar w:fldCharType="begin"/>
      </w:r>
      <w:r>
        <w:instrText xml:space="preserve"> SEQ Figure \* ARABIC </w:instrText>
      </w:r>
      <w:r>
        <w:fldChar w:fldCharType="separate"/>
      </w:r>
      <w:r w:rsidR="004247F3">
        <w:rPr>
          <w:noProof/>
        </w:rPr>
        <w:t>3</w:t>
      </w:r>
      <w:r>
        <w:fldChar w:fldCharType="end"/>
      </w:r>
      <w:r>
        <w:t xml:space="preserve"> In de leermeter reflecteert de student op zijn leerdoelen</w:t>
      </w:r>
    </w:p>
    <w:p w:rsidR="0001249C" w:rsidRDefault="0001249C" w:rsidP="0001249C">
      <w:pPr>
        <w:pStyle w:val="Heading3"/>
      </w:pPr>
      <w:r>
        <w:t>Leerdoelen van de werkgroep</w:t>
      </w:r>
    </w:p>
    <w:p w:rsidR="00E844A3" w:rsidRPr="00E844A3" w:rsidRDefault="00E844A3" w:rsidP="00E844A3">
      <w:r>
        <w:t xml:space="preserve">In de praktijk gaat het steeds minder om het individu, in een steeds sneller veranderende wereld wordt het steeds belangrijker om efficiënt en in harmonie in een team te kunnen werken. Een student gaat in een groep de verantwoordelijkheid en het eigenaarschap voelen wanneer gezamenlijk als groep duidelijk en unaniem helder wordt vastgesteld </w:t>
      </w:r>
      <w:r w:rsidR="00C529C3">
        <w:t>wat</w:t>
      </w:r>
      <w:r>
        <w:t xml:space="preserve"> de leerdoelen zijn en hoe </w:t>
      </w:r>
      <w:r w:rsidR="00C529C3">
        <w:t xml:space="preserve">de volgende iteratie of </w:t>
      </w:r>
      <w:r>
        <w:t xml:space="preserve">het eindproduct van de </w:t>
      </w:r>
      <w:proofErr w:type="spellStart"/>
      <w:r>
        <w:t>challenge</w:t>
      </w:r>
      <w:proofErr w:type="spellEnd"/>
      <w:r>
        <w:t xml:space="preserve"> of het project er uit </w:t>
      </w:r>
      <w:r w:rsidR="00C529C3">
        <w:t xml:space="preserve">gaat </w:t>
      </w:r>
      <w:r>
        <w:t>zie</w:t>
      </w:r>
      <w:r w:rsidR="00C529C3">
        <w:t>n</w:t>
      </w:r>
      <w:r>
        <w:t xml:space="preserve">. </w:t>
      </w:r>
    </w:p>
    <w:p w:rsidR="0001249C" w:rsidRDefault="0001249C" w:rsidP="0001249C">
      <w:pPr>
        <w:pStyle w:val="Heading3"/>
      </w:pPr>
      <w:r>
        <w:lastRenderedPageBreak/>
        <w:t>Onvoorziene leerdoelen</w:t>
      </w:r>
    </w:p>
    <w:p w:rsidR="00C529C3" w:rsidRPr="00C529C3" w:rsidRDefault="00C529C3" w:rsidP="00C529C3">
      <w:r>
        <w:t xml:space="preserve">Heel veel zaken die een student leert in een project of </w:t>
      </w:r>
      <w:proofErr w:type="spellStart"/>
      <w:r>
        <w:t>challenge</w:t>
      </w:r>
      <w:proofErr w:type="spellEnd"/>
      <w:r>
        <w:t xml:space="preserve"> zijn vaak niet vooraf bedacht, het is daarom erg belangrijk om die tijdens de formatieve en </w:t>
      </w:r>
      <w:proofErr w:type="spellStart"/>
      <w:r>
        <w:t>summatieve</w:t>
      </w:r>
      <w:proofErr w:type="spellEnd"/>
      <w:r>
        <w:t xml:space="preserve"> reflectie en beoordeling wel te behandelen en vast te leggen. Hierbij is de coach, maar ook de resterende ondersteuning van de student erg belangrijk. Vaak is een student zich niet zo bewust van deze onvoorziene leerdoelen. </w:t>
      </w:r>
    </w:p>
    <w:p w:rsidR="00E7636A" w:rsidRDefault="00E7636A" w:rsidP="00E7636A">
      <w:pPr>
        <w:pStyle w:val="Heading2"/>
      </w:pPr>
      <w:bookmarkStart w:id="93" w:name="_Toc10797386"/>
      <w:r>
        <w:t>Plannen</w:t>
      </w:r>
      <w:bookmarkEnd w:id="93"/>
      <w:r w:rsidR="00816B9D">
        <w:t xml:space="preserve"> van</w:t>
      </w:r>
      <w:r w:rsidR="008D73C0">
        <w:t xml:space="preserve"> </w:t>
      </w:r>
      <w:r w:rsidR="00816B9D">
        <w:t xml:space="preserve">leerdoelen </w:t>
      </w:r>
      <w:r w:rsidR="008D73C0">
        <w:t>(26</w:t>
      </w:r>
      <w:r w:rsidR="00816B9D">
        <w:t>, 27</w:t>
      </w:r>
      <w:r w:rsidR="008D73C0">
        <w:t>)</w:t>
      </w:r>
    </w:p>
    <w:p w:rsidR="006378DF" w:rsidRPr="006378DF" w:rsidRDefault="006378DF" w:rsidP="006378DF">
      <w:r>
        <w:t xml:space="preserve">In </w:t>
      </w:r>
      <w:proofErr w:type="gramStart"/>
      <w:r>
        <w:t>PL plannen</w:t>
      </w:r>
      <w:proofErr w:type="gramEnd"/>
      <w:r>
        <w:t xml:space="preserve"> studenten zowel individueel als </w:t>
      </w:r>
      <w:proofErr w:type="spellStart"/>
      <w:r>
        <w:t>als</w:t>
      </w:r>
      <w:proofErr w:type="spellEnd"/>
      <w:r>
        <w:t xml:space="preserve"> groep. Individueel plant de student elke iteratie van de hoofdloop. De student plant op een ‘agile’ manier, dat houdt in dat van elke leeriteratie (hoofdloop</w:t>
      </w:r>
      <w:r w:rsidR="00816B9D">
        <w:t>, 27</w:t>
      </w:r>
      <w:r>
        <w:t xml:space="preserve">), elke </w:t>
      </w:r>
      <w:proofErr w:type="spellStart"/>
      <w:r>
        <w:t>challengeiteratie</w:t>
      </w:r>
      <w:proofErr w:type="spellEnd"/>
      <w:r>
        <w:t xml:space="preserve"> en elke certificaatiteratie een planning wordt gemaakt (al dan niet onder begeleiding). De student is dus volledig eigenaar van deze planningen. De begeleiding helpt om de student een route te plannen die de student op de langere termijn het meeste oplevert en voorkomt dat de student </w:t>
      </w:r>
      <w:r w:rsidR="00816B9D">
        <w:t xml:space="preserve">de route van de minste weerstand kiest. De rol van de kritische vriend is hierin dus van zeer groot belang. De planning bestaat uit de leerdoelen die op dit moment het meest belangrijk zijn voor de student, gekozen uit een </w:t>
      </w:r>
      <w:proofErr w:type="spellStart"/>
      <w:r w:rsidR="00816B9D">
        <w:t>backlog</w:t>
      </w:r>
      <w:proofErr w:type="spellEnd"/>
      <w:r w:rsidR="00816B9D">
        <w:t xml:space="preserve">, een spontane algemene wensenlijst waarin de student continue bijhoudt wat hij graag zou willen leren. (Agile &amp; Scrum). </w:t>
      </w:r>
    </w:p>
    <w:p w:rsidR="00E7636A" w:rsidRDefault="00E7636A" w:rsidP="00E7636A">
      <w:pPr>
        <w:pStyle w:val="Heading2"/>
      </w:pPr>
      <w:bookmarkStart w:id="94" w:name="_Toc10797387"/>
      <w:r>
        <w:t>Monitoren</w:t>
      </w:r>
      <w:bookmarkEnd w:id="94"/>
    </w:p>
    <w:p w:rsidR="00816B9D" w:rsidRDefault="00116091" w:rsidP="00116091">
      <w:pPr>
        <w:pStyle w:val="Heading3"/>
      </w:pPr>
      <w:r>
        <w:t>SVS &amp; Real-time diploma (36, 87)</w:t>
      </w:r>
    </w:p>
    <w:p w:rsidR="00116091" w:rsidRDefault="00AF3F27" w:rsidP="00116091">
      <w:r>
        <w:t>In PL heeft d</w:t>
      </w:r>
      <w:r w:rsidR="00116091">
        <w:t xml:space="preserve">e student </w:t>
      </w:r>
      <w:r w:rsidR="00116091">
        <w:t>te allen tijde</w:t>
      </w:r>
      <w:r w:rsidR="00116091">
        <w:t xml:space="preserve"> inzicht in welke modules, certificaten en </w:t>
      </w:r>
      <w:proofErr w:type="spellStart"/>
      <w:r w:rsidR="00116091">
        <w:t>Challenges</w:t>
      </w:r>
      <w:proofErr w:type="spellEnd"/>
      <w:r w:rsidR="00116091">
        <w:t xml:space="preserve"> hij heeft gehaald</w:t>
      </w:r>
      <w:r w:rsidR="00116091">
        <w:t xml:space="preserve"> en welke kerntaken en werkprocessen hiermee en op welk niveau (NLQF &amp; EQF) zijn aangetoond</w:t>
      </w:r>
      <w:r w:rsidR="00116091">
        <w:t xml:space="preserve">. </w:t>
      </w:r>
      <w:r w:rsidR="00116091">
        <w:t>Het studentenvolgsysteem is feitelijk een ‘</w:t>
      </w:r>
      <w:proofErr w:type="spellStart"/>
      <w:r w:rsidR="00116091">
        <w:t>realtime</w:t>
      </w:r>
      <w:proofErr w:type="spellEnd"/>
      <w:r w:rsidR="00116091">
        <w:t xml:space="preserve"> diploma’ vastgelegd in een blockchain zoals bijvoorbeeld gebruikt in blockcerts.org. </w:t>
      </w:r>
      <w:r>
        <w:t xml:space="preserve">Belangrijk is dat de vastlegging onafhankelijk van de school plaats vindt zodat een student maar ook een potentiele werkgever hier zonder drempels inzicht in kan verkrijgen (na toestemming van de student). De student is eigenaar van zijn resultaten. </w:t>
      </w:r>
    </w:p>
    <w:p w:rsidR="00AF3F27" w:rsidRDefault="00AF3F27" w:rsidP="00116091">
      <w:r>
        <w:t>De resultaten lopen live mee met de student, dat betekent dat wanneer er van opleiding wordt gewisseld of een opleiding wordt gestopt de student niet met lege handen staat (zoals nu het geval is).</w:t>
      </w:r>
    </w:p>
    <w:p w:rsidR="00AF3F27" w:rsidRDefault="00AF3F27" w:rsidP="00116091">
      <w:r>
        <w:t>In PL wordt dus veel vaker verzilverd en niet alleen in het laatste jaar van de opleiding. Verzilvering kan op verschillende niveaus en op verschillende classificaties (beginner/gevorderd/expert).</w:t>
      </w:r>
    </w:p>
    <w:p w:rsidR="0095597F" w:rsidRDefault="0095597F" w:rsidP="00116091">
      <w:pPr>
        <w:rPr>
          <w:i/>
        </w:rPr>
      </w:pPr>
      <w:r w:rsidRPr="0095597F">
        <w:rPr>
          <w:i/>
        </w:rPr>
        <w:t xml:space="preserve">Voorbeeldcasus </w:t>
      </w:r>
      <w:r>
        <w:rPr>
          <w:i/>
        </w:rPr>
        <w:t>welke</w:t>
      </w:r>
      <w:r w:rsidRPr="0095597F">
        <w:rPr>
          <w:i/>
        </w:rPr>
        <w:t xml:space="preserve"> plaats vond in 2018 in het huidige systeem: </w:t>
      </w:r>
      <w:proofErr w:type="spellStart"/>
      <w:r w:rsidRPr="0095597F">
        <w:rPr>
          <w:i/>
        </w:rPr>
        <w:t>Mediavormgevingstudent</w:t>
      </w:r>
      <w:proofErr w:type="spellEnd"/>
      <w:r w:rsidRPr="0095597F">
        <w:rPr>
          <w:i/>
        </w:rPr>
        <w:t xml:space="preserve"> werkt 4 jaar aan zijn opleiding waar hij op veel onderdelen heel goed is, maar op andere door psychologische bagage niet niveau 4 kon halen. De betreffende student is vervolgens zonder diploma van school gegaan. Hij maakte zich geen zorgen want hij kon meteen bij zijn stagebedrijf aan de slag. Een jaar later gaat dit bedrijf failliet en staat de student op straat. Hij gaat solliciteren maar krijgt geen andere baan omdat hij geen diploma heeft en zijn geleerde niet aan kan tonen. Vervolgens belt de student met zijn voormalige coach met de vraag hoe hij dit kan oplossen. De coach kan hem niet verder helpen.  Dit geval staat niet op zichzelf.</w:t>
      </w:r>
    </w:p>
    <w:p w:rsidR="0095597F" w:rsidRDefault="0095597F" w:rsidP="00116091">
      <w:pPr>
        <w:rPr>
          <w:i/>
        </w:rPr>
      </w:pPr>
      <w:r>
        <w:rPr>
          <w:i/>
        </w:rPr>
        <w:t xml:space="preserve">Voorbeeldcasus welke ook plaats vond in 2018 in het huidige systeem: </w:t>
      </w:r>
      <w:proofErr w:type="spellStart"/>
      <w:r>
        <w:rPr>
          <w:i/>
        </w:rPr>
        <w:t>Applicatieontwikkelaarstudent</w:t>
      </w:r>
      <w:proofErr w:type="spellEnd"/>
      <w:r>
        <w:rPr>
          <w:i/>
        </w:rPr>
        <w:t xml:space="preserve"> komt er in de loop van het schooljaar achter dat hij toch niet de </w:t>
      </w:r>
      <w:r>
        <w:rPr>
          <w:i/>
        </w:rPr>
        <w:lastRenderedPageBreak/>
        <w:t xml:space="preserve">klik met het vak heeft en wil wisselen van opleiding. Ten eerste moet hij het huidige jaar afmaken alvorens hij van opleiding kan wisselen, vervolgens kan hij niets van de eerder opgedane kennis meenemen naar zijn </w:t>
      </w:r>
      <w:r w:rsidR="00C667A4">
        <w:rPr>
          <w:i/>
        </w:rPr>
        <w:t xml:space="preserve">nieuwe opleiding (terwijl er wel overlappen zijn). Het gevolg is dat de student meteen een heel jaar studievertraging heeft met alle financiële gevolgen en daaraan gekoppelde stress van dien. </w:t>
      </w:r>
    </w:p>
    <w:p w:rsidR="00C667A4" w:rsidRDefault="00C667A4" w:rsidP="00116091">
      <w:pPr>
        <w:rPr>
          <w:i/>
        </w:rPr>
      </w:pPr>
      <w:r>
        <w:rPr>
          <w:i/>
        </w:rPr>
        <w:t xml:space="preserve">Er zijn veel studenten die geen ov-studentenjaarkaart durven aanvragen omdat ze bij voorbaat al heel bang zijn dat ze gaan falen en in dat geval ook de jaarkaart moeten terugbetalen. Deze stress zou niet nodig mogen zijn. PL zou </w:t>
      </w:r>
      <w:proofErr w:type="gramStart"/>
      <w:r>
        <w:rPr>
          <w:i/>
        </w:rPr>
        <w:t>er voor</w:t>
      </w:r>
      <w:proofErr w:type="gramEnd"/>
      <w:r>
        <w:rPr>
          <w:i/>
        </w:rPr>
        <w:t xml:space="preserve"> kunnen zorgen dat de snelle studenten zorgen voor ademruimte voor de langzamere studenten.</w:t>
      </w:r>
    </w:p>
    <w:p w:rsidR="000B75FB" w:rsidRDefault="000B75FB" w:rsidP="000B75FB">
      <w:pPr>
        <w:pStyle w:val="Heading3"/>
      </w:pPr>
      <w:r>
        <w:t>Studentenvolgsysteem</w:t>
      </w:r>
    </w:p>
    <w:p w:rsidR="000B75FB" w:rsidRPr="000B75FB" w:rsidRDefault="000B75FB" w:rsidP="000B75FB">
      <w:r>
        <w:t xml:space="preserve">Het SVS moet aan de AVG-regels voldoen en heel flexibel zijn in de inrichting. De leermeter zou een optie kunnen zijn. Een eerste onderzoek hierna gaf echter wel het beeld dat dit een rigide systeem is en waarbij elke aanpassing door de ontwikkelaar op maat moet worden gemaakt met bijkomende kosten. De voorkeur zou gaan naar een open-source oplossing die ook aan de AVG-regels voldoet. </w:t>
      </w:r>
    </w:p>
    <w:p w:rsidR="000B75FB" w:rsidRDefault="000B75FB" w:rsidP="000B75FB">
      <w:pPr>
        <w:pStyle w:val="Heading2"/>
      </w:pPr>
      <w:bookmarkStart w:id="95" w:name="_Toc10797388"/>
      <w:r>
        <w:t>Beoordelen</w:t>
      </w:r>
      <w:bookmarkEnd w:id="95"/>
    </w:p>
    <w:p w:rsidR="00116091" w:rsidRDefault="000B75FB" w:rsidP="00116091">
      <w:pPr>
        <w:pStyle w:val="Heading3"/>
      </w:pPr>
      <w:r>
        <w:t xml:space="preserve">Feedback &amp; </w:t>
      </w:r>
      <w:proofErr w:type="spellStart"/>
      <w:r>
        <w:t>feedforward</w:t>
      </w:r>
      <w:proofErr w:type="spellEnd"/>
      <w:r>
        <w:t xml:space="preserve"> door b</w:t>
      </w:r>
      <w:r w:rsidR="00116091">
        <w:t>egeleiding</w:t>
      </w:r>
    </w:p>
    <w:p w:rsidR="00C667A4" w:rsidRPr="00C667A4" w:rsidRDefault="00C667A4" w:rsidP="00C667A4">
      <w:r>
        <w:t xml:space="preserve">In PL heeft de begeleiding </w:t>
      </w:r>
      <w:r w:rsidR="003F2DEB">
        <w:t xml:space="preserve">ook een belangrijke observerende rol. Feedback en </w:t>
      </w:r>
      <w:proofErr w:type="spellStart"/>
      <w:r w:rsidR="003F2DEB">
        <w:t>feedforward</w:t>
      </w:r>
      <w:proofErr w:type="spellEnd"/>
      <w:r w:rsidR="003F2DEB">
        <w:t xml:space="preserve"> worden vastgelegd in het eerdergenoemde studentenvolgsysteem al dan niet gekoppeld aan leerdoelen, </w:t>
      </w:r>
      <w:proofErr w:type="spellStart"/>
      <w:r w:rsidR="003F2DEB">
        <w:t>challenges</w:t>
      </w:r>
      <w:proofErr w:type="spellEnd"/>
      <w:r w:rsidR="003F2DEB">
        <w:t xml:space="preserve"> en certificaten.</w:t>
      </w:r>
    </w:p>
    <w:p w:rsidR="00116091" w:rsidRDefault="00116091" w:rsidP="00116091">
      <w:pPr>
        <w:pStyle w:val="Heading3"/>
      </w:pPr>
      <w:r>
        <w:t>Formatieve beoordelingen</w:t>
      </w:r>
    </w:p>
    <w:p w:rsidR="003F2DEB" w:rsidRDefault="003F2DEB" w:rsidP="003F2DEB">
      <w:r>
        <w:t xml:space="preserve">Elke iteratie van de </w:t>
      </w:r>
      <w:proofErr w:type="spellStart"/>
      <w:r>
        <w:t>challenge</w:t>
      </w:r>
      <w:proofErr w:type="spellEnd"/>
      <w:r>
        <w:t xml:space="preserve"> waar de student wordt afgesloten met een formatieve beoordeling. Deze beoordeling wordt vastgelegd in het SVS. Feedback en </w:t>
      </w:r>
      <w:proofErr w:type="spellStart"/>
      <w:r>
        <w:t>feedforward</w:t>
      </w:r>
      <w:proofErr w:type="spellEnd"/>
      <w:r>
        <w:t xml:space="preserve"> wordt gegeven tijdens de tussentijdse assessments waarbij de voortgang en het geleerde wordt gepresenteerd.</w:t>
      </w:r>
    </w:p>
    <w:p w:rsidR="005B6C0C" w:rsidRPr="003F2DEB" w:rsidRDefault="005B6C0C" w:rsidP="003F2DEB">
      <w:r>
        <w:t xml:space="preserve">Bij certificaten wordt formatieve feedback gegeven door de praktijkbegeleider(s). </w:t>
      </w:r>
    </w:p>
    <w:p w:rsidR="00116091" w:rsidRDefault="00116091" w:rsidP="00116091">
      <w:pPr>
        <w:pStyle w:val="Heading3"/>
      </w:pPr>
      <w:proofErr w:type="spellStart"/>
      <w:r>
        <w:t>Summatieve</w:t>
      </w:r>
      <w:proofErr w:type="spellEnd"/>
      <w:r>
        <w:t xml:space="preserve"> beoordelingen</w:t>
      </w:r>
    </w:p>
    <w:p w:rsidR="003F2DEB" w:rsidRDefault="003F2DEB" w:rsidP="003F2DEB">
      <w:r>
        <w:t xml:space="preserve">Elke finale oplevering van </w:t>
      </w:r>
      <w:r w:rsidR="00D7311E">
        <w:t xml:space="preserve">de </w:t>
      </w:r>
      <w:proofErr w:type="spellStart"/>
      <w:r w:rsidR="00D7311E">
        <w:t>challenge</w:t>
      </w:r>
      <w:proofErr w:type="spellEnd"/>
      <w:r w:rsidR="00D7311E">
        <w:t xml:space="preserve"> wordt afgesloten met een </w:t>
      </w:r>
      <w:proofErr w:type="spellStart"/>
      <w:r w:rsidR="00D7311E">
        <w:t>summatieve</w:t>
      </w:r>
      <w:proofErr w:type="spellEnd"/>
      <w:r w:rsidR="00D7311E">
        <w:t xml:space="preserve"> beoordeling. Net als de formatieve beoordelingen wordt ook dit vastgelegd in het SVS. Tijdens het assessment waar twee docenten aanwezig zijn die </w:t>
      </w:r>
      <w:r w:rsidR="00D7311E" w:rsidRPr="00D7311E">
        <w:rPr>
          <w:u w:val="single"/>
        </w:rPr>
        <w:t>niet</w:t>
      </w:r>
      <w:r w:rsidR="00D7311E">
        <w:t xml:space="preserve"> bij de </w:t>
      </w:r>
      <w:proofErr w:type="spellStart"/>
      <w:r w:rsidR="00D7311E">
        <w:t>challenge</w:t>
      </w:r>
      <w:proofErr w:type="spellEnd"/>
      <w:r w:rsidR="00D7311E">
        <w:t xml:space="preserve"> zelf betrokken zijn geweest</w:t>
      </w:r>
      <w:r w:rsidR="000B75FB">
        <w:t xml:space="preserve"> wordt een </w:t>
      </w:r>
      <w:proofErr w:type="spellStart"/>
      <w:r w:rsidR="000B75FB">
        <w:t>summatieve</w:t>
      </w:r>
      <w:proofErr w:type="spellEnd"/>
      <w:r w:rsidR="000B75FB">
        <w:t xml:space="preserve"> beoordeling gegeven over de leerdoelen die de student van tevoren aangedragen heeft.</w:t>
      </w:r>
      <w:r w:rsidR="005B6C0C">
        <w:t xml:space="preserve"> </w:t>
      </w:r>
    </w:p>
    <w:p w:rsidR="005B6C0C" w:rsidRDefault="005B6C0C" w:rsidP="003F2DEB">
      <w:r>
        <w:t xml:space="preserve">Ook elk certificaat wordt met een </w:t>
      </w:r>
      <w:proofErr w:type="spellStart"/>
      <w:r>
        <w:t>summatieve</w:t>
      </w:r>
      <w:proofErr w:type="spellEnd"/>
      <w:r>
        <w:t xml:space="preserve"> beoordeling afgesloten, de vorm hangt af van het type certificaat.</w:t>
      </w:r>
    </w:p>
    <w:p w:rsidR="005B6C0C" w:rsidRDefault="005B6C0C" w:rsidP="005B6C0C">
      <w:pPr>
        <w:pStyle w:val="Heading3"/>
      </w:pPr>
      <w:r>
        <w:t>Eindgesprek en diploma (37, 38)</w:t>
      </w:r>
    </w:p>
    <w:p w:rsidR="005B6C0C" w:rsidRPr="005B6C0C" w:rsidRDefault="005B6C0C" w:rsidP="005B6C0C">
      <w:r>
        <w:t xml:space="preserve">Het eindgesprek van de student verschilt niet veel ten opzichte van hoe dit in het huidige model wordt gedaan. De student presenteert wat hij allemaal heeft geleerd en reflecteert hierop. Tijdens het panelgesprek krijgt de student de gelegenheid om desgevraagd punten toe te lichten of te verdedigen. Wanneer het leren voldoende inzichtelijk is gemaakt kan het eindgesprek met </w:t>
      </w:r>
      <w:r>
        <w:lastRenderedPageBreak/>
        <w:t>een voldoende worden afgerond en diplomeert de student. Het diploma wordt vastgelegd in de eerdergenoemde blockchain.</w:t>
      </w:r>
    </w:p>
    <w:p w:rsidR="00E7636A" w:rsidRDefault="00E7636A" w:rsidP="00E7636A">
      <w:pPr>
        <w:pStyle w:val="Heading2"/>
      </w:pPr>
      <w:bookmarkStart w:id="96" w:name="_Toc10797389"/>
      <w:r>
        <w:t>Verbreding</w:t>
      </w:r>
      <w:bookmarkEnd w:id="96"/>
      <w:r w:rsidR="00645594">
        <w:t xml:space="preserve"> en verdieping</w:t>
      </w:r>
    </w:p>
    <w:p w:rsidR="00E420DE" w:rsidRDefault="00E420DE" w:rsidP="00E420DE">
      <w:r>
        <w:t xml:space="preserve">Jarenlang heeft de nadruk gelegen op </w:t>
      </w:r>
      <w:r w:rsidR="00645594">
        <w:t xml:space="preserve">het belang van verdieping en specialiseren. In de huidige snel veranderende maatschappij is het belangrijk om hier snel in mee te kunnen bewegen. Om dat bewegen mogelijk te maken, wat is dan belangrijker? Als een niche beroep verdwijnt of sterk veranderd hoe kwetsbaar is dan diegene die dat beroep uitoefent? In de paragraaf ‘De toekomstbestendige student’ is ingegaan op welke kennis, vaardigheden en houding een student van nu nodig heeft om de gevraagde wendbaarheid te borgen. </w:t>
      </w:r>
    </w:p>
    <w:p w:rsidR="00645594" w:rsidRPr="00E420DE" w:rsidRDefault="00645594" w:rsidP="00E420DE">
      <w:r>
        <w:t xml:space="preserve">Van groot belang is dat het PL-model zowel een snelle als een geleidelijke verdieping kan faciliteren. Studenten die al hun hele leven een niche vak voor ogen hebben zitten niet te wachten op een scala aan generieke of oriënterende opdrachten en </w:t>
      </w:r>
      <w:proofErr w:type="spellStart"/>
      <w:r>
        <w:t>challenges</w:t>
      </w:r>
      <w:proofErr w:type="spellEnd"/>
      <w:r>
        <w:t xml:space="preserve">, die willen recht op hun doel af. In de praktijk is deze groep echter klein, weinig 15 jarigen weten </w:t>
      </w:r>
      <w:r w:rsidR="00D036AF">
        <w:t>exact wat voor beroep ze willen uitvoeren, deze groep moet de gelegenheid hebben zichzelf en de mogelijkheden te ontdekken zonder meteen studievertraging op te lopen.</w:t>
      </w:r>
      <w:bookmarkStart w:id="97" w:name="_GoBack"/>
      <w:bookmarkEnd w:id="97"/>
    </w:p>
    <w:p w:rsidR="005B6C0C" w:rsidRDefault="005B6C0C" w:rsidP="005B6C0C">
      <w:pPr>
        <w:pStyle w:val="Heading3"/>
      </w:pPr>
      <w:r>
        <w:t>Keuze hoofdthema (10)</w:t>
      </w:r>
    </w:p>
    <w:p w:rsidR="005B6C0C" w:rsidRDefault="005B6C0C" w:rsidP="005B6C0C">
      <w:pPr>
        <w:pStyle w:val="Heading3"/>
      </w:pPr>
      <w:r>
        <w:t xml:space="preserve">Keuze </w:t>
      </w:r>
      <w:proofErr w:type="spellStart"/>
      <w:r>
        <w:t>subthema</w:t>
      </w:r>
      <w:proofErr w:type="spellEnd"/>
      <w:r>
        <w:t xml:space="preserve"> (13)</w:t>
      </w:r>
    </w:p>
    <w:p w:rsidR="005B6C0C" w:rsidRDefault="005B6C0C" w:rsidP="005B6C0C">
      <w:pPr>
        <w:pStyle w:val="Heading3"/>
      </w:pPr>
      <w:r>
        <w:t>Certificaten behalen (50)</w:t>
      </w:r>
    </w:p>
    <w:p w:rsidR="005B6C0C" w:rsidRDefault="005B6C0C" w:rsidP="005B6C0C">
      <w:pPr>
        <w:pStyle w:val="Heading3"/>
      </w:pPr>
      <w:r>
        <w:t>Vastlegging in onafhankelijke blockchain (104)</w:t>
      </w:r>
    </w:p>
    <w:p w:rsidR="005B6C0C" w:rsidRPr="005B6C0C" w:rsidRDefault="005B6C0C" w:rsidP="005B6C0C"/>
    <w:p w:rsidR="0089545D" w:rsidRDefault="0089545D"/>
    <w:p w:rsidR="00621A29" w:rsidRDefault="00621A29"/>
    <w:p w:rsidR="00D47F28" w:rsidRDefault="00D47F28">
      <w:pPr>
        <w:rPr>
          <w:rFonts w:asciiTheme="majorHAnsi" w:eastAsiaTheme="majorEastAsia" w:hAnsiTheme="majorHAnsi" w:cstheme="majorBidi"/>
          <w:b/>
          <w:bCs/>
          <w:color w:val="9D3511" w:themeColor="accent1" w:themeShade="BF"/>
          <w:sz w:val="28"/>
          <w:szCs w:val="28"/>
        </w:rPr>
      </w:pPr>
    </w:p>
    <w:p w:rsidR="007C3562" w:rsidRDefault="007C3562">
      <w:pPr>
        <w:rPr>
          <w:rFonts w:asciiTheme="majorHAnsi" w:eastAsiaTheme="majorEastAsia" w:hAnsiTheme="majorHAnsi" w:cstheme="majorBidi"/>
          <w:b/>
          <w:bCs/>
          <w:color w:val="9D3511" w:themeColor="accent1" w:themeShade="BF"/>
          <w:sz w:val="28"/>
          <w:szCs w:val="28"/>
        </w:rPr>
      </w:pPr>
      <w:r>
        <w:br w:type="page"/>
      </w:r>
    </w:p>
    <w:p w:rsidR="00B20768" w:rsidRPr="003143FA" w:rsidRDefault="00791005" w:rsidP="00B20768">
      <w:pPr>
        <w:pStyle w:val="Heading1"/>
      </w:pPr>
      <w:bookmarkStart w:id="98" w:name="_Toc10797390"/>
      <w:r>
        <w:lastRenderedPageBreak/>
        <w:t xml:space="preserve">Belangrijke bronnen bij de totstandkoming van het finale </w:t>
      </w:r>
      <w:proofErr w:type="gramStart"/>
      <w:r>
        <w:t>PL model</w:t>
      </w:r>
      <w:bookmarkEnd w:id="98"/>
      <w:proofErr w:type="gramEnd"/>
    </w:p>
    <w:p w:rsidR="00510CD3" w:rsidRPr="003143FA" w:rsidRDefault="00B20768" w:rsidP="00521FF5">
      <w:r w:rsidRPr="003143FA">
        <w:t xml:space="preserve">Onder </w:t>
      </w:r>
      <w:r w:rsidR="00791005">
        <w:t xml:space="preserve">het </w:t>
      </w:r>
      <w:proofErr w:type="gramStart"/>
      <w:r w:rsidR="00791005">
        <w:t>PL model</w:t>
      </w:r>
      <w:proofErr w:type="gramEnd"/>
      <w:r w:rsidR="00791005">
        <w:t xml:space="preserve"> </w:t>
      </w:r>
      <w:r w:rsidRPr="003143FA">
        <w:t xml:space="preserve">ligt </w:t>
      </w:r>
      <w:r w:rsidR="00791005">
        <w:t>de informatie vergaard uit</w:t>
      </w:r>
      <w:r w:rsidRPr="003143FA">
        <w:t xml:space="preserve"> meer dan 100 interviews binnen en buiten het onderwijs. </w:t>
      </w:r>
      <w:r w:rsidR="00791005">
        <w:t>Invloedrijke</w:t>
      </w:r>
      <w:r w:rsidRPr="003143FA">
        <w:t xml:space="preserve"> geïnterviewde personen zijn:</w:t>
      </w:r>
    </w:p>
    <w:p w:rsidR="000F099F" w:rsidRDefault="00B20768" w:rsidP="00DC1885">
      <w:r w:rsidRPr="001A654F">
        <w:rPr>
          <w:b/>
        </w:rPr>
        <w:t xml:space="preserve">Marc </w:t>
      </w:r>
      <w:proofErr w:type="spellStart"/>
      <w:r w:rsidRPr="001A654F">
        <w:rPr>
          <w:b/>
        </w:rPr>
        <w:t>Coenders</w:t>
      </w:r>
      <w:proofErr w:type="spellEnd"/>
      <w:r w:rsidRPr="001A654F">
        <w:rPr>
          <w:b/>
        </w:rPr>
        <w:t xml:space="preserve"> (Lector Agile </w:t>
      </w:r>
      <w:proofErr w:type="spellStart"/>
      <w:r w:rsidRPr="001A654F">
        <w:rPr>
          <w:b/>
        </w:rPr>
        <w:t>Craftsmanship</w:t>
      </w:r>
      <w:proofErr w:type="spellEnd"/>
      <w:r w:rsidRPr="001A654F">
        <w:rPr>
          <w:b/>
        </w:rPr>
        <w:t xml:space="preserve"> &amp; Learning Architect, NHL</w:t>
      </w:r>
      <w:r w:rsidR="00DC1885" w:rsidRPr="001A654F">
        <w:rPr>
          <w:b/>
        </w:rPr>
        <w:t xml:space="preserve"> </w:t>
      </w:r>
      <w:r w:rsidRPr="001A654F">
        <w:rPr>
          <w:b/>
        </w:rPr>
        <w:t>Stenden)</w:t>
      </w:r>
      <w:r w:rsidRPr="003143FA">
        <w:t xml:space="preserve">, hij doet veel onderzoek naar ‘Wendbaar vakmanschap’ en heeft hier ook een canvas voor ontwikkeld. Samen met Marc </w:t>
      </w:r>
      <w:proofErr w:type="spellStart"/>
      <w:r w:rsidRPr="003143FA">
        <w:t>Coenders</w:t>
      </w:r>
      <w:proofErr w:type="spellEnd"/>
      <w:r w:rsidRPr="003143FA">
        <w:t xml:space="preserve">, Thea </w:t>
      </w:r>
      <w:proofErr w:type="spellStart"/>
      <w:r w:rsidRPr="003143FA">
        <w:t>Hommema</w:t>
      </w:r>
      <w:proofErr w:type="spellEnd"/>
      <w:r w:rsidRPr="003143FA">
        <w:t xml:space="preserve"> (Friesland College) en Ane </w:t>
      </w:r>
      <w:proofErr w:type="spellStart"/>
      <w:r w:rsidRPr="003143FA">
        <w:t>Rohn</w:t>
      </w:r>
      <w:proofErr w:type="spellEnd"/>
      <w:r w:rsidRPr="003143FA">
        <w:t xml:space="preserve"> </w:t>
      </w:r>
      <w:r w:rsidR="00DC1885" w:rsidRPr="003143FA">
        <w:t xml:space="preserve">(Onderzoeker hoogbegaafdheid en De Meester de Baas, </w:t>
      </w:r>
      <w:proofErr w:type="spellStart"/>
      <w:r w:rsidR="00DC1885" w:rsidRPr="003143FA">
        <w:t>NHLStenden</w:t>
      </w:r>
      <w:proofErr w:type="spellEnd"/>
      <w:r w:rsidR="00DC1885" w:rsidRPr="003143FA">
        <w:t>) hebben we de impact van maakonderwijs/</w:t>
      </w:r>
      <w:proofErr w:type="spellStart"/>
      <w:r w:rsidR="00DC1885" w:rsidRPr="003143FA">
        <w:t>experiental</w:t>
      </w:r>
      <w:proofErr w:type="spellEnd"/>
      <w:r w:rsidR="00DC1885" w:rsidRPr="003143FA">
        <w:t xml:space="preserve"> </w:t>
      </w:r>
      <w:proofErr w:type="spellStart"/>
      <w:r w:rsidR="00DC1885" w:rsidRPr="003143FA">
        <w:t>learning</w:t>
      </w:r>
      <w:proofErr w:type="spellEnd"/>
      <w:r w:rsidR="00DC1885" w:rsidRPr="003143FA">
        <w:t xml:space="preserve"> in een plek als de Blokhuispoort onderzocht. Met name zijn de korte-, middellange- en </w:t>
      </w:r>
      <w:proofErr w:type="spellStart"/>
      <w:r w:rsidR="00DC1885" w:rsidRPr="003143FA">
        <w:t>langetermijn</w:t>
      </w:r>
      <w:proofErr w:type="spellEnd"/>
      <w:r w:rsidR="00DC1885" w:rsidRPr="003143FA">
        <w:t xml:space="preserve"> effecten onderzocht, “Een praktijkonderzoek naar de ervaren waarde van studenten binnen de omgeving van het </w:t>
      </w:r>
      <w:proofErr w:type="spellStart"/>
      <w:r w:rsidR="00DC1885" w:rsidRPr="003143FA">
        <w:t>Fablab</w:t>
      </w:r>
      <w:proofErr w:type="spellEnd"/>
      <w:r w:rsidR="00DC1885" w:rsidRPr="003143FA">
        <w:t>”</w:t>
      </w:r>
      <w:r w:rsidR="00E13D15" w:rsidRPr="003143FA">
        <w:t xml:space="preserve"> (A. </w:t>
      </w:r>
      <w:proofErr w:type="spellStart"/>
      <w:r w:rsidR="00E13D15" w:rsidRPr="003143FA">
        <w:t>Rohn</w:t>
      </w:r>
      <w:proofErr w:type="spellEnd"/>
      <w:r w:rsidR="00E13D15" w:rsidRPr="003143FA">
        <w:t xml:space="preserve">, T. </w:t>
      </w:r>
      <w:proofErr w:type="spellStart"/>
      <w:r w:rsidR="00E13D15" w:rsidRPr="003143FA">
        <w:t>Hommema</w:t>
      </w:r>
      <w:proofErr w:type="spellEnd"/>
      <w:r w:rsidR="00E13D15" w:rsidRPr="003143FA">
        <w:t xml:space="preserve"> en M. </w:t>
      </w:r>
      <w:proofErr w:type="spellStart"/>
      <w:r w:rsidR="00E13D15" w:rsidRPr="003143FA">
        <w:t>Coenders</w:t>
      </w:r>
      <w:proofErr w:type="spellEnd"/>
      <w:r w:rsidR="00E13D15" w:rsidRPr="003143FA">
        <w:t>, 2018)</w:t>
      </w:r>
      <w:r w:rsidR="00A64F0C">
        <w:t>.</w:t>
      </w:r>
    </w:p>
    <w:p w:rsidR="008C0986" w:rsidRDefault="000F099F" w:rsidP="008C0986">
      <w:pPr>
        <w:keepNext/>
      </w:pPr>
      <w:r w:rsidRPr="000F099F">
        <w:rPr>
          <w:noProof/>
        </w:rPr>
        <w:drawing>
          <wp:inline distT="0" distB="0" distL="0" distR="0" wp14:anchorId="3F600FB1" wp14:editId="5A13B4F3">
            <wp:extent cx="5486400" cy="4221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221480"/>
                    </a:xfrm>
                    <a:prstGeom prst="rect">
                      <a:avLst/>
                    </a:prstGeom>
                  </pic:spPr>
                </pic:pic>
              </a:graphicData>
            </a:graphic>
          </wp:inline>
        </w:drawing>
      </w:r>
    </w:p>
    <w:p w:rsidR="000F099F" w:rsidRDefault="008C0986" w:rsidP="008C0986">
      <w:pPr>
        <w:pStyle w:val="Caption"/>
      </w:pPr>
      <w:r>
        <w:t xml:space="preserve">Figuur </w:t>
      </w:r>
      <w:r>
        <w:fldChar w:fldCharType="begin"/>
      </w:r>
      <w:r>
        <w:instrText xml:space="preserve"> SEQ Figuur \* ARABIC </w:instrText>
      </w:r>
      <w:r>
        <w:fldChar w:fldCharType="separate"/>
      </w:r>
      <w:r w:rsidR="00592F85">
        <w:rPr>
          <w:noProof/>
        </w:rPr>
        <w:t>2</w:t>
      </w:r>
      <w:r>
        <w:fldChar w:fldCharType="end"/>
      </w:r>
      <w:r>
        <w:t xml:space="preserve"> </w:t>
      </w:r>
      <w:r w:rsidRPr="0047153E">
        <w:t xml:space="preserve">Activity </w:t>
      </w:r>
      <w:proofErr w:type="spellStart"/>
      <w:r w:rsidRPr="0047153E">
        <w:t>cen</w:t>
      </w:r>
      <w:r>
        <w:t>t</w:t>
      </w:r>
      <w:r w:rsidRPr="0047153E">
        <w:t>red</w:t>
      </w:r>
      <w:proofErr w:type="spellEnd"/>
      <w:r w:rsidRPr="0047153E">
        <w:t xml:space="preserve"> analysis </w:t>
      </w:r>
      <w:proofErr w:type="spellStart"/>
      <w:r w:rsidRPr="0047153E">
        <w:t>and</w:t>
      </w:r>
      <w:proofErr w:type="spellEnd"/>
      <w:r w:rsidRPr="0047153E">
        <w:t xml:space="preserve"> design (ACAD) (</w:t>
      </w:r>
      <w:proofErr w:type="spellStart"/>
      <w:r w:rsidRPr="0047153E">
        <w:t>Carvalho</w:t>
      </w:r>
      <w:proofErr w:type="spellEnd"/>
      <w:r w:rsidRPr="0047153E">
        <w:t xml:space="preserve"> &amp; Goodyear, 2014; </w:t>
      </w:r>
      <w:proofErr w:type="spellStart"/>
      <w:r w:rsidRPr="0047153E">
        <w:t>Carvalho</w:t>
      </w:r>
      <w:proofErr w:type="spellEnd"/>
      <w:r w:rsidRPr="0047153E">
        <w:t xml:space="preserve"> et al., 2017)</w:t>
      </w:r>
    </w:p>
    <w:p w:rsidR="000F099F" w:rsidRPr="003143FA" w:rsidRDefault="000F099F" w:rsidP="00DC1885">
      <w:r w:rsidRPr="000F099F">
        <w:t>Het leren kan niet ontworpen worden. Mensen leren tijdens en door hun eigen (</w:t>
      </w:r>
      <w:r>
        <w:t>ontstane</w:t>
      </w:r>
      <w:r w:rsidRPr="000F099F">
        <w:t>) handelen, inclusief denken, maken, discussiëren, schrijven en reflecteren. (</w:t>
      </w:r>
      <w:proofErr w:type="spellStart"/>
      <w:r w:rsidRPr="000F099F">
        <w:t>Carvalho</w:t>
      </w:r>
      <w:proofErr w:type="spellEnd"/>
      <w:r w:rsidRPr="000F099F">
        <w:t xml:space="preserve"> Goodyear, 2017)</w:t>
      </w:r>
    </w:p>
    <w:p w:rsidR="00510CD3" w:rsidRPr="003143FA" w:rsidRDefault="00DC1885" w:rsidP="00E13D15">
      <w:r w:rsidRPr="001A654F">
        <w:rPr>
          <w:b/>
        </w:rPr>
        <w:t xml:space="preserve">Marco </w:t>
      </w:r>
      <w:proofErr w:type="spellStart"/>
      <w:r w:rsidRPr="001A654F">
        <w:rPr>
          <w:b/>
        </w:rPr>
        <w:t>Mazereeuw</w:t>
      </w:r>
      <w:proofErr w:type="spellEnd"/>
      <w:r w:rsidRPr="001A654F">
        <w:rPr>
          <w:b/>
        </w:rPr>
        <w:t xml:space="preserve"> (</w:t>
      </w:r>
      <w:proofErr w:type="spellStart"/>
      <w:r w:rsidRPr="001A654F">
        <w:rPr>
          <w:b/>
        </w:rPr>
        <w:t>Associate</w:t>
      </w:r>
      <w:proofErr w:type="spellEnd"/>
      <w:r w:rsidRPr="001A654F">
        <w:rPr>
          <w:b/>
        </w:rPr>
        <w:t xml:space="preserve"> lector (</w:t>
      </w:r>
      <w:proofErr w:type="spellStart"/>
      <w:r w:rsidRPr="001A654F">
        <w:rPr>
          <w:b/>
        </w:rPr>
        <w:t>Associate</w:t>
      </w:r>
      <w:proofErr w:type="spellEnd"/>
      <w:r w:rsidRPr="001A654F">
        <w:rPr>
          <w:b/>
        </w:rPr>
        <w:t xml:space="preserve"> professor)</w:t>
      </w:r>
      <w:r w:rsidRPr="003143FA">
        <w:t>, NHL Stenden), hij heeft onderzoek gedaan naar de meerwaarde</w:t>
      </w:r>
      <w:r w:rsidR="00E13D15" w:rsidRPr="003143FA">
        <w:t xml:space="preserve"> en uitdagingen van de praktijkroute, “Een praktijkgericht onderzoek naar de ervaren meerwaarde en uitdagingen in praktijkroutes van het Friesland College en partnerbedrijven” (M. </w:t>
      </w:r>
      <w:proofErr w:type="spellStart"/>
      <w:r w:rsidR="00E13D15" w:rsidRPr="003143FA">
        <w:t>Mazereeuw</w:t>
      </w:r>
      <w:proofErr w:type="spellEnd"/>
      <w:r w:rsidR="00E13D15" w:rsidRPr="003143FA">
        <w:t xml:space="preserve">, D. </w:t>
      </w:r>
      <w:proofErr w:type="spellStart"/>
      <w:r w:rsidR="00E13D15" w:rsidRPr="003143FA">
        <w:t>Verveda</w:t>
      </w:r>
      <w:proofErr w:type="spellEnd"/>
      <w:r w:rsidR="00E13D15" w:rsidRPr="003143FA">
        <w:t>, H. Pont, L. Kampman</w:t>
      </w:r>
      <w:r w:rsidR="00E13D15" w:rsidRPr="003143FA">
        <w:tab/>
        <w:t>en E. ten Barge, 2017)</w:t>
      </w:r>
    </w:p>
    <w:p w:rsidR="00E13D15" w:rsidRPr="003143FA" w:rsidRDefault="00E13D15" w:rsidP="00E13D15">
      <w:r w:rsidRPr="001A654F">
        <w:rPr>
          <w:b/>
        </w:rPr>
        <w:lastRenderedPageBreak/>
        <w:t xml:space="preserve">Eric </w:t>
      </w:r>
      <w:proofErr w:type="spellStart"/>
      <w:r w:rsidRPr="001A654F">
        <w:rPr>
          <w:b/>
        </w:rPr>
        <w:t>Voigt</w:t>
      </w:r>
      <w:proofErr w:type="spellEnd"/>
      <w:r w:rsidRPr="001A654F">
        <w:rPr>
          <w:b/>
        </w:rPr>
        <w:t xml:space="preserve"> (docent CMD, NHL Stenden)</w:t>
      </w:r>
      <w:r w:rsidRPr="003143FA">
        <w:t>, hij heeft de transitie meegemaakt die de opleiding Communicatie Multimedia en Design van NHL Stenden heeft doorgemaakt tijdens het omvormen van de een traditionele opleiding naar een project/</w:t>
      </w:r>
      <w:proofErr w:type="spellStart"/>
      <w:r w:rsidRPr="003143FA">
        <w:t>challenge</w:t>
      </w:r>
      <w:proofErr w:type="spellEnd"/>
      <w:r w:rsidRPr="003143FA">
        <w:t xml:space="preserve"> gedreven opleiding. De door hen geleerde lessen zijn meegenomen in het PL</w:t>
      </w:r>
      <w:r w:rsidR="003143FA" w:rsidRPr="003143FA">
        <w:t xml:space="preserve">. Ook is er gekeken naar de overeenkomsten met Design </w:t>
      </w:r>
      <w:proofErr w:type="spellStart"/>
      <w:r w:rsidR="003143FA" w:rsidRPr="003143FA">
        <w:t>Based</w:t>
      </w:r>
      <w:proofErr w:type="spellEnd"/>
      <w:r w:rsidR="003143FA" w:rsidRPr="003143FA">
        <w:t xml:space="preserve"> </w:t>
      </w:r>
      <w:proofErr w:type="spellStart"/>
      <w:r w:rsidR="003143FA" w:rsidRPr="003143FA">
        <w:t>Education</w:t>
      </w:r>
      <w:proofErr w:type="spellEnd"/>
      <w:r w:rsidR="003143FA" w:rsidRPr="003143FA">
        <w:t>, het model gebruikt door NHL Stenden</w:t>
      </w:r>
      <w:r w:rsidR="003143FA">
        <w:t xml:space="preserve"> wat moet helpen bij het voorbereiden op nog niet bestaande banen (</w:t>
      </w:r>
      <w:proofErr w:type="spellStart"/>
      <w:r w:rsidR="003143FA" w:rsidRPr="003143FA">
        <w:t>Kirschner</w:t>
      </w:r>
      <w:proofErr w:type="spellEnd"/>
      <w:r w:rsidR="003143FA" w:rsidRPr="003143FA">
        <w:t xml:space="preserve"> (2017)</w:t>
      </w:r>
      <w:r w:rsidR="003143FA">
        <w:t>)</w:t>
      </w:r>
      <w:r w:rsidR="003143FA" w:rsidRPr="003143FA">
        <w:t>.</w:t>
      </w:r>
    </w:p>
    <w:p w:rsidR="003143FA" w:rsidRPr="003143FA" w:rsidRDefault="003143FA" w:rsidP="003143FA">
      <w:r w:rsidRPr="008C0986">
        <w:rPr>
          <w:i/>
        </w:rPr>
        <w:t xml:space="preserve">Uitgangspunten Design </w:t>
      </w:r>
      <w:proofErr w:type="spellStart"/>
      <w:r w:rsidRPr="008C0986">
        <w:rPr>
          <w:i/>
        </w:rPr>
        <w:t>Based</w:t>
      </w:r>
      <w:proofErr w:type="spellEnd"/>
      <w:r w:rsidRPr="008C0986">
        <w:rPr>
          <w:i/>
        </w:rPr>
        <w:t xml:space="preserve"> </w:t>
      </w:r>
      <w:proofErr w:type="spellStart"/>
      <w:r w:rsidRPr="008C0986">
        <w:rPr>
          <w:i/>
        </w:rPr>
        <w:t>Education</w:t>
      </w:r>
      <w:proofErr w:type="spellEnd"/>
      <w:r w:rsidR="008C0986">
        <w:rPr>
          <w:i/>
        </w:rPr>
        <w:br/>
      </w:r>
      <w:r w:rsidRPr="003143FA">
        <w:t xml:space="preserve">Design </w:t>
      </w:r>
      <w:proofErr w:type="spellStart"/>
      <w:r w:rsidRPr="003143FA">
        <w:t>Based</w:t>
      </w:r>
      <w:proofErr w:type="spellEnd"/>
      <w:r w:rsidRPr="003143FA">
        <w:t xml:space="preserve"> </w:t>
      </w:r>
      <w:proofErr w:type="spellStart"/>
      <w:r w:rsidRPr="003143FA">
        <w:t>Education</w:t>
      </w:r>
      <w:proofErr w:type="spellEnd"/>
      <w:r w:rsidRPr="003143FA">
        <w:t xml:space="preserve"> is gebaseerd op sociaal-</w:t>
      </w:r>
      <w:proofErr w:type="gramStart"/>
      <w:r w:rsidRPr="003143FA">
        <w:t>constructivistisch ,</w:t>
      </w:r>
      <w:proofErr w:type="gramEnd"/>
      <w:r w:rsidRPr="003143FA">
        <w:t xml:space="preserve"> contextueel, zelfregulerend en samenwerkend leren. Het gaat uit van empathie voor de student, de docent en de omgeving. De actuele (complexe) vraag uit de praktijk en de leervraag van de student vormen het vertrekpunt voor leren en samenwerken. Door intensieve samenwerking tussen student, docent, werkveld en onderzoekers (co-creatie) en een onderzoekende aanpak gebaseerd op Design Thinking ontstaat een uitdagende leeromgeving waarbinnen rekening gehouden wordt met (</w:t>
      </w:r>
      <w:proofErr w:type="spellStart"/>
      <w:r w:rsidRPr="003143FA">
        <w:t>inter</w:t>
      </w:r>
      <w:proofErr w:type="spellEnd"/>
      <w:r w:rsidRPr="003143FA">
        <w:t>)nationale ontwikkelingen. (....)"</w:t>
      </w:r>
      <w:r w:rsidR="00B50246">
        <w:t xml:space="preserve"> (NHL Stenden </w:t>
      </w:r>
      <w:r w:rsidR="001A654F">
        <w:t>(2</w:t>
      </w:r>
      <w:r w:rsidR="00B50246">
        <w:t>018</w:t>
      </w:r>
      <w:r w:rsidR="001A654F">
        <w:t>)).</w:t>
      </w:r>
    </w:p>
    <w:p w:rsidR="001A654F" w:rsidRDefault="001A654F">
      <w:proofErr w:type="spellStart"/>
      <w:r w:rsidRPr="001A654F">
        <w:rPr>
          <w:b/>
        </w:rPr>
        <w:t>Alber</w:t>
      </w:r>
      <w:proofErr w:type="spellEnd"/>
      <w:r w:rsidRPr="001A654F">
        <w:rPr>
          <w:b/>
        </w:rPr>
        <w:t xml:space="preserve"> </w:t>
      </w:r>
      <w:proofErr w:type="spellStart"/>
      <w:r w:rsidRPr="001A654F">
        <w:rPr>
          <w:b/>
        </w:rPr>
        <w:t>Walsweer</w:t>
      </w:r>
      <w:proofErr w:type="spellEnd"/>
      <w:r w:rsidRPr="001A654F">
        <w:rPr>
          <w:b/>
        </w:rPr>
        <w:t xml:space="preserve"> (Senior Onderzoeker &amp; Projectleider Lectoraat Taalgebruik &amp; Leren (NHL Stenden Hogeschool))</w:t>
      </w:r>
      <w:r>
        <w:t xml:space="preserve">, met hem heb ik met name ook besproken hoe PABO studenten onderdeel zouden kunnen uitmaken van het uittesten van het </w:t>
      </w:r>
      <w:proofErr w:type="gramStart"/>
      <w:r>
        <w:t>PL model</w:t>
      </w:r>
      <w:proofErr w:type="gramEnd"/>
      <w:r>
        <w:t>. Ook heb ik met hem de pedagogisch didactische aspecten van het model nagelopen.</w:t>
      </w:r>
    </w:p>
    <w:p w:rsidR="000F099F" w:rsidRDefault="001A654F">
      <w:r w:rsidRPr="00A64F0C">
        <w:rPr>
          <w:b/>
        </w:rPr>
        <w:t xml:space="preserve">Heleentje Swart ((MA, </w:t>
      </w:r>
      <w:proofErr w:type="spellStart"/>
      <w:r w:rsidRPr="00A64F0C">
        <w:rPr>
          <w:b/>
        </w:rPr>
        <w:t>Cultural</w:t>
      </w:r>
      <w:proofErr w:type="spellEnd"/>
      <w:r w:rsidRPr="00A64F0C">
        <w:rPr>
          <w:b/>
        </w:rPr>
        <w:t xml:space="preserve"> </w:t>
      </w:r>
      <w:proofErr w:type="spellStart"/>
      <w:r w:rsidRPr="00A64F0C">
        <w:rPr>
          <w:b/>
        </w:rPr>
        <w:t>Anthropology</w:t>
      </w:r>
      <w:proofErr w:type="spellEnd"/>
      <w:r w:rsidRPr="00A64F0C">
        <w:rPr>
          <w:b/>
        </w:rPr>
        <w:t xml:space="preserve">, President </w:t>
      </w:r>
      <w:proofErr w:type="spellStart"/>
      <w:r w:rsidRPr="00A64F0C">
        <w:rPr>
          <w:b/>
        </w:rPr>
        <w:t>Circular</w:t>
      </w:r>
      <w:proofErr w:type="spellEnd"/>
      <w:r w:rsidRPr="00A64F0C">
        <w:rPr>
          <w:b/>
        </w:rPr>
        <w:t xml:space="preserve"> VET </w:t>
      </w:r>
      <w:proofErr w:type="gramStart"/>
      <w:r w:rsidRPr="00A64F0C">
        <w:rPr>
          <w:b/>
        </w:rPr>
        <w:t>Noord Nederland</w:t>
      </w:r>
      <w:proofErr w:type="gramEnd"/>
      <w:r w:rsidRPr="00A64F0C">
        <w:rPr>
          <w:b/>
        </w:rPr>
        <w:t>, RUG, Circulair Friesland)</w:t>
      </w:r>
      <w:r>
        <w:t xml:space="preserve">, </w:t>
      </w:r>
      <w:r w:rsidR="00A64F0C">
        <w:t xml:space="preserve">met haar heb ik de holistische en menselijke kant van het model doorgesproken. N.a.v. dit initiële gesprek ben ik gevraagd voor verschillende </w:t>
      </w:r>
      <w:proofErr w:type="spellStart"/>
      <w:r w:rsidR="00A64F0C">
        <w:t>onderwijsvernieuwende</w:t>
      </w:r>
      <w:proofErr w:type="spellEnd"/>
      <w:r w:rsidR="00A64F0C">
        <w:t xml:space="preserve"> werkgroepen, waaronder </w:t>
      </w:r>
      <w:proofErr w:type="spellStart"/>
      <w:r w:rsidR="00A64F0C">
        <w:t>Spark</w:t>
      </w:r>
      <w:proofErr w:type="spellEnd"/>
      <w:r w:rsidR="00A64F0C">
        <w:t xml:space="preserve"> </w:t>
      </w:r>
      <w:proofErr w:type="spellStart"/>
      <w:r w:rsidR="00A64F0C">
        <w:t>the</w:t>
      </w:r>
      <w:proofErr w:type="spellEnd"/>
      <w:r w:rsidR="00A64F0C">
        <w:t xml:space="preserve"> </w:t>
      </w:r>
      <w:proofErr w:type="spellStart"/>
      <w:r w:rsidR="00A64F0C">
        <w:t>movement</w:t>
      </w:r>
      <w:proofErr w:type="spellEnd"/>
      <w:r w:rsidR="00A64F0C">
        <w:t xml:space="preserve">, SDG4-alliantie, Inspiratiegroep onderwijs en SDG </w:t>
      </w:r>
      <w:proofErr w:type="spellStart"/>
      <w:r w:rsidR="00A64F0C">
        <w:t>Netwurk</w:t>
      </w:r>
      <w:proofErr w:type="spellEnd"/>
      <w:r w:rsidR="00A64F0C">
        <w:t xml:space="preserve">. Het </w:t>
      </w:r>
      <w:proofErr w:type="gramStart"/>
      <w:r w:rsidR="00A64F0C">
        <w:t>PL model</w:t>
      </w:r>
      <w:proofErr w:type="gramEnd"/>
      <w:r w:rsidR="00A64F0C">
        <w:t xml:space="preserve"> is samen met de opbrengsten van een door ons georganiseerd congres ook de inspiratie geweest voor het onderwijsmanifest ‘Wat mag de wereld van het Friese onderwijs verwachten?’</w:t>
      </w:r>
    </w:p>
    <w:p w:rsidR="000F099F" w:rsidRDefault="008E51A3" w:rsidP="008C0986">
      <w:pPr>
        <w:pStyle w:val="Heading2"/>
      </w:pPr>
      <w:bookmarkStart w:id="99" w:name="_Toc10797391"/>
      <w:r>
        <w:t>Belang van e</w:t>
      </w:r>
      <w:r w:rsidR="000F099F">
        <w:t>igenaarschap</w:t>
      </w:r>
      <w:bookmarkEnd w:id="99"/>
    </w:p>
    <w:p w:rsidR="008E51A3" w:rsidRDefault="008E51A3" w:rsidP="008C0986">
      <w:pPr>
        <w:pStyle w:val="Heading3"/>
      </w:pPr>
      <w:bookmarkStart w:id="100" w:name="_Toc10797392"/>
      <w:r>
        <w:t>Docenten</w:t>
      </w:r>
      <w:bookmarkEnd w:id="100"/>
    </w:p>
    <w:p w:rsidR="008E51A3" w:rsidRDefault="008E51A3" w:rsidP="008E51A3">
      <w:r>
        <w:t xml:space="preserve">Het integraal onderdeel maken van zelfsturend leren in het onderwijs mag gezien worden als een </w:t>
      </w:r>
      <w:r w:rsidR="000F099F" w:rsidRPr="000F099F">
        <w:t xml:space="preserve">innovatieproces (Vandevelde et al., 2012). </w:t>
      </w:r>
      <w:r>
        <w:t xml:space="preserve">Deze innovatie moet zoveel mogelijk van onderaf worden doorgevoerd en zo min mogelijk door externe experts worden ondersteund </w:t>
      </w:r>
      <w:r w:rsidRPr="000F099F">
        <w:t>(Butler et al., 2004).</w:t>
      </w:r>
      <w:r>
        <w:t xml:space="preserve"> Op die manier wordt voorkomen dat docenten zelf het eigenaarschap verliezen en is de onderwijsvernieuwing gedoemd te mislukken. Het is wel heel belangrijk dat er een </w:t>
      </w:r>
      <w:proofErr w:type="spellStart"/>
      <w:r>
        <w:t>schoolbrede</w:t>
      </w:r>
      <w:proofErr w:type="spellEnd"/>
      <w:r>
        <w:t xml:space="preserve"> visie is op het gebied van zelfsturend leren </w:t>
      </w:r>
      <w:r w:rsidRPr="000F099F">
        <w:t xml:space="preserve">(Vandevelde et al. 2012) en dat dit </w:t>
      </w:r>
      <w:proofErr w:type="spellStart"/>
      <w:r w:rsidRPr="000F099F">
        <w:t>schoolbreed</w:t>
      </w:r>
      <w:proofErr w:type="spellEnd"/>
      <w:r w:rsidRPr="000F099F">
        <w:t xml:space="preserve"> wordt opgepakt </w:t>
      </w:r>
      <w:r>
        <w:t xml:space="preserve">en door de schoolleiding wordt </w:t>
      </w:r>
      <w:r w:rsidR="0086706F">
        <w:t>gefaciliteerd</w:t>
      </w:r>
      <w:r>
        <w:t xml:space="preserve"> </w:t>
      </w:r>
      <w:r w:rsidRPr="000F099F">
        <w:t>(Peeters et al., 2013).</w:t>
      </w:r>
    </w:p>
    <w:p w:rsidR="001C66BB" w:rsidRDefault="000F099F" w:rsidP="008E51A3">
      <w:r w:rsidRPr="000F099F">
        <w:t>Zo’n innovatietrajecten dient zo min mogelijk te gebeuren</w:t>
      </w:r>
      <w:r w:rsidR="008E51A3">
        <w:t xml:space="preserve"> </w:t>
      </w:r>
      <w:r w:rsidRPr="000F099F">
        <w:t>via een top-down benadering of te grote afhankelijkheid van experts (Butler et al., 2004). Deze stellen</w:t>
      </w:r>
      <w:r w:rsidR="008E51A3">
        <w:t xml:space="preserve"> </w:t>
      </w:r>
      <w:r w:rsidRPr="000F099F">
        <w:t xml:space="preserve">dat </w:t>
      </w:r>
      <w:r w:rsidR="008E51A3">
        <w:t>docenten</w:t>
      </w:r>
      <w:r w:rsidRPr="000F099F">
        <w:t xml:space="preserve"> via deze benadering eigenaarschap missen waardoor innovaties als deze gedoemd</w:t>
      </w:r>
      <w:r w:rsidR="008E51A3">
        <w:t xml:space="preserve"> </w:t>
      </w:r>
      <w:r w:rsidRPr="000F099F">
        <w:t>zijn te mislukken. Het is dus van belang dat leerkrachten eigenaarschap voelen.</w:t>
      </w:r>
      <w:r w:rsidR="008E51A3">
        <w:t xml:space="preserve"> </w:t>
      </w:r>
      <w:r w:rsidRPr="000F099F">
        <w:t>Het is van groot belang dat er op schoolniveau een duidelijke visie is omtrent zelfsturend leren</w:t>
      </w:r>
      <w:r w:rsidR="008E51A3">
        <w:t xml:space="preserve"> </w:t>
      </w:r>
      <w:r w:rsidRPr="000F099F">
        <w:t>Verder is het</w:t>
      </w:r>
      <w:r w:rsidR="008E51A3">
        <w:t xml:space="preserve"> </w:t>
      </w:r>
      <w:r w:rsidRPr="000F099F">
        <w:t>van belang dat de schoolleiding mogelijkheden faciliteert waarbij leerkrachten mogelijkheden krijgen</w:t>
      </w:r>
      <w:r w:rsidR="008E51A3">
        <w:t xml:space="preserve"> </w:t>
      </w:r>
      <w:r w:rsidRPr="000F099F">
        <w:t xml:space="preserve">om samen te werken (Vandevelde et al., 2012). </w:t>
      </w:r>
    </w:p>
    <w:p w:rsidR="008E51A3" w:rsidRDefault="008E51A3" w:rsidP="008C0986">
      <w:pPr>
        <w:pStyle w:val="Heading3"/>
      </w:pPr>
      <w:bookmarkStart w:id="101" w:name="_Toc10797393"/>
      <w:r>
        <w:lastRenderedPageBreak/>
        <w:t>Studenten</w:t>
      </w:r>
      <w:bookmarkEnd w:id="101"/>
    </w:p>
    <w:p w:rsidR="008E51A3" w:rsidRDefault="008E51A3" w:rsidP="008E51A3">
      <w:r>
        <w:t>Het geven van autonomie is cruciaal bij het ontwikkelen van eigenaarschap bij studenten</w:t>
      </w:r>
      <w:r w:rsidR="008C0986">
        <w:t>. De student wordt echt eigenaar van zijn leren en neemt hierdoor zelf de verantwoordelijkheid en neemt een actieve houding aan t.o.v. de passieve afwachtende houding in traditioneel onderwijs. Wanneer de student zelf eigenaar is, zijn de motivatie, zelfsturing, de eigen overtuiging en de mate van eigen regie het hoogst. (</w:t>
      </w:r>
      <w:r>
        <w:t>Hulse &amp; Berg van den, 2017).</w:t>
      </w:r>
    </w:p>
    <w:p w:rsidR="008E51A3" w:rsidRPr="000F099F" w:rsidRDefault="008E51A3" w:rsidP="008E51A3">
      <w:r>
        <w:t>Deze vier factoren bepalen of en hoe een leerling de verantwoordelijkheid kan nemen voor het eigen leerproces (Hulse &amp; Berg van den, 2017).</w:t>
      </w:r>
    </w:p>
    <w:p w:rsidR="008C0986" w:rsidRDefault="008E51A3" w:rsidP="008C0986">
      <w:pPr>
        <w:keepNext/>
      </w:pPr>
      <w:r w:rsidRPr="008E51A3">
        <w:rPr>
          <w:noProof/>
        </w:rPr>
        <w:drawing>
          <wp:inline distT="0" distB="0" distL="0" distR="0" wp14:anchorId="427788E6" wp14:editId="5AE16F70">
            <wp:extent cx="5486400" cy="4528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528820"/>
                    </a:xfrm>
                    <a:prstGeom prst="rect">
                      <a:avLst/>
                    </a:prstGeom>
                  </pic:spPr>
                </pic:pic>
              </a:graphicData>
            </a:graphic>
          </wp:inline>
        </w:drawing>
      </w:r>
    </w:p>
    <w:p w:rsidR="008B381C" w:rsidRPr="003143FA" w:rsidRDefault="008C0986" w:rsidP="008C0986">
      <w:pPr>
        <w:pStyle w:val="Caption"/>
      </w:pPr>
      <w:r>
        <w:t xml:space="preserve">Figuur </w:t>
      </w:r>
      <w:r>
        <w:fldChar w:fldCharType="begin"/>
      </w:r>
      <w:r>
        <w:instrText xml:space="preserve"> SEQ Figuur \* ARABIC </w:instrText>
      </w:r>
      <w:r>
        <w:fldChar w:fldCharType="separate"/>
      </w:r>
      <w:r w:rsidR="00592F85">
        <w:rPr>
          <w:noProof/>
        </w:rPr>
        <w:t>3</w:t>
      </w:r>
      <w:r>
        <w:fldChar w:fldCharType="end"/>
      </w:r>
      <w:r>
        <w:t xml:space="preserve"> M</w:t>
      </w:r>
      <w:r w:rsidRPr="009D33EC">
        <w:t>odel van Conley en French</w:t>
      </w:r>
    </w:p>
    <w:p w:rsidR="001C66BB" w:rsidRPr="003143FA" w:rsidRDefault="008C0986" w:rsidP="009F69CB">
      <w:pPr>
        <w:pStyle w:val="Heading1"/>
      </w:pPr>
      <w:bookmarkStart w:id="102" w:name="_Toc10797394"/>
      <w:r>
        <w:t>Onderzoeksvragen</w:t>
      </w:r>
      <w:bookmarkEnd w:id="102"/>
    </w:p>
    <w:p w:rsidR="001C66BB" w:rsidRDefault="008C0986" w:rsidP="00521FF5">
      <w:r>
        <w:t>Op basis van de probleemstelling en de beschreven literatuur zijn de volgende onderzoeksvragen tot stand gekomen.</w:t>
      </w:r>
    </w:p>
    <w:p w:rsidR="008C0986" w:rsidRDefault="008C0986" w:rsidP="00521FF5">
      <w:r>
        <w:t>Hoofdvraag</w:t>
      </w:r>
    </w:p>
    <w:p w:rsidR="008C0986" w:rsidRDefault="002B1F6D" w:rsidP="00521FF5">
      <w:r>
        <w:t xml:space="preserve">Is het eigenaarschap van zowel de docent als de student geborgd bij de implementatie van het </w:t>
      </w:r>
      <w:proofErr w:type="gramStart"/>
      <w:r>
        <w:t>PL model</w:t>
      </w:r>
      <w:proofErr w:type="gramEnd"/>
      <w:r>
        <w:t xml:space="preserve"> bij de opleiding Mediavormgeving en Creatief vakman (</w:t>
      </w:r>
      <w:proofErr w:type="spellStart"/>
      <w:r>
        <w:t>D’Drive</w:t>
      </w:r>
      <w:proofErr w:type="spellEnd"/>
      <w:r>
        <w:t>, Friesland College)?</w:t>
      </w:r>
    </w:p>
    <w:p w:rsidR="002B1F6D" w:rsidRPr="004E5E21" w:rsidRDefault="002B1F6D" w:rsidP="004E5E21">
      <w:pPr>
        <w:pStyle w:val="NumberedListBold"/>
        <w:rPr>
          <w:b w:val="0"/>
        </w:rPr>
      </w:pPr>
      <w:r w:rsidRPr="004E5E21">
        <w:rPr>
          <w:b w:val="0"/>
        </w:rPr>
        <w:lastRenderedPageBreak/>
        <w:t>Hoe is het eigenaarschap van de docenten geborgd bij de implementatie van PL?</w:t>
      </w:r>
    </w:p>
    <w:p w:rsidR="002B1F6D" w:rsidRPr="004E5E21" w:rsidRDefault="002B1F6D" w:rsidP="004E5E21">
      <w:pPr>
        <w:pStyle w:val="NumberedListBold"/>
        <w:rPr>
          <w:b w:val="0"/>
        </w:rPr>
      </w:pPr>
      <w:r w:rsidRPr="004E5E21">
        <w:rPr>
          <w:b w:val="0"/>
        </w:rPr>
        <w:t>Hoe is het eigenaarschap van de student geborgd bij de implementatie van PL?</w:t>
      </w:r>
    </w:p>
    <w:p w:rsidR="002B1F6D" w:rsidRPr="004E5E21" w:rsidRDefault="002B1F6D" w:rsidP="004E5E21">
      <w:pPr>
        <w:pStyle w:val="NumberedListBold"/>
        <w:rPr>
          <w:b w:val="0"/>
        </w:rPr>
      </w:pPr>
      <w:r w:rsidRPr="004E5E21">
        <w:rPr>
          <w:b w:val="0"/>
        </w:rPr>
        <w:t>Welke factoren zijn nodig om het eigenaarschap te kunnen waarborgen?</w:t>
      </w:r>
    </w:p>
    <w:p w:rsidR="002B1F6D" w:rsidRDefault="002B1F6D">
      <w:r>
        <w:br w:type="page"/>
      </w:r>
    </w:p>
    <w:p w:rsidR="002B1F6D" w:rsidRPr="004E5E21" w:rsidRDefault="002B1F6D" w:rsidP="004E5E21">
      <w:pPr>
        <w:pStyle w:val="Heading1"/>
      </w:pPr>
      <w:bookmarkStart w:id="103" w:name="_Toc10797395"/>
      <w:r w:rsidRPr="004E5E21">
        <w:lastRenderedPageBreak/>
        <w:t>Methode</w:t>
      </w:r>
      <w:bookmarkEnd w:id="103"/>
    </w:p>
    <w:p w:rsidR="004E5E21" w:rsidRDefault="0087145A" w:rsidP="004E5E21">
      <w:pPr>
        <w:pStyle w:val="Heading3"/>
      </w:pPr>
      <w:bookmarkStart w:id="104" w:name="_Toc10797396"/>
      <w:r>
        <w:t>K</w:t>
      </w:r>
      <w:r w:rsidR="00F07142">
        <w:t>walitatief onderzoek</w:t>
      </w:r>
      <w:bookmarkEnd w:id="104"/>
    </w:p>
    <w:p w:rsidR="00F07142" w:rsidRDefault="00F07142" w:rsidP="002B1F6D">
      <w:r w:rsidRPr="00F07142">
        <w:t xml:space="preserve">Om de onderzoeksvragen te kunnen beantwoorden is het </w:t>
      </w:r>
      <w:r w:rsidR="004E5E21">
        <w:t>noodzakelijk om de implementaties van de twee verschillende teams te onderzoeken</w:t>
      </w:r>
      <w:r w:rsidRPr="00F07142">
        <w:t>.</w:t>
      </w:r>
      <w:r w:rsidR="004E5E21">
        <w:t xml:space="preserve"> Via een kwalitatief onderzoek kunnen zowel de betrokken docenten als studenten worden </w:t>
      </w:r>
      <w:r w:rsidR="0086706F">
        <w:t>geïnterviewd</w:t>
      </w:r>
      <w:r w:rsidR="004E5E21">
        <w:t>. Door gebruik te maken van interviews is het gemakkelijker om in te spelen op de al gegeven antwoorden. Op die manier kan waar meer data beschikbaar over is ook dieper worden doorgevraagd. Naast de interviews wordt literatuur geraadpleegd</w:t>
      </w:r>
      <w:r w:rsidRPr="00F07142">
        <w:t>.</w:t>
      </w:r>
    </w:p>
    <w:p w:rsidR="0086706F" w:rsidRDefault="004E5E21" w:rsidP="002B1F6D">
      <w:bookmarkStart w:id="105" w:name="_Toc10797397"/>
      <w:r w:rsidRPr="00974230">
        <w:rPr>
          <w:rStyle w:val="Heading3Char"/>
        </w:rPr>
        <w:t>Deelvraag 1</w:t>
      </w:r>
      <w:bookmarkEnd w:id="105"/>
      <w:r w:rsidR="0086706F">
        <w:br/>
      </w:r>
      <w:r w:rsidR="0086706F" w:rsidRPr="0086706F">
        <w:t>Hoe is het eigenaarschap van de docenten geborgd bij de implementatie van PL?</w:t>
      </w:r>
    </w:p>
    <w:p w:rsidR="0086706F" w:rsidRDefault="0086706F" w:rsidP="002B1F6D">
      <w:r>
        <w:t>Selectie</w:t>
      </w:r>
      <w:r w:rsidR="00A74D38">
        <w:br/>
        <w:t xml:space="preserve">Om deze vraag te kunnen beantwoorden wordt via interviews onderzocht of en op welke manier de in de literatuur genoemde criteria zijn toegepast in de praktijk van de </w:t>
      </w:r>
      <w:r w:rsidR="00A74D38" w:rsidRPr="00974230">
        <w:rPr>
          <w:b/>
        </w:rPr>
        <w:t>docent</w:t>
      </w:r>
      <w:r w:rsidR="00A74D38">
        <w:t>. Deze criteria worden alvorens het interview plaats vindt via literatuurstudie onderzocht. Na afloop zal worden</w:t>
      </w:r>
      <w:r w:rsidR="00974230">
        <w:t xml:space="preserve"> onderzocht in welke mate en op welke punten de implementatie van het </w:t>
      </w:r>
      <w:proofErr w:type="gramStart"/>
      <w:r w:rsidR="00974230">
        <w:t>PL model</w:t>
      </w:r>
      <w:proofErr w:type="gramEnd"/>
      <w:r w:rsidR="00974230">
        <w:t xml:space="preserve"> al dan niet aan deze criteria voldoet.</w:t>
      </w:r>
    </w:p>
    <w:p w:rsidR="00974230" w:rsidRDefault="00974230" w:rsidP="002B1F6D">
      <w:r>
        <w:t xml:space="preserve">Respondenten: Docenten Mediavormgeving en Creatief Vakman, </w:t>
      </w:r>
      <w:proofErr w:type="spellStart"/>
      <w:r>
        <w:t>D’Drive</w:t>
      </w:r>
      <w:proofErr w:type="spellEnd"/>
      <w:r>
        <w:t>, Friesland College</w:t>
      </w:r>
    </w:p>
    <w:p w:rsidR="00B0683D" w:rsidRDefault="0086706F" w:rsidP="00974230">
      <w:r>
        <w:t>Dataverzameling</w:t>
      </w:r>
      <w:r>
        <w:br/>
      </w:r>
      <w:r w:rsidR="00974230">
        <w:t xml:space="preserve">Bronnen literatuuronderzoek: </w:t>
      </w:r>
      <w:r w:rsidR="005D0452" w:rsidRPr="005D0452">
        <w:t xml:space="preserve">The </w:t>
      </w:r>
      <w:proofErr w:type="spellStart"/>
      <w:r w:rsidR="005D0452" w:rsidRPr="005D0452">
        <w:t>Role</w:t>
      </w:r>
      <w:proofErr w:type="spellEnd"/>
      <w:r w:rsidR="005D0452" w:rsidRPr="005D0452">
        <w:t xml:space="preserve"> of Teachers’ </w:t>
      </w:r>
      <w:proofErr w:type="spellStart"/>
      <w:r w:rsidR="005D0452" w:rsidRPr="005D0452">
        <w:t>Self-regulatory</w:t>
      </w:r>
      <w:proofErr w:type="spellEnd"/>
      <w:r w:rsidR="005D0452" w:rsidRPr="005D0452">
        <w:t xml:space="preserve"> </w:t>
      </w:r>
      <w:proofErr w:type="spellStart"/>
      <w:r w:rsidR="005D0452" w:rsidRPr="005D0452">
        <w:t>Capacities</w:t>
      </w:r>
      <w:proofErr w:type="spellEnd"/>
      <w:r w:rsidR="005D0452" w:rsidRPr="005D0452">
        <w:t xml:space="preserve"> in </w:t>
      </w:r>
      <w:proofErr w:type="spellStart"/>
      <w:proofErr w:type="gramStart"/>
      <w:r w:rsidR="005D0452" w:rsidRPr="005D0452">
        <w:t>the</w:t>
      </w:r>
      <w:proofErr w:type="spellEnd"/>
      <w:r w:rsidR="005D0452" w:rsidRPr="005D0452">
        <w:t xml:space="preserve"> </w:t>
      </w:r>
      <w:r w:rsidR="005D0452">
        <w:t xml:space="preserve"> </w:t>
      </w:r>
      <w:proofErr w:type="spellStart"/>
      <w:r w:rsidR="005D0452">
        <w:t>i</w:t>
      </w:r>
      <w:r w:rsidR="005D0452" w:rsidRPr="005D0452">
        <w:t>mplementation</w:t>
      </w:r>
      <w:proofErr w:type="spellEnd"/>
      <w:proofErr w:type="gramEnd"/>
      <w:r w:rsidR="005D0452" w:rsidRPr="005D0452">
        <w:t xml:space="preserve"> of </w:t>
      </w:r>
      <w:proofErr w:type="spellStart"/>
      <w:r w:rsidR="005D0452" w:rsidRPr="005D0452">
        <w:t>Self-regulated</w:t>
      </w:r>
      <w:proofErr w:type="spellEnd"/>
      <w:r w:rsidR="005D0452" w:rsidRPr="005D0452">
        <w:t xml:space="preserve"> Learning </w:t>
      </w:r>
      <w:proofErr w:type="spellStart"/>
      <w:r w:rsidR="005D0452" w:rsidRPr="005D0452">
        <w:t>Practices</w:t>
      </w:r>
      <w:proofErr w:type="spellEnd"/>
      <w:r w:rsidR="00740620">
        <w:t xml:space="preserve">. </w:t>
      </w:r>
      <w:r w:rsidR="005D0452" w:rsidRPr="000F099F">
        <w:t>Peeters et al.</w:t>
      </w:r>
      <w:r w:rsidR="00740620">
        <w:t xml:space="preserve"> (</w:t>
      </w:r>
      <w:r w:rsidR="005D0452" w:rsidRPr="000F099F">
        <w:t>2013)</w:t>
      </w:r>
      <w:r w:rsidR="00B0683D">
        <w:t xml:space="preserve">, </w:t>
      </w:r>
      <w:proofErr w:type="spellStart"/>
      <w:r w:rsidR="00B0683D" w:rsidRPr="00B0683D">
        <w:t>Collaboration</w:t>
      </w:r>
      <w:proofErr w:type="spellEnd"/>
      <w:r w:rsidR="00B0683D" w:rsidRPr="00B0683D">
        <w:t xml:space="preserve"> </w:t>
      </w:r>
      <w:proofErr w:type="spellStart"/>
      <w:r w:rsidR="00B0683D" w:rsidRPr="00B0683D">
        <w:t>and</w:t>
      </w:r>
      <w:proofErr w:type="spellEnd"/>
      <w:r w:rsidR="00B0683D" w:rsidRPr="00B0683D">
        <w:t xml:space="preserve"> </w:t>
      </w:r>
      <w:proofErr w:type="spellStart"/>
      <w:r w:rsidR="00B0683D" w:rsidRPr="00B0683D">
        <w:t>selfregulation</w:t>
      </w:r>
      <w:proofErr w:type="spellEnd"/>
      <w:r w:rsidR="00B0683D" w:rsidRPr="00B0683D">
        <w:t xml:space="preserve"> in </w:t>
      </w:r>
      <w:proofErr w:type="spellStart"/>
      <w:r w:rsidR="00B0683D" w:rsidRPr="00B0683D">
        <w:t>teachers</w:t>
      </w:r>
      <w:proofErr w:type="spellEnd"/>
      <w:r w:rsidR="00B0683D" w:rsidRPr="00B0683D">
        <w:t xml:space="preserve">’ professional development. </w:t>
      </w:r>
      <w:r w:rsidR="00B0683D" w:rsidRPr="000F099F">
        <w:t>Butler et al.</w:t>
      </w:r>
      <w:r w:rsidR="00B0683D">
        <w:t xml:space="preserve"> (</w:t>
      </w:r>
      <w:r w:rsidR="00B0683D" w:rsidRPr="000F099F">
        <w:t>2004).</w:t>
      </w:r>
    </w:p>
    <w:p w:rsidR="00974230" w:rsidRDefault="00974230" w:rsidP="00974230">
      <w:r>
        <w:t>Bronnen veldonderzoek: interviews met docenten Mediavormgeving en Creatief vakman.</w:t>
      </w:r>
    </w:p>
    <w:p w:rsidR="0086706F" w:rsidRDefault="0086706F" w:rsidP="00974230">
      <w:r>
        <w:t>Dataverwerking</w:t>
      </w:r>
      <w:r>
        <w:br/>
      </w:r>
      <w:r w:rsidR="00974230">
        <w:t xml:space="preserve">De uitkomsten worden vergeleken met het </w:t>
      </w:r>
      <w:proofErr w:type="gramStart"/>
      <w:r w:rsidR="00974230">
        <w:t>PL model</w:t>
      </w:r>
      <w:proofErr w:type="gramEnd"/>
      <w:r w:rsidR="00974230">
        <w:t xml:space="preserve"> en onderliggende literatuur. Op die manier kan een beeld worden geconstrueerd van in welke mate eigenaarschap onder docenten is geborgd.</w:t>
      </w:r>
    </w:p>
    <w:p w:rsidR="00974230" w:rsidRDefault="0086706F" w:rsidP="00974230">
      <w:bookmarkStart w:id="106" w:name="_Toc10797398"/>
      <w:r w:rsidRPr="00974230">
        <w:rPr>
          <w:rStyle w:val="Heading3Char"/>
        </w:rPr>
        <w:t>Deelvraag 2</w:t>
      </w:r>
      <w:bookmarkEnd w:id="106"/>
      <w:r>
        <w:br/>
      </w:r>
      <w:r w:rsidRPr="0086706F">
        <w:t>Hoe is het eigenaarschap van de student geborgd bij de implementatie van PL?</w:t>
      </w:r>
      <w:r w:rsidR="00974230">
        <w:br/>
        <w:t xml:space="preserve">Om deze vraag te kunnen beantwoorden wordt via interviews onderzocht of en op welke manier de in de literatuur genoemde criteria zijn toegepast in de praktijk van de </w:t>
      </w:r>
      <w:r w:rsidR="00974230" w:rsidRPr="009D1E21">
        <w:rPr>
          <w:b/>
        </w:rPr>
        <w:t>student</w:t>
      </w:r>
      <w:r w:rsidR="00974230">
        <w:t xml:space="preserve">. Deze criteria worden alvorens het interview plaats vindt via literatuurstudie onderzocht. Na afloop zal worden onderzocht in welke mate en op welke punten de implementatie van het </w:t>
      </w:r>
      <w:proofErr w:type="gramStart"/>
      <w:r w:rsidR="00974230">
        <w:t>PL model</w:t>
      </w:r>
      <w:proofErr w:type="gramEnd"/>
      <w:r w:rsidR="00974230">
        <w:t xml:space="preserve"> al dan niet aan deze criteria voldoet.</w:t>
      </w:r>
    </w:p>
    <w:p w:rsidR="00974230" w:rsidRDefault="00974230" w:rsidP="00974230">
      <w:r>
        <w:t xml:space="preserve">Respondenten: </w:t>
      </w:r>
      <w:r w:rsidR="009D1E21" w:rsidRPr="009D1E21">
        <w:rPr>
          <w:b/>
        </w:rPr>
        <w:t>Studenten</w:t>
      </w:r>
      <w:r>
        <w:t xml:space="preserve"> Mediavormgeving, Friesland College</w:t>
      </w:r>
    </w:p>
    <w:p w:rsidR="00974230" w:rsidRDefault="00974230" w:rsidP="00974230">
      <w:r>
        <w:t>Dataverzameling</w:t>
      </w:r>
      <w:r>
        <w:br/>
        <w:t xml:space="preserve">Bronnen literatuuronderzoek: </w:t>
      </w:r>
      <w:r w:rsidR="005D0452">
        <w:t>Hoe kunnen docenten het eigenaarschap van leerlingen in het voortgezet onderwijs versterken?</w:t>
      </w:r>
      <w:r w:rsidR="005D0452" w:rsidRPr="005D0452">
        <w:t xml:space="preserve"> </w:t>
      </w:r>
      <w:r w:rsidR="005D0452">
        <w:t>Klein Hulse, A., &amp; Berg van den, N. (2017).</w:t>
      </w:r>
    </w:p>
    <w:p w:rsidR="00974230" w:rsidRDefault="00974230" w:rsidP="00974230">
      <w:r>
        <w:t xml:space="preserve">Bronnen veldonderzoek: </w:t>
      </w:r>
      <w:r w:rsidR="005D0452">
        <w:t>I</w:t>
      </w:r>
      <w:r>
        <w:t xml:space="preserve">nterviews met </w:t>
      </w:r>
      <w:r w:rsidR="009D1E21">
        <w:t>studenten</w:t>
      </w:r>
      <w:r>
        <w:t xml:space="preserve"> Mediavormgeving.</w:t>
      </w:r>
    </w:p>
    <w:p w:rsidR="00974230" w:rsidRDefault="00974230" w:rsidP="00974230">
      <w:r>
        <w:t>Dataverwerking</w:t>
      </w:r>
      <w:r>
        <w:br/>
        <w:t xml:space="preserve">De uitkomsten worden vergeleken met het </w:t>
      </w:r>
      <w:proofErr w:type="gramStart"/>
      <w:r>
        <w:t>PL model</w:t>
      </w:r>
      <w:proofErr w:type="gramEnd"/>
      <w:r>
        <w:t xml:space="preserve"> en onderliggende literatuur. Op die manier </w:t>
      </w:r>
      <w:r>
        <w:lastRenderedPageBreak/>
        <w:t xml:space="preserve">kan een beeld worden geconstrueerd van in welke mate eigenaarschap onder </w:t>
      </w:r>
      <w:r w:rsidR="009D1E21">
        <w:t>studenten</w:t>
      </w:r>
      <w:r>
        <w:t xml:space="preserve"> is geborgd.</w:t>
      </w:r>
    </w:p>
    <w:p w:rsidR="0086706F" w:rsidRDefault="0086706F" w:rsidP="0086706F">
      <w:bookmarkStart w:id="107" w:name="_Toc10797399"/>
      <w:r w:rsidRPr="009D1E21">
        <w:rPr>
          <w:rStyle w:val="Heading3Char"/>
        </w:rPr>
        <w:t>Deelvraag 3</w:t>
      </w:r>
      <w:bookmarkEnd w:id="107"/>
      <w:r>
        <w:br/>
        <w:t>Welk</w:t>
      </w:r>
      <w:r w:rsidRPr="0086706F">
        <w:t>e factoren zijn nodig om het eigenaarschap te kunnen waarborgen?</w:t>
      </w:r>
    </w:p>
    <w:p w:rsidR="009D1E21" w:rsidRDefault="009D1E21" w:rsidP="009D1E21">
      <w:r>
        <w:t>Selectie</w:t>
      </w:r>
      <w:r>
        <w:br/>
        <w:t>Om deze vraag te kunnen beantwoorden wordt via interviews onderzocht wat docenten en studenten missen. Dit kan zijn op het gebied van kennis en kunde, maar ook aan zaken als organisatorische of financiële middelen. Ook hier ligt een literatuurstudievooronderzoek onder wat in kaart brengt welke factoren er in het algemeen ‘eigenaarschap’ in de weg kunnen zitten.</w:t>
      </w:r>
    </w:p>
    <w:p w:rsidR="009D1E21" w:rsidRDefault="009D1E21" w:rsidP="009D1E21">
      <w:r>
        <w:t xml:space="preserve">Respondenten: </w:t>
      </w:r>
      <w:r w:rsidRPr="005D0452">
        <w:rPr>
          <w:b/>
        </w:rPr>
        <w:t>Docenten en studenten</w:t>
      </w:r>
      <w:r>
        <w:t xml:space="preserve"> Mediavormgeving en Creatief Vakman, </w:t>
      </w:r>
      <w:proofErr w:type="spellStart"/>
      <w:r>
        <w:t>D’Drive</w:t>
      </w:r>
      <w:proofErr w:type="spellEnd"/>
      <w:r>
        <w:t>, Friesland College</w:t>
      </w:r>
    </w:p>
    <w:p w:rsidR="00740620" w:rsidRDefault="009D1E21" w:rsidP="00740620">
      <w:r>
        <w:t>Dataverzameling</w:t>
      </w:r>
      <w:r>
        <w:br/>
        <w:t xml:space="preserve">Bronnen literatuuronderzoek: </w:t>
      </w:r>
      <w:r w:rsidR="00740620" w:rsidRPr="005D0452">
        <w:t xml:space="preserve">The </w:t>
      </w:r>
      <w:proofErr w:type="spellStart"/>
      <w:r w:rsidR="00740620" w:rsidRPr="005D0452">
        <w:t>Role</w:t>
      </w:r>
      <w:proofErr w:type="spellEnd"/>
      <w:r w:rsidR="00740620" w:rsidRPr="005D0452">
        <w:t xml:space="preserve"> of Teachers’ </w:t>
      </w:r>
      <w:proofErr w:type="spellStart"/>
      <w:r w:rsidR="00740620" w:rsidRPr="005D0452">
        <w:t>Self-regulatory</w:t>
      </w:r>
      <w:proofErr w:type="spellEnd"/>
      <w:r w:rsidR="00740620" w:rsidRPr="005D0452">
        <w:t xml:space="preserve"> </w:t>
      </w:r>
      <w:proofErr w:type="spellStart"/>
      <w:r w:rsidR="00740620" w:rsidRPr="005D0452">
        <w:t>Capacities</w:t>
      </w:r>
      <w:proofErr w:type="spellEnd"/>
      <w:r w:rsidR="00740620" w:rsidRPr="005D0452">
        <w:t xml:space="preserve"> in </w:t>
      </w:r>
      <w:proofErr w:type="spellStart"/>
      <w:proofErr w:type="gramStart"/>
      <w:r w:rsidR="00740620" w:rsidRPr="005D0452">
        <w:t>the</w:t>
      </w:r>
      <w:proofErr w:type="spellEnd"/>
      <w:r w:rsidR="00740620" w:rsidRPr="005D0452">
        <w:t xml:space="preserve"> </w:t>
      </w:r>
      <w:r w:rsidR="00740620">
        <w:t xml:space="preserve"> </w:t>
      </w:r>
      <w:proofErr w:type="spellStart"/>
      <w:r w:rsidR="00740620">
        <w:t>i</w:t>
      </w:r>
      <w:r w:rsidR="00740620" w:rsidRPr="005D0452">
        <w:t>mplementation</w:t>
      </w:r>
      <w:proofErr w:type="spellEnd"/>
      <w:proofErr w:type="gramEnd"/>
      <w:r w:rsidR="00740620" w:rsidRPr="005D0452">
        <w:t xml:space="preserve"> of </w:t>
      </w:r>
      <w:proofErr w:type="spellStart"/>
      <w:r w:rsidR="00740620" w:rsidRPr="005D0452">
        <w:t>Self-regulated</w:t>
      </w:r>
      <w:proofErr w:type="spellEnd"/>
      <w:r w:rsidR="00740620" w:rsidRPr="005D0452">
        <w:t xml:space="preserve"> Learning </w:t>
      </w:r>
      <w:proofErr w:type="spellStart"/>
      <w:r w:rsidR="00740620" w:rsidRPr="005D0452">
        <w:t>Practices</w:t>
      </w:r>
      <w:proofErr w:type="spellEnd"/>
      <w:r w:rsidR="00740620">
        <w:t xml:space="preserve">. </w:t>
      </w:r>
      <w:r w:rsidR="00740620" w:rsidRPr="000F099F">
        <w:t>Peeters et al.</w:t>
      </w:r>
      <w:r w:rsidR="00740620">
        <w:t xml:space="preserve"> (</w:t>
      </w:r>
      <w:r w:rsidR="00740620" w:rsidRPr="000F099F">
        <w:t>2013).</w:t>
      </w:r>
      <w:r w:rsidR="00740620" w:rsidRPr="00740620">
        <w:t xml:space="preserve"> </w:t>
      </w:r>
      <w:r w:rsidR="00740620">
        <w:t>Hoe kunnen docenten het eigenaarschap van leerlingen in het voortgezet onderwijs versterken?</w:t>
      </w:r>
      <w:r w:rsidR="00740620" w:rsidRPr="005D0452">
        <w:t xml:space="preserve"> </w:t>
      </w:r>
      <w:r w:rsidR="00740620">
        <w:t>Klein Hulse, A., &amp; Berg van den, N. (2017).</w:t>
      </w:r>
    </w:p>
    <w:p w:rsidR="009D1E21" w:rsidRDefault="009D1E21" w:rsidP="009D1E21">
      <w:r>
        <w:t xml:space="preserve">Bronnen veldonderzoek: interviews met </w:t>
      </w:r>
      <w:r w:rsidRPr="005D0452">
        <w:rPr>
          <w:b/>
        </w:rPr>
        <w:t>docenten en studenten</w:t>
      </w:r>
      <w:r>
        <w:t xml:space="preserve"> Mediavormgeving.</w:t>
      </w:r>
    </w:p>
    <w:p w:rsidR="009D1E21" w:rsidRDefault="009D1E21" w:rsidP="009D1E21">
      <w:r>
        <w:t>Dataverwerking</w:t>
      </w:r>
      <w:r>
        <w:br/>
        <w:t xml:space="preserve">De uitkomsten worden vergeleken met het </w:t>
      </w:r>
      <w:proofErr w:type="gramStart"/>
      <w:r>
        <w:t>PL model</w:t>
      </w:r>
      <w:proofErr w:type="gramEnd"/>
      <w:r>
        <w:t xml:space="preserve"> en onderliggende literatuur. Op die manier kan een beeld worden geconstrueerd waar een organisatie aan moet voldoen om haar docenten en studenten eigenaarschap te kunnen geven.</w:t>
      </w:r>
    </w:p>
    <w:p w:rsidR="0086706F" w:rsidRDefault="0086706F" w:rsidP="0086706F">
      <w:pPr>
        <w:pStyle w:val="Heading1"/>
      </w:pPr>
      <w:bookmarkStart w:id="108" w:name="_Toc10797400"/>
      <w:r>
        <w:t>Planning</w:t>
      </w:r>
      <w:bookmarkEnd w:id="108"/>
    </w:p>
    <w:p w:rsidR="0086706F" w:rsidRDefault="0086706F" w:rsidP="002B1F6D">
      <w:r>
        <w:t>In de week van 27 mei zijn over de hele week 10 interviews ingepland die dezelfde dag zullen worden verwerkt. Oplevering van het onderzoek 29 mei. Dit is mogelijk omdat er al heel veel voorwerk en vooronderzoek is gedaan.</w:t>
      </w:r>
    </w:p>
    <w:p w:rsidR="0086706F" w:rsidRDefault="0086706F">
      <w:pPr>
        <w:rPr>
          <w:rFonts w:asciiTheme="majorHAnsi" w:eastAsiaTheme="majorEastAsia" w:hAnsiTheme="majorHAnsi" w:cstheme="majorBidi"/>
          <w:b/>
          <w:bCs/>
          <w:color w:val="9D3511" w:themeColor="accent1" w:themeShade="BF"/>
          <w:sz w:val="28"/>
          <w:szCs w:val="28"/>
        </w:rPr>
      </w:pPr>
      <w:r>
        <w:br w:type="page"/>
      </w:r>
    </w:p>
    <w:p w:rsidR="0086706F" w:rsidRDefault="0086706F" w:rsidP="0086706F">
      <w:pPr>
        <w:pStyle w:val="Heading1"/>
      </w:pPr>
      <w:bookmarkStart w:id="109" w:name="_Toc10797401"/>
      <w:r>
        <w:lastRenderedPageBreak/>
        <w:t>Literatuur</w:t>
      </w:r>
      <w:bookmarkEnd w:id="109"/>
    </w:p>
    <w:p w:rsidR="0039344A" w:rsidRDefault="0039344A" w:rsidP="0039344A">
      <w:pPr>
        <w:pStyle w:val="ListParagraph"/>
        <w:numPr>
          <w:ilvl w:val="0"/>
          <w:numId w:val="12"/>
        </w:numPr>
      </w:pPr>
      <w:r w:rsidRPr="0039344A">
        <w:t xml:space="preserve">A. </w:t>
      </w:r>
      <w:proofErr w:type="spellStart"/>
      <w:r w:rsidRPr="0039344A">
        <w:t>Rohn</w:t>
      </w:r>
      <w:proofErr w:type="spellEnd"/>
      <w:r w:rsidRPr="0039344A">
        <w:t xml:space="preserve">, T. </w:t>
      </w:r>
      <w:proofErr w:type="spellStart"/>
      <w:r w:rsidRPr="0039344A">
        <w:t>Hommema</w:t>
      </w:r>
      <w:proofErr w:type="spellEnd"/>
      <w:r w:rsidRPr="0039344A">
        <w:t xml:space="preserve"> en M. </w:t>
      </w:r>
      <w:proofErr w:type="spellStart"/>
      <w:r w:rsidRPr="0039344A">
        <w:t>Coenders</w:t>
      </w:r>
      <w:proofErr w:type="spellEnd"/>
      <w:r>
        <w:t xml:space="preserve"> (2018). </w:t>
      </w:r>
      <w:r w:rsidRPr="0039344A">
        <w:t xml:space="preserve">Een praktijkonderzoek naar de ervaren waarde van studenten binnen de omgeving van het </w:t>
      </w:r>
      <w:proofErr w:type="spellStart"/>
      <w:r w:rsidRPr="0039344A">
        <w:t>Fablab</w:t>
      </w:r>
      <w:proofErr w:type="spellEnd"/>
      <w:r>
        <w:t>. NHL Stenden, Friesland College</w:t>
      </w:r>
    </w:p>
    <w:p w:rsidR="0039344A" w:rsidRDefault="0039344A" w:rsidP="0039344A">
      <w:pPr>
        <w:pStyle w:val="ListParagraph"/>
        <w:numPr>
          <w:ilvl w:val="0"/>
          <w:numId w:val="12"/>
        </w:numPr>
      </w:pPr>
      <w:proofErr w:type="spellStart"/>
      <w:r w:rsidRPr="0039344A">
        <w:t>Carvalho</w:t>
      </w:r>
      <w:proofErr w:type="spellEnd"/>
      <w:r w:rsidRPr="0039344A">
        <w:t xml:space="preserve">, L., Goodyear, P., &amp; de Laat, M. (Eds.). (2017). </w:t>
      </w:r>
      <w:proofErr w:type="spellStart"/>
      <w:r w:rsidRPr="0039344A">
        <w:t>Place-based</w:t>
      </w:r>
      <w:proofErr w:type="spellEnd"/>
      <w:r w:rsidRPr="0039344A">
        <w:t xml:space="preserve"> </w:t>
      </w:r>
      <w:proofErr w:type="spellStart"/>
      <w:r w:rsidRPr="0039344A">
        <w:t>spaces</w:t>
      </w:r>
      <w:proofErr w:type="spellEnd"/>
      <w:r w:rsidRPr="0039344A">
        <w:t xml:space="preserve"> </w:t>
      </w:r>
      <w:proofErr w:type="spellStart"/>
      <w:r w:rsidRPr="0039344A">
        <w:t>for</w:t>
      </w:r>
      <w:proofErr w:type="spellEnd"/>
      <w:r w:rsidRPr="0039344A">
        <w:t xml:space="preserve"> </w:t>
      </w:r>
      <w:proofErr w:type="spellStart"/>
      <w:r w:rsidRPr="0039344A">
        <w:t>networked</w:t>
      </w:r>
      <w:proofErr w:type="spellEnd"/>
      <w:r w:rsidRPr="0039344A">
        <w:t xml:space="preserve"> </w:t>
      </w:r>
      <w:proofErr w:type="spellStart"/>
      <w:r w:rsidRPr="0039344A">
        <w:t>learning</w:t>
      </w:r>
      <w:proofErr w:type="spellEnd"/>
      <w:r w:rsidRPr="0039344A">
        <w:t xml:space="preserve">. New York: </w:t>
      </w:r>
      <w:proofErr w:type="spellStart"/>
      <w:r w:rsidRPr="0039344A">
        <w:t>Routledge</w:t>
      </w:r>
      <w:proofErr w:type="spellEnd"/>
      <w:r w:rsidRPr="0039344A">
        <w:t xml:space="preserve">. </w:t>
      </w:r>
    </w:p>
    <w:p w:rsidR="00241C9D" w:rsidRDefault="00241C9D" w:rsidP="00241C9D">
      <w:pPr>
        <w:pStyle w:val="ListParagraph"/>
        <w:numPr>
          <w:ilvl w:val="0"/>
          <w:numId w:val="12"/>
        </w:numPr>
      </w:pPr>
      <w:r w:rsidRPr="00241C9D">
        <w:t xml:space="preserve">M. </w:t>
      </w:r>
      <w:proofErr w:type="spellStart"/>
      <w:r w:rsidRPr="00241C9D">
        <w:t>Mazereeuw</w:t>
      </w:r>
      <w:proofErr w:type="spellEnd"/>
      <w:r w:rsidRPr="00241C9D">
        <w:t xml:space="preserve">, D. </w:t>
      </w:r>
      <w:proofErr w:type="spellStart"/>
      <w:r w:rsidRPr="00241C9D">
        <w:t>Verveda</w:t>
      </w:r>
      <w:proofErr w:type="spellEnd"/>
      <w:r w:rsidRPr="00241C9D">
        <w:t>, H. Pont, L. Kampman</w:t>
      </w:r>
      <w:r>
        <w:t xml:space="preserve"> </w:t>
      </w:r>
      <w:r w:rsidRPr="00241C9D">
        <w:t xml:space="preserve">en E. ten Barge </w:t>
      </w:r>
      <w:r>
        <w:t>(</w:t>
      </w:r>
      <w:r w:rsidRPr="00241C9D">
        <w:t>2017</w:t>
      </w:r>
      <w:r>
        <w:t xml:space="preserve">). </w:t>
      </w:r>
      <w:r w:rsidRPr="00241C9D">
        <w:t xml:space="preserve">Een praktijkgericht onderzoek naar de ervaren meerwaarde en uitdagingen in praktijkroutes van het Friesland College en partnerbedrijven </w:t>
      </w:r>
      <w:r>
        <w:t>NHL Stenden, Friesland College</w:t>
      </w:r>
    </w:p>
    <w:p w:rsidR="00241C9D" w:rsidRDefault="00241C9D" w:rsidP="00C31DA2">
      <w:pPr>
        <w:pStyle w:val="ListParagraph"/>
        <w:numPr>
          <w:ilvl w:val="0"/>
          <w:numId w:val="12"/>
        </w:numPr>
      </w:pPr>
      <w:proofErr w:type="spellStart"/>
      <w:r>
        <w:t>Kirschner</w:t>
      </w:r>
      <w:proofErr w:type="spellEnd"/>
      <w:r>
        <w:t>, P., A. (2017). Het voorbereiden van leerlingen op (nog) niet bestaande banen. Heerlen: Open Universiteit</w:t>
      </w:r>
    </w:p>
    <w:p w:rsidR="00241C9D" w:rsidRPr="00241C9D" w:rsidRDefault="00241C9D" w:rsidP="00241C9D">
      <w:pPr>
        <w:pStyle w:val="ListParagraph"/>
        <w:numPr>
          <w:ilvl w:val="0"/>
          <w:numId w:val="12"/>
        </w:numPr>
        <w:rPr>
          <w:lang w:val="en-US"/>
        </w:rPr>
      </w:pPr>
      <w:r w:rsidRPr="00241C9D">
        <w:t xml:space="preserve">Uitgangspunten Design </w:t>
      </w:r>
      <w:proofErr w:type="spellStart"/>
      <w:r w:rsidRPr="00241C9D">
        <w:t>Based</w:t>
      </w:r>
      <w:proofErr w:type="spellEnd"/>
      <w:r w:rsidRPr="00241C9D">
        <w:t xml:space="preserve"> </w:t>
      </w:r>
      <w:proofErr w:type="spellStart"/>
      <w:r w:rsidRPr="00241C9D">
        <w:t>Education</w:t>
      </w:r>
      <w:proofErr w:type="spellEnd"/>
      <w:r>
        <w:t>,</w:t>
      </w:r>
      <w:r w:rsidRPr="00241C9D">
        <w:rPr>
          <w:noProof/>
        </w:rPr>
        <w:t xml:space="preserve"> </w:t>
      </w:r>
      <w:r>
        <w:rPr>
          <w:noProof/>
        </w:rPr>
        <w:t>Opgeroepen op november 2018, van</w:t>
      </w:r>
      <w:r>
        <w:t xml:space="preserve"> </w:t>
      </w:r>
      <w:hyperlink r:id="rId25" w:history="1">
        <w:r w:rsidRPr="005D0452">
          <w:rPr>
            <w:lang w:val="en-US"/>
          </w:rPr>
          <w:t>https://www.stendenblogs.com/klaas-wybo-vander-hoek/blogs/design-based-education-dbe-het-onderwijsconcept-van-nhl-stenden</w:t>
        </w:r>
      </w:hyperlink>
    </w:p>
    <w:p w:rsidR="00241C9D" w:rsidRDefault="00241C9D" w:rsidP="00C31DA2">
      <w:pPr>
        <w:pStyle w:val="ListParagraph"/>
        <w:numPr>
          <w:ilvl w:val="0"/>
          <w:numId w:val="12"/>
        </w:numPr>
      </w:pPr>
      <w:r w:rsidRPr="00241C9D">
        <w:t xml:space="preserve">Butler, D. L., </w:t>
      </w:r>
      <w:proofErr w:type="spellStart"/>
      <w:r w:rsidRPr="00241C9D">
        <w:t>Lauscher</w:t>
      </w:r>
      <w:proofErr w:type="spellEnd"/>
      <w:r w:rsidRPr="00241C9D">
        <w:t xml:space="preserve">, H. N., </w:t>
      </w:r>
      <w:proofErr w:type="spellStart"/>
      <w:r w:rsidRPr="00241C9D">
        <w:t>Jarvis</w:t>
      </w:r>
      <w:proofErr w:type="spellEnd"/>
      <w:r w:rsidRPr="00241C9D">
        <w:t xml:space="preserve">-Selinger, S., &amp; </w:t>
      </w:r>
      <w:proofErr w:type="spellStart"/>
      <w:r w:rsidRPr="00241C9D">
        <w:t>Beckingham</w:t>
      </w:r>
      <w:proofErr w:type="spellEnd"/>
      <w:r w:rsidRPr="00241C9D">
        <w:t xml:space="preserve">, B. (2004). </w:t>
      </w:r>
      <w:proofErr w:type="spellStart"/>
      <w:r w:rsidRPr="00241C9D">
        <w:t>Collaboration</w:t>
      </w:r>
      <w:proofErr w:type="spellEnd"/>
      <w:r w:rsidRPr="00241C9D">
        <w:t xml:space="preserve"> </w:t>
      </w:r>
      <w:proofErr w:type="spellStart"/>
      <w:r w:rsidRPr="00241C9D">
        <w:t>and</w:t>
      </w:r>
      <w:proofErr w:type="spellEnd"/>
      <w:r w:rsidRPr="00241C9D">
        <w:t xml:space="preserve"> </w:t>
      </w:r>
      <w:proofErr w:type="spellStart"/>
      <w:r w:rsidRPr="00241C9D">
        <w:t>selfregulation</w:t>
      </w:r>
      <w:proofErr w:type="spellEnd"/>
      <w:r w:rsidRPr="00241C9D">
        <w:t xml:space="preserve"> in </w:t>
      </w:r>
      <w:proofErr w:type="spellStart"/>
      <w:r w:rsidRPr="00241C9D">
        <w:t>teachers</w:t>
      </w:r>
      <w:proofErr w:type="spellEnd"/>
      <w:r w:rsidRPr="00241C9D">
        <w:t xml:space="preserve">’ professional development. Teaching </w:t>
      </w:r>
      <w:proofErr w:type="spellStart"/>
      <w:r w:rsidRPr="00241C9D">
        <w:t>and</w:t>
      </w:r>
      <w:proofErr w:type="spellEnd"/>
      <w:r w:rsidRPr="00241C9D">
        <w:t xml:space="preserve"> teacher </w:t>
      </w:r>
      <w:proofErr w:type="spellStart"/>
      <w:r w:rsidRPr="00241C9D">
        <w:t>education</w:t>
      </w:r>
      <w:proofErr w:type="spellEnd"/>
      <w:r w:rsidRPr="00241C9D">
        <w:t>, 20(5), 435-455.</w:t>
      </w:r>
    </w:p>
    <w:p w:rsidR="00241C9D" w:rsidRDefault="00241C9D" w:rsidP="00C31DA2">
      <w:pPr>
        <w:pStyle w:val="ListParagraph"/>
        <w:numPr>
          <w:ilvl w:val="0"/>
          <w:numId w:val="12"/>
        </w:numPr>
      </w:pPr>
      <w:r>
        <w:t xml:space="preserve">Vandevelde, S., </w:t>
      </w:r>
      <w:proofErr w:type="spellStart"/>
      <w:r>
        <w:t>Vandenbussche</w:t>
      </w:r>
      <w:proofErr w:type="spellEnd"/>
      <w:r>
        <w:t xml:space="preserve">, L., &amp; Van Keer, H. (2012). </w:t>
      </w:r>
      <w:proofErr w:type="spellStart"/>
      <w:r>
        <w:t>Stimulating</w:t>
      </w:r>
      <w:proofErr w:type="spellEnd"/>
      <w:r>
        <w:t xml:space="preserve"> </w:t>
      </w:r>
      <w:proofErr w:type="spellStart"/>
      <w:r>
        <w:t>self-regulated</w:t>
      </w:r>
      <w:proofErr w:type="spellEnd"/>
      <w:r>
        <w:t xml:space="preserve"> </w:t>
      </w:r>
      <w:proofErr w:type="spellStart"/>
      <w:r>
        <w:t>learning</w:t>
      </w:r>
      <w:proofErr w:type="spellEnd"/>
      <w:r>
        <w:t xml:space="preserve"> in </w:t>
      </w:r>
      <w:proofErr w:type="spellStart"/>
      <w:r>
        <w:t>primary</w:t>
      </w:r>
      <w:proofErr w:type="spellEnd"/>
      <w:r>
        <w:t xml:space="preserve"> </w:t>
      </w:r>
      <w:proofErr w:type="spellStart"/>
      <w:r>
        <w:t>education</w:t>
      </w:r>
      <w:proofErr w:type="spellEnd"/>
      <w:r>
        <w:t xml:space="preserve">: </w:t>
      </w:r>
      <w:proofErr w:type="spellStart"/>
      <w:r>
        <w:t>Encouraging</w:t>
      </w:r>
      <w:proofErr w:type="spellEnd"/>
      <w:r>
        <w:t xml:space="preserve"> versus </w:t>
      </w:r>
      <w:proofErr w:type="spellStart"/>
      <w:r>
        <w:t>hampering</w:t>
      </w:r>
      <w:proofErr w:type="spellEnd"/>
      <w:r>
        <w:t xml:space="preserve"> factors </w:t>
      </w:r>
      <w:proofErr w:type="spellStart"/>
      <w:r>
        <w:t>for</w:t>
      </w:r>
      <w:proofErr w:type="spellEnd"/>
      <w:r>
        <w:t xml:space="preserve"> </w:t>
      </w:r>
      <w:proofErr w:type="spellStart"/>
      <w:r>
        <w:t>teachers</w:t>
      </w:r>
      <w:proofErr w:type="spellEnd"/>
      <w:r>
        <w:t xml:space="preserve">. </w:t>
      </w:r>
      <w:proofErr w:type="spellStart"/>
      <w:r>
        <w:t>Procedia-Social</w:t>
      </w:r>
      <w:proofErr w:type="spellEnd"/>
      <w:r>
        <w:t xml:space="preserve"> </w:t>
      </w:r>
      <w:proofErr w:type="spellStart"/>
      <w:r>
        <w:t>and</w:t>
      </w:r>
      <w:proofErr w:type="spellEnd"/>
      <w:r>
        <w:t xml:space="preserve"> </w:t>
      </w:r>
      <w:proofErr w:type="spellStart"/>
      <w:r>
        <w:t>Behavioral</w:t>
      </w:r>
      <w:proofErr w:type="spellEnd"/>
      <w:r>
        <w:t xml:space="preserve"> Sciences, 69, 1562-1571</w:t>
      </w:r>
    </w:p>
    <w:p w:rsidR="00241C9D" w:rsidRDefault="00241C9D" w:rsidP="00C31DA2">
      <w:pPr>
        <w:pStyle w:val="ListParagraph"/>
        <w:numPr>
          <w:ilvl w:val="0"/>
          <w:numId w:val="12"/>
        </w:numPr>
      </w:pPr>
      <w:r>
        <w:t xml:space="preserve">Peeters, J., De Backer, F., Reina, V. R., Kindekens, A., Buffel, T., &amp; </w:t>
      </w:r>
      <w:proofErr w:type="spellStart"/>
      <w:r>
        <w:t>Lombaerts</w:t>
      </w:r>
      <w:proofErr w:type="spellEnd"/>
      <w:r>
        <w:t xml:space="preserve">, K. (2014). The </w:t>
      </w:r>
      <w:proofErr w:type="spellStart"/>
      <w:r>
        <w:t>Role</w:t>
      </w:r>
      <w:proofErr w:type="spellEnd"/>
      <w:r>
        <w:t xml:space="preserve"> of Teachers’ </w:t>
      </w:r>
      <w:proofErr w:type="spellStart"/>
      <w:r>
        <w:t>Self-regulatory</w:t>
      </w:r>
      <w:proofErr w:type="spellEnd"/>
      <w:r>
        <w:t xml:space="preserve"> </w:t>
      </w:r>
      <w:proofErr w:type="spellStart"/>
      <w:r>
        <w:t>Capacities</w:t>
      </w:r>
      <w:proofErr w:type="spellEnd"/>
      <w:r>
        <w:t xml:space="preserve"> in </w:t>
      </w:r>
      <w:proofErr w:type="spellStart"/>
      <w:r>
        <w:t>the</w:t>
      </w:r>
      <w:proofErr w:type="spellEnd"/>
      <w:r>
        <w:t xml:space="preserve"> </w:t>
      </w:r>
      <w:proofErr w:type="spellStart"/>
      <w:r>
        <w:t>Implementation</w:t>
      </w:r>
      <w:proofErr w:type="spellEnd"/>
      <w:r>
        <w:t xml:space="preserve"> of </w:t>
      </w:r>
      <w:proofErr w:type="spellStart"/>
      <w:r>
        <w:t>Self-regulated</w:t>
      </w:r>
      <w:proofErr w:type="spellEnd"/>
      <w:r>
        <w:t xml:space="preserve"> Learning </w:t>
      </w:r>
      <w:proofErr w:type="spellStart"/>
      <w:r>
        <w:t>Practices</w:t>
      </w:r>
      <w:proofErr w:type="spellEnd"/>
      <w:r>
        <w:t xml:space="preserve">. </w:t>
      </w:r>
      <w:proofErr w:type="spellStart"/>
      <w:r>
        <w:t>Procedia-Social</w:t>
      </w:r>
      <w:proofErr w:type="spellEnd"/>
      <w:r>
        <w:t xml:space="preserve"> </w:t>
      </w:r>
      <w:proofErr w:type="spellStart"/>
      <w:r>
        <w:t>and</w:t>
      </w:r>
      <w:proofErr w:type="spellEnd"/>
      <w:r>
        <w:t xml:space="preserve"> </w:t>
      </w:r>
      <w:proofErr w:type="spellStart"/>
      <w:r>
        <w:t>Behavioral</w:t>
      </w:r>
      <w:proofErr w:type="spellEnd"/>
      <w:r>
        <w:t xml:space="preserve"> Sciences, 1963-1970.</w:t>
      </w:r>
    </w:p>
    <w:p w:rsidR="005D0452" w:rsidRDefault="00241C9D" w:rsidP="00C31DA2">
      <w:pPr>
        <w:pStyle w:val="ListParagraph"/>
        <w:numPr>
          <w:ilvl w:val="0"/>
          <w:numId w:val="12"/>
        </w:numPr>
      </w:pPr>
      <w:r>
        <w:t>Klein Hulse, A., &amp; Berg van den, N. (2017). Hoe kunnen</w:t>
      </w:r>
      <w:r w:rsidR="007E0EC8">
        <w:t xml:space="preserve"> </w:t>
      </w:r>
      <w:r>
        <w:t xml:space="preserve">docenten het eigenaarschap van leerlingen </w:t>
      </w:r>
      <w:r w:rsidR="007E0EC8">
        <w:t xml:space="preserve">in </w:t>
      </w:r>
      <w:r>
        <w:t xml:space="preserve">het voortgezet onderwijs versterken? </w:t>
      </w:r>
      <w:r>
        <w:rPr>
          <w:noProof/>
        </w:rPr>
        <w:t>Opgeroepen op</w:t>
      </w:r>
      <w:r>
        <w:t xml:space="preserve"> </w:t>
      </w:r>
      <w:r w:rsidR="007E0EC8">
        <w:t xml:space="preserve">januari 2019 van </w:t>
      </w:r>
      <w:r w:rsidR="007E0EC8" w:rsidRPr="007E0EC8">
        <w:t>https://www.nro.nl/wp-content/uploads/2017/03/180-antwoord-Hoe-kunnen-docenten-het-eigenaarschap-van-leerlingen-in-het-voortgezet-onderwijs-versterken-4.pdf</w:t>
      </w:r>
    </w:p>
    <w:p w:rsidR="00657F3C" w:rsidRDefault="005D0452" w:rsidP="00C31DA2">
      <w:pPr>
        <w:pStyle w:val="ListParagraph"/>
        <w:numPr>
          <w:ilvl w:val="0"/>
          <w:numId w:val="12"/>
        </w:numPr>
      </w:pPr>
      <w:r>
        <w:t xml:space="preserve">Peeters, J., De Backer, F., Reina, V. R., Kindekens, A., Buffel, T., &amp; </w:t>
      </w:r>
      <w:proofErr w:type="spellStart"/>
      <w:r>
        <w:t>Lombaerts</w:t>
      </w:r>
      <w:proofErr w:type="spellEnd"/>
      <w:r>
        <w:t xml:space="preserve">, K. (2014). The </w:t>
      </w:r>
      <w:proofErr w:type="spellStart"/>
      <w:r>
        <w:t>Role</w:t>
      </w:r>
      <w:proofErr w:type="spellEnd"/>
      <w:r>
        <w:t xml:space="preserve"> of Teachers’ </w:t>
      </w:r>
      <w:proofErr w:type="spellStart"/>
      <w:r>
        <w:t>Self-regulatory</w:t>
      </w:r>
      <w:proofErr w:type="spellEnd"/>
      <w:r>
        <w:t xml:space="preserve"> </w:t>
      </w:r>
      <w:proofErr w:type="spellStart"/>
      <w:r>
        <w:t>Capacities</w:t>
      </w:r>
      <w:proofErr w:type="spellEnd"/>
      <w:r>
        <w:t xml:space="preserve"> in </w:t>
      </w:r>
      <w:proofErr w:type="spellStart"/>
      <w:r>
        <w:t>the</w:t>
      </w:r>
      <w:proofErr w:type="spellEnd"/>
      <w:r>
        <w:t xml:space="preserve"> </w:t>
      </w:r>
      <w:proofErr w:type="spellStart"/>
      <w:r>
        <w:t>Implementation</w:t>
      </w:r>
      <w:proofErr w:type="spellEnd"/>
      <w:r>
        <w:t xml:space="preserve"> of </w:t>
      </w:r>
      <w:proofErr w:type="spellStart"/>
      <w:r>
        <w:t>Self-regulated</w:t>
      </w:r>
      <w:proofErr w:type="spellEnd"/>
      <w:r>
        <w:t xml:space="preserve"> Learning </w:t>
      </w:r>
      <w:proofErr w:type="spellStart"/>
      <w:r>
        <w:t>Practices</w:t>
      </w:r>
      <w:proofErr w:type="spellEnd"/>
      <w:r>
        <w:t xml:space="preserve">. </w:t>
      </w:r>
      <w:proofErr w:type="spellStart"/>
      <w:r>
        <w:t>Procedia-Social</w:t>
      </w:r>
      <w:proofErr w:type="spellEnd"/>
      <w:r>
        <w:t xml:space="preserve"> </w:t>
      </w:r>
      <w:proofErr w:type="spellStart"/>
      <w:r>
        <w:t>and</w:t>
      </w:r>
      <w:proofErr w:type="spellEnd"/>
      <w:r>
        <w:t xml:space="preserve"> </w:t>
      </w:r>
      <w:proofErr w:type="spellStart"/>
      <w:r>
        <w:t>Behavioral</w:t>
      </w:r>
      <w:proofErr w:type="spellEnd"/>
      <w:r>
        <w:t xml:space="preserve"> Sciences, 116, 1963-1970. </w:t>
      </w:r>
    </w:p>
    <w:p w:rsidR="00657F3C" w:rsidRDefault="00657F3C" w:rsidP="00657F3C"/>
    <w:p w:rsidR="00211255" w:rsidRDefault="00657F3C" w:rsidP="00657F3C">
      <w:pPr>
        <w:pStyle w:val="ListParagraph"/>
        <w:numPr>
          <w:ilvl w:val="0"/>
          <w:numId w:val="12"/>
        </w:numPr>
      </w:pPr>
      <w:r w:rsidRPr="00657F3C">
        <w:t>Schwartz</w:t>
      </w:r>
      <w:r>
        <w:t xml:space="preserve"> B. (2004), </w:t>
      </w:r>
      <w:r w:rsidRPr="00657F3C">
        <w:t xml:space="preserve">The Paradox of </w:t>
      </w:r>
      <w:proofErr w:type="spellStart"/>
      <w:r w:rsidRPr="00657F3C">
        <w:t>Choice</w:t>
      </w:r>
      <w:proofErr w:type="spellEnd"/>
      <w:r>
        <w:t xml:space="preserve">, </w:t>
      </w:r>
      <w:proofErr w:type="spellStart"/>
      <w:r w:rsidRPr="00657F3C">
        <w:t>Harper</w:t>
      </w:r>
      <w:proofErr w:type="spellEnd"/>
      <w:r w:rsidRPr="00657F3C">
        <w:t xml:space="preserve"> </w:t>
      </w:r>
      <w:proofErr w:type="spellStart"/>
      <w:r w:rsidRPr="00657F3C">
        <w:t>Perennial</w:t>
      </w:r>
      <w:proofErr w:type="spellEnd"/>
    </w:p>
    <w:p w:rsidR="00211255" w:rsidRDefault="00211255" w:rsidP="00211255">
      <w:pPr>
        <w:pStyle w:val="ListParagraph"/>
      </w:pPr>
    </w:p>
    <w:p w:rsidR="0086706F" w:rsidRDefault="00211255" w:rsidP="00064E6F">
      <w:pPr>
        <w:pStyle w:val="ListParagraph"/>
        <w:numPr>
          <w:ilvl w:val="0"/>
          <w:numId w:val="12"/>
        </w:numPr>
      </w:pPr>
      <w:proofErr w:type="spellStart"/>
      <w:r>
        <w:t>Glaudé</w:t>
      </w:r>
      <w:proofErr w:type="spellEnd"/>
      <w:r>
        <w:t xml:space="preserve">, M., van den Berg, J., Verbeek, F., &amp; de Bruijn, E. de (2011). Pedagogisch-didactisch handelen van docenten in het middelbaar beroepsonderwijs. Literatuurstudie. Utrecht/’s-Hertogenbosch: Expertisecentrum Beroepsonderwijs. </w:t>
      </w:r>
      <w:r w:rsidR="0086706F">
        <w:br w:type="page"/>
      </w:r>
    </w:p>
    <w:p w:rsidR="00740620" w:rsidRDefault="0086706F" w:rsidP="00740620">
      <w:pPr>
        <w:pStyle w:val="Heading1"/>
      </w:pPr>
      <w:bookmarkStart w:id="110" w:name="_Toc10797402"/>
      <w:r>
        <w:lastRenderedPageBreak/>
        <w:t xml:space="preserve">Bijlage </w:t>
      </w:r>
      <w:r w:rsidR="0029313E">
        <w:t xml:space="preserve">1 </w:t>
      </w:r>
      <w:r>
        <w:t>Concept Interviewvragen</w:t>
      </w:r>
      <w:bookmarkEnd w:id="110"/>
    </w:p>
    <w:p w:rsidR="00740620" w:rsidRPr="00740620" w:rsidRDefault="00740620" w:rsidP="00740620">
      <w:r>
        <w:t>Onderstaande vragenlijsten dienen als ankerpunten, de interviews worden echter open ingegaan waardoor veel ruimte ontstaat om informatie te vergaren die vooraf niet te voorspellen was.</w:t>
      </w:r>
      <w:r w:rsidR="00AD060D">
        <w:t xml:space="preserve"> Via de vragen probeer ik indirect en direct te achterhalen of aan de voorwaarden gesteld vanuit de literatuur voor het behouden van eigenaarschap wordt voldaan.</w:t>
      </w:r>
    </w:p>
    <w:p w:rsidR="0086706F" w:rsidRDefault="0086706F" w:rsidP="0086706F">
      <w:pPr>
        <w:pStyle w:val="Heading2"/>
      </w:pPr>
      <w:bookmarkStart w:id="111" w:name="_Toc10797403"/>
      <w:r>
        <w:t>Vragenlijst voor docenten</w:t>
      </w:r>
      <w:bookmarkEnd w:id="111"/>
    </w:p>
    <w:p w:rsidR="0086706F" w:rsidRDefault="00740620" w:rsidP="00740620">
      <w:pPr>
        <w:pStyle w:val="ListParagraph"/>
        <w:numPr>
          <w:ilvl w:val="0"/>
          <w:numId w:val="12"/>
        </w:numPr>
      </w:pPr>
      <w:r>
        <w:t>Welke vorm van PL hebben jullie of gaan jullie implementeren?</w:t>
      </w:r>
    </w:p>
    <w:p w:rsidR="00740620" w:rsidRDefault="00740620" w:rsidP="00740620">
      <w:pPr>
        <w:pStyle w:val="ListParagraph"/>
        <w:numPr>
          <w:ilvl w:val="0"/>
          <w:numId w:val="12"/>
        </w:numPr>
      </w:pPr>
      <w:r>
        <w:t>Wanneer is dit gedaan/gaan jullie dit doen?</w:t>
      </w:r>
    </w:p>
    <w:p w:rsidR="00740620" w:rsidRDefault="00B0683D" w:rsidP="00740620">
      <w:pPr>
        <w:pStyle w:val="ListParagraph"/>
        <w:numPr>
          <w:ilvl w:val="0"/>
          <w:numId w:val="12"/>
        </w:numPr>
      </w:pPr>
      <w:r>
        <w:t>Hoeveel docenten zijn hierbij betrokken?</w:t>
      </w:r>
    </w:p>
    <w:p w:rsidR="00B0683D" w:rsidRDefault="00B0683D" w:rsidP="00740620">
      <w:pPr>
        <w:pStyle w:val="ListParagraph"/>
        <w:numPr>
          <w:ilvl w:val="0"/>
          <w:numId w:val="12"/>
        </w:numPr>
      </w:pPr>
      <w:r>
        <w:t>Hoeveel studenten nemen hier aan deel/gaan hieraan deelnemen?</w:t>
      </w:r>
    </w:p>
    <w:p w:rsidR="00B0683D" w:rsidRDefault="00B0683D" w:rsidP="00740620">
      <w:pPr>
        <w:pStyle w:val="ListParagraph"/>
        <w:numPr>
          <w:ilvl w:val="0"/>
          <w:numId w:val="12"/>
        </w:numPr>
      </w:pPr>
      <w:r>
        <w:t>Welke onderdelen zijn meegenomen uit PL en welke zijn weggelaten? (</w:t>
      </w:r>
      <w:proofErr w:type="gramStart"/>
      <w:r>
        <w:t>en</w:t>
      </w:r>
      <w:proofErr w:type="gramEnd"/>
      <w:r>
        <w:t xml:space="preserve"> waarom?)</w:t>
      </w:r>
    </w:p>
    <w:p w:rsidR="00B0683D" w:rsidRDefault="00B0683D" w:rsidP="00740620">
      <w:pPr>
        <w:pStyle w:val="ListParagraph"/>
        <w:numPr>
          <w:ilvl w:val="0"/>
          <w:numId w:val="12"/>
        </w:numPr>
      </w:pPr>
      <w:r>
        <w:t>Welke 3 onderdelen vind jij het meest belangrijk in PL en waarom?</w:t>
      </w:r>
    </w:p>
    <w:p w:rsidR="00B0683D" w:rsidRDefault="00B0683D" w:rsidP="00740620">
      <w:pPr>
        <w:pStyle w:val="ListParagraph"/>
        <w:numPr>
          <w:ilvl w:val="0"/>
          <w:numId w:val="12"/>
        </w:numPr>
      </w:pPr>
      <w:r>
        <w:t>Werken jullie met een bepaald stappenplan? Wat is hier de tijdlijn in?</w:t>
      </w:r>
    </w:p>
    <w:p w:rsidR="00B0683D" w:rsidRDefault="00B0683D" w:rsidP="00740620">
      <w:pPr>
        <w:pStyle w:val="ListParagraph"/>
        <w:numPr>
          <w:ilvl w:val="0"/>
          <w:numId w:val="12"/>
        </w:numPr>
      </w:pPr>
      <w:r>
        <w:t>Wat is de ondersteuning die jullie krijgen vanuit de organisatie?</w:t>
      </w:r>
    </w:p>
    <w:p w:rsidR="00B0683D" w:rsidRDefault="00B0683D" w:rsidP="00740620">
      <w:pPr>
        <w:pStyle w:val="ListParagraph"/>
        <w:numPr>
          <w:ilvl w:val="0"/>
          <w:numId w:val="12"/>
        </w:numPr>
      </w:pPr>
      <w:r>
        <w:t>Wat voor ondersteuning zouden jullie graag willen ontvangen?</w:t>
      </w:r>
    </w:p>
    <w:p w:rsidR="004C194E" w:rsidRDefault="004C194E" w:rsidP="00740620">
      <w:pPr>
        <w:pStyle w:val="ListParagraph"/>
        <w:numPr>
          <w:ilvl w:val="0"/>
          <w:numId w:val="12"/>
        </w:numPr>
      </w:pPr>
      <w:r>
        <w:t>Wat is jouw motivatie om (onderdelen van) PL te willen invoeren?</w:t>
      </w:r>
    </w:p>
    <w:p w:rsidR="004C194E" w:rsidRDefault="004C194E" w:rsidP="00740620">
      <w:pPr>
        <w:pStyle w:val="ListParagraph"/>
        <w:numPr>
          <w:ilvl w:val="0"/>
          <w:numId w:val="12"/>
        </w:numPr>
      </w:pPr>
      <w:r>
        <w:t>Is deze motivatie hetzelfde als in het team?</w:t>
      </w:r>
    </w:p>
    <w:p w:rsidR="004C194E" w:rsidRDefault="004C194E" w:rsidP="00740620">
      <w:pPr>
        <w:pStyle w:val="ListParagraph"/>
        <w:numPr>
          <w:ilvl w:val="0"/>
          <w:numId w:val="12"/>
        </w:numPr>
      </w:pPr>
      <w:r>
        <w:t>Is het helder wat de visie van het FC is t.o.v. PL?</w:t>
      </w:r>
    </w:p>
    <w:p w:rsidR="00B0683D" w:rsidRDefault="004C194E" w:rsidP="00740620">
      <w:pPr>
        <w:pStyle w:val="ListParagraph"/>
        <w:numPr>
          <w:ilvl w:val="0"/>
          <w:numId w:val="12"/>
        </w:numPr>
      </w:pPr>
      <w:r>
        <w:t>Zijn er ook externe adviseurs betrokken bij de invoer van (onderdelen van) PL?</w:t>
      </w:r>
    </w:p>
    <w:p w:rsidR="004C194E" w:rsidRDefault="004C194E" w:rsidP="00740620">
      <w:pPr>
        <w:pStyle w:val="ListParagraph"/>
        <w:numPr>
          <w:ilvl w:val="0"/>
          <w:numId w:val="12"/>
        </w:numPr>
      </w:pPr>
      <w:r>
        <w:t xml:space="preserve">Is </w:t>
      </w:r>
      <w:proofErr w:type="gramStart"/>
      <w:r>
        <w:t>er vanuit</w:t>
      </w:r>
      <w:proofErr w:type="gramEnd"/>
      <w:r>
        <w:t xml:space="preserve"> leidinggevende aangegeven dat (onderdelen van) PL moest worden ingevoerd?</w:t>
      </w:r>
    </w:p>
    <w:p w:rsidR="004C194E" w:rsidRDefault="004C194E" w:rsidP="00740620">
      <w:pPr>
        <w:pStyle w:val="ListParagraph"/>
        <w:numPr>
          <w:ilvl w:val="0"/>
          <w:numId w:val="12"/>
        </w:numPr>
      </w:pPr>
      <w:r>
        <w:t xml:space="preserve">Wat zijn de belangrijkste problemen waar PL een (gedeeltelijke) oplossing voor zou kunnen zijn? </w:t>
      </w:r>
    </w:p>
    <w:p w:rsidR="004C194E" w:rsidRPr="0086706F" w:rsidRDefault="004C194E" w:rsidP="00740620">
      <w:pPr>
        <w:pStyle w:val="ListParagraph"/>
        <w:numPr>
          <w:ilvl w:val="0"/>
          <w:numId w:val="12"/>
        </w:numPr>
      </w:pPr>
      <w:r>
        <w:t>Wat zijn je aandachtspunten en zorgen bij het invoeren van PL (onderdelen)?</w:t>
      </w:r>
    </w:p>
    <w:p w:rsidR="0086706F" w:rsidRDefault="0086706F" w:rsidP="0086706F">
      <w:pPr>
        <w:pStyle w:val="Heading2"/>
      </w:pPr>
      <w:bookmarkStart w:id="112" w:name="_Toc10797404"/>
      <w:r>
        <w:t>Vragenlijst voor studenten</w:t>
      </w:r>
      <w:bookmarkEnd w:id="112"/>
    </w:p>
    <w:p w:rsidR="0086706F" w:rsidRDefault="004C194E" w:rsidP="004C194E">
      <w:pPr>
        <w:pStyle w:val="ListParagraph"/>
        <w:numPr>
          <w:ilvl w:val="0"/>
          <w:numId w:val="12"/>
        </w:numPr>
      </w:pPr>
      <w:r>
        <w:t>Welke projecten heb je kortgeleden uitgevoerd of ben je nu aan het uitvoeren?</w:t>
      </w:r>
    </w:p>
    <w:p w:rsidR="004C194E" w:rsidRDefault="004C194E" w:rsidP="004C194E">
      <w:pPr>
        <w:pStyle w:val="ListParagraph"/>
        <w:numPr>
          <w:ilvl w:val="0"/>
          <w:numId w:val="12"/>
        </w:numPr>
      </w:pPr>
      <w:r>
        <w:t>Heb je dit project zelf uitgekozen? (</w:t>
      </w:r>
      <w:proofErr w:type="gramStart"/>
      <w:r>
        <w:t>zo</w:t>
      </w:r>
      <w:proofErr w:type="gramEnd"/>
      <w:r>
        <w:t xml:space="preserve"> ja, waarom dit project)</w:t>
      </w:r>
    </w:p>
    <w:p w:rsidR="00F81966" w:rsidRDefault="00F81966" w:rsidP="004C194E">
      <w:pPr>
        <w:pStyle w:val="ListParagraph"/>
        <w:numPr>
          <w:ilvl w:val="0"/>
          <w:numId w:val="12"/>
        </w:numPr>
      </w:pPr>
      <w:r>
        <w:t>Welke leerdoelen horen bij dit project? Wie heeft dat gekoppeld?</w:t>
      </w:r>
    </w:p>
    <w:p w:rsidR="00F81966" w:rsidRDefault="00F81966" w:rsidP="004C194E">
      <w:pPr>
        <w:pStyle w:val="ListParagraph"/>
        <w:numPr>
          <w:ilvl w:val="0"/>
          <w:numId w:val="12"/>
        </w:numPr>
      </w:pPr>
      <w:r>
        <w:t>Met wie voer je dit project uit? Hoe is dit groepje tot stand gekomen?</w:t>
      </w:r>
    </w:p>
    <w:p w:rsidR="004C194E" w:rsidRDefault="004C194E" w:rsidP="004C194E">
      <w:pPr>
        <w:pStyle w:val="ListParagraph"/>
        <w:numPr>
          <w:ilvl w:val="0"/>
          <w:numId w:val="12"/>
        </w:numPr>
      </w:pPr>
      <w:r>
        <w:t>Van wie en hoe krijg je begeleiding in dit project?</w:t>
      </w:r>
    </w:p>
    <w:p w:rsidR="004C194E" w:rsidRDefault="004C194E" w:rsidP="004C194E">
      <w:pPr>
        <w:pStyle w:val="ListParagraph"/>
        <w:numPr>
          <w:ilvl w:val="0"/>
          <w:numId w:val="12"/>
        </w:numPr>
      </w:pPr>
      <w:r>
        <w:t xml:space="preserve">Heb je deze begeleiding </w:t>
      </w:r>
      <w:proofErr w:type="gramStart"/>
      <w:r>
        <w:t>zelf gekozen</w:t>
      </w:r>
      <w:proofErr w:type="gramEnd"/>
      <w:r>
        <w:t>?</w:t>
      </w:r>
    </w:p>
    <w:p w:rsidR="004C194E" w:rsidRDefault="004C194E" w:rsidP="004C194E">
      <w:pPr>
        <w:pStyle w:val="ListParagraph"/>
        <w:numPr>
          <w:ilvl w:val="0"/>
          <w:numId w:val="12"/>
        </w:numPr>
      </w:pPr>
      <w:r>
        <w:t xml:space="preserve">Heb je de manier van begeleiding </w:t>
      </w:r>
      <w:proofErr w:type="gramStart"/>
      <w:r>
        <w:t>zelf gekozen</w:t>
      </w:r>
      <w:proofErr w:type="gramEnd"/>
      <w:r>
        <w:t>?</w:t>
      </w:r>
    </w:p>
    <w:p w:rsidR="004C194E" w:rsidRDefault="00F81966" w:rsidP="004C194E">
      <w:pPr>
        <w:pStyle w:val="ListParagraph"/>
        <w:numPr>
          <w:ilvl w:val="0"/>
          <w:numId w:val="12"/>
        </w:numPr>
      </w:pPr>
      <w:r>
        <w:t>Hoe is de doorlooptijd (duur) van het project tot stand gekomen?</w:t>
      </w:r>
    </w:p>
    <w:p w:rsidR="00F81966" w:rsidRDefault="00F81966" w:rsidP="004C194E">
      <w:pPr>
        <w:pStyle w:val="ListParagraph"/>
        <w:numPr>
          <w:ilvl w:val="0"/>
          <w:numId w:val="12"/>
        </w:numPr>
      </w:pPr>
      <w:r>
        <w:t>Wie heeft de projectdefinitie omschreven?</w:t>
      </w:r>
    </w:p>
    <w:p w:rsidR="00F81966" w:rsidRDefault="00F81966" w:rsidP="004C194E">
      <w:pPr>
        <w:pStyle w:val="ListParagraph"/>
        <w:numPr>
          <w:ilvl w:val="0"/>
          <w:numId w:val="12"/>
        </w:numPr>
      </w:pPr>
      <w:r>
        <w:t>Wanneer en waar kun/kon je aan het project werken? Wie bepaalde dat?</w:t>
      </w:r>
    </w:p>
    <w:p w:rsidR="00F81966" w:rsidRDefault="00F81966" w:rsidP="004C194E">
      <w:pPr>
        <w:pStyle w:val="ListParagraph"/>
        <w:numPr>
          <w:ilvl w:val="0"/>
          <w:numId w:val="12"/>
        </w:numPr>
      </w:pPr>
      <w:r>
        <w:t>Wat is jouw rol in het project en hoe is dat bepaald?</w:t>
      </w:r>
    </w:p>
    <w:p w:rsidR="00F81966" w:rsidRDefault="00F81966" w:rsidP="004C194E">
      <w:pPr>
        <w:pStyle w:val="ListParagraph"/>
        <w:numPr>
          <w:ilvl w:val="0"/>
          <w:numId w:val="12"/>
        </w:numPr>
      </w:pPr>
      <w:r>
        <w:t>Wanneer zijn je tussenopleveringen? Wie bepaalt het moment daarvoor?</w:t>
      </w:r>
    </w:p>
    <w:p w:rsidR="00F81966" w:rsidRDefault="00F81966" w:rsidP="004C194E">
      <w:pPr>
        <w:pStyle w:val="ListParagraph"/>
        <w:numPr>
          <w:ilvl w:val="0"/>
          <w:numId w:val="12"/>
        </w:numPr>
      </w:pPr>
      <w:r>
        <w:t xml:space="preserve">Wie geeft je feedback en </w:t>
      </w:r>
      <w:proofErr w:type="spellStart"/>
      <w:r>
        <w:t>feedforward</w:t>
      </w:r>
      <w:proofErr w:type="spellEnd"/>
      <w:r>
        <w:t>? Vraag je hier zelf om?</w:t>
      </w:r>
    </w:p>
    <w:p w:rsidR="00F81966" w:rsidRDefault="00F81966" w:rsidP="004C194E">
      <w:pPr>
        <w:pStyle w:val="ListParagraph"/>
        <w:numPr>
          <w:ilvl w:val="0"/>
          <w:numId w:val="12"/>
        </w:numPr>
      </w:pPr>
      <w:r>
        <w:t>Wat gebeurt er met de resultaten van het project t.o.v. je leerdoelen? Wie geeft aan dat jij klaar bent om aan te tonen dat je een bepaald doel hebt gehaald?</w:t>
      </w:r>
    </w:p>
    <w:p w:rsidR="00F81966" w:rsidRDefault="00F81966" w:rsidP="004C194E">
      <w:pPr>
        <w:pStyle w:val="ListParagraph"/>
        <w:numPr>
          <w:ilvl w:val="0"/>
          <w:numId w:val="12"/>
        </w:numPr>
      </w:pPr>
      <w:r>
        <w:t>Wat vind je goed gaan in deze manier van werken aan externe opdrachten/</w:t>
      </w:r>
      <w:proofErr w:type="spellStart"/>
      <w:r>
        <w:t>challenges</w:t>
      </w:r>
      <w:proofErr w:type="spellEnd"/>
      <w:r>
        <w:t>?</w:t>
      </w:r>
    </w:p>
    <w:p w:rsidR="00F81966" w:rsidRDefault="00F81966" w:rsidP="004C194E">
      <w:pPr>
        <w:pStyle w:val="ListParagraph"/>
        <w:numPr>
          <w:ilvl w:val="0"/>
          <w:numId w:val="12"/>
        </w:numPr>
      </w:pPr>
      <w:r>
        <w:t>Wat vind je minder goed gaan?</w:t>
      </w:r>
    </w:p>
    <w:p w:rsidR="00F81966" w:rsidRDefault="00F81966" w:rsidP="004C194E">
      <w:pPr>
        <w:pStyle w:val="ListParagraph"/>
        <w:numPr>
          <w:ilvl w:val="0"/>
          <w:numId w:val="12"/>
        </w:numPr>
      </w:pPr>
      <w:r>
        <w:t>Aanbevelingen/Opmerkingen?</w:t>
      </w:r>
    </w:p>
    <w:p w:rsidR="00AD060D" w:rsidRDefault="00AD060D" w:rsidP="00AD060D"/>
    <w:p w:rsidR="00AD060D" w:rsidRDefault="00AD060D" w:rsidP="00AD060D">
      <w:r>
        <w:lastRenderedPageBreak/>
        <w:t>Interviews worden met consensus opgenomen al dan niet anoniem.</w:t>
      </w:r>
    </w:p>
    <w:p w:rsidR="00AD060D" w:rsidRDefault="00AD060D">
      <w:pPr>
        <w:rPr>
          <w:rFonts w:asciiTheme="majorHAnsi" w:eastAsiaTheme="majorEastAsia" w:hAnsiTheme="majorHAnsi" w:cstheme="majorBidi"/>
          <w:b/>
          <w:bCs/>
          <w:color w:val="9D3511" w:themeColor="accent1" w:themeShade="BF"/>
          <w:sz w:val="28"/>
          <w:szCs w:val="28"/>
        </w:rPr>
      </w:pPr>
      <w:r>
        <w:br w:type="page"/>
      </w:r>
    </w:p>
    <w:p w:rsidR="00AD060D" w:rsidRDefault="00AD060D" w:rsidP="00AD060D">
      <w:pPr>
        <w:pStyle w:val="Heading1"/>
      </w:pPr>
      <w:bookmarkStart w:id="113" w:name="_Toc10797405"/>
      <w:r>
        <w:lastRenderedPageBreak/>
        <w:t>Bijlage</w:t>
      </w:r>
      <w:r w:rsidR="0029313E">
        <w:t xml:space="preserve"> 2</w:t>
      </w:r>
      <w:r>
        <w:t xml:space="preserve"> </w:t>
      </w:r>
      <w:proofErr w:type="spellStart"/>
      <w:r>
        <w:t>Purposeful</w:t>
      </w:r>
      <w:proofErr w:type="spellEnd"/>
      <w:r>
        <w:t xml:space="preserve"> Learning (in a nutshell)</w:t>
      </w:r>
      <w:bookmarkEnd w:id="113"/>
    </w:p>
    <w:p w:rsidR="0029313E" w:rsidRPr="0029313E" w:rsidRDefault="0029313E" w:rsidP="0029313E">
      <w:r>
        <w:t xml:space="preserve">Model gemaakt op basis van het uitgebreide </w:t>
      </w:r>
      <w:proofErr w:type="gramStart"/>
      <w:r>
        <w:t>PL model</w:t>
      </w:r>
      <w:proofErr w:type="gramEnd"/>
      <w:r>
        <w:t xml:space="preserve">, dit n.a.v. het </w:t>
      </w:r>
      <w:proofErr w:type="spellStart"/>
      <w:r>
        <w:t>C.v.B</w:t>
      </w:r>
      <w:proofErr w:type="spellEnd"/>
      <w:r>
        <w:t>. om een toegankelijker variant te ontwikkelen die door de teams kan worden gebruikt. Het onderliggende model kan nogal overweldigend overkomen.</w:t>
      </w:r>
    </w:p>
    <w:p w:rsidR="00AD060D" w:rsidRPr="00AD060D" w:rsidRDefault="00AD060D" w:rsidP="00AD060D"/>
    <w:p w:rsidR="00AD060D" w:rsidRDefault="00AD060D" w:rsidP="00AD060D">
      <w:r>
        <w:rPr>
          <w:noProof/>
        </w:rPr>
        <w:drawing>
          <wp:inline distT="0" distB="0" distL="0" distR="0">
            <wp:extent cx="5486400" cy="5507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rposefulLearningSubsetEng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507990"/>
                    </a:xfrm>
                    <a:prstGeom prst="rect">
                      <a:avLst/>
                    </a:prstGeom>
                  </pic:spPr>
                </pic:pic>
              </a:graphicData>
            </a:graphic>
          </wp:inline>
        </w:drawing>
      </w:r>
    </w:p>
    <w:p w:rsidR="00AD060D" w:rsidRDefault="00AD060D">
      <w:pPr>
        <w:rPr>
          <w:rFonts w:asciiTheme="majorHAnsi" w:eastAsiaTheme="majorEastAsia" w:hAnsiTheme="majorHAnsi" w:cstheme="majorBidi"/>
          <w:b/>
          <w:bCs/>
          <w:color w:val="9D3511" w:themeColor="accent1" w:themeShade="BF"/>
          <w:sz w:val="28"/>
          <w:szCs w:val="28"/>
        </w:rPr>
      </w:pPr>
      <w:r>
        <w:br w:type="page"/>
      </w:r>
    </w:p>
    <w:p w:rsidR="00AD060D" w:rsidRDefault="00AD060D" w:rsidP="00AD060D">
      <w:pPr>
        <w:pStyle w:val="Heading1"/>
      </w:pPr>
      <w:bookmarkStart w:id="114" w:name="_Toc10797406"/>
      <w:r>
        <w:lastRenderedPageBreak/>
        <w:t>Bijlage</w:t>
      </w:r>
      <w:r w:rsidR="0029313E">
        <w:t xml:space="preserve"> 3</w:t>
      </w:r>
      <w:r>
        <w:t xml:space="preserve"> </w:t>
      </w:r>
      <w:proofErr w:type="spellStart"/>
      <w:r>
        <w:t>Purposeful</w:t>
      </w:r>
      <w:proofErr w:type="spellEnd"/>
      <w:r>
        <w:t xml:space="preserve"> </w:t>
      </w:r>
      <w:proofErr w:type="spellStart"/>
      <w:r>
        <w:t>learning</w:t>
      </w:r>
      <w:proofErr w:type="spellEnd"/>
      <w:r>
        <w:t xml:space="preserve"> v12</w:t>
      </w:r>
      <w:bookmarkEnd w:id="114"/>
    </w:p>
    <w:p w:rsidR="00AD060D" w:rsidRDefault="00AD060D" w:rsidP="00AD060D"/>
    <w:p w:rsidR="00AA5FA5" w:rsidRPr="00AD060D" w:rsidRDefault="0029313E" w:rsidP="00AD060D">
      <w:r>
        <w:t xml:space="preserve">Het basismodel van </w:t>
      </w:r>
      <w:proofErr w:type="spellStart"/>
      <w:r>
        <w:t>Purposeful</w:t>
      </w:r>
      <w:proofErr w:type="spellEnd"/>
      <w:r>
        <w:t xml:space="preserve"> </w:t>
      </w:r>
      <w:proofErr w:type="spellStart"/>
      <w:r>
        <w:t>learning</w:t>
      </w:r>
      <w:proofErr w:type="spellEnd"/>
      <w:r>
        <w:t xml:space="preserve">. </w:t>
      </w:r>
      <w:r w:rsidR="00AA5FA5">
        <w:t xml:space="preserve">Grote versie hier te downloaden (via digitale portfolio): </w:t>
      </w:r>
      <w:r w:rsidR="00AA5FA5" w:rsidRPr="00AA5FA5">
        <w:t>https://dev01fc.github.io/pdg/assets/pl/PurposefulLearning12B-RGB.pdf</w:t>
      </w:r>
    </w:p>
    <w:p w:rsidR="00AD060D" w:rsidRDefault="00AD060D" w:rsidP="00AD060D">
      <w:r w:rsidRPr="00AD060D">
        <w:rPr>
          <w:noProof/>
        </w:rPr>
        <w:drawing>
          <wp:inline distT="0" distB="0" distL="0" distR="0" wp14:anchorId="47BED669" wp14:editId="20183D63">
            <wp:extent cx="5486400" cy="5621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621020"/>
                    </a:xfrm>
                    <a:prstGeom prst="rect">
                      <a:avLst/>
                    </a:prstGeom>
                  </pic:spPr>
                </pic:pic>
              </a:graphicData>
            </a:graphic>
          </wp:inline>
        </w:drawing>
      </w:r>
    </w:p>
    <w:p w:rsidR="0029313E" w:rsidRDefault="0029313E" w:rsidP="00AD060D"/>
    <w:p w:rsidR="0029313E" w:rsidRDefault="0029313E">
      <w:pPr>
        <w:rPr>
          <w:rFonts w:asciiTheme="majorHAnsi" w:eastAsiaTheme="majorEastAsia" w:hAnsiTheme="majorHAnsi" w:cstheme="majorBidi"/>
          <w:b/>
          <w:bCs/>
          <w:color w:val="9D3511" w:themeColor="accent1" w:themeShade="BF"/>
          <w:sz w:val="28"/>
          <w:szCs w:val="28"/>
        </w:rPr>
      </w:pPr>
      <w:r>
        <w:br w:type="page"/>
      </w:r>
    </w:p>
    <w:p w:rsidR="0029313E" w:rsidRDefault="0029313E" w:rsidP="0029313E">
      <w:pPr>
        <w:pStyle w:val="Heading1"/>
      </w:pPr>
      <w:bookmarkStart w:id="115" w:name="_Toc10797407"/>
      <w:r>
        <w:lastRenderedPageBreak/>
        <w:t xml:space="preserve">Bijlage 4 Oorspronkelijk model </w:t>
      </w:r>
      <w:proofErr w:type="spellStart"/>
      <w:r>
        <w:t>Purposeful</w:t>
      </w:r>
      <w:proofErr w:type="spellEnd"/>
      <w:r>
        <w:t xml:space="preserve"> </w:t>
      </w:r>
      <w:proofErr w:type="spellStart"/>
      <w:r>
        <w:t>learning</w:t>
      </w:r>
      <w:bookmarkEnd w:id="115"/>
      <w:proofErr w:type="spellEnd"/>
    </w:p>
    <w:p w:rsidR="0029313E" w:rsidRDefault="0029313E" w:rsidP="00AD060D">
      <w:r>
        <w:t xml:space="preserve">Onderstaande het model wat de start van de </w:t>
      </w:r>
      <w:proofErr w:type="gramStart"/>
      <w:r>
        <w:t>PL beweging</w:t>
      </w:r>
      <w:proofErr w:type="gramEnd"/>
      <w:r>
        <w:t xml:space="preserve"> veroorzaakte. Dit model heb ik 15 oktober aan Carlo Segers (CvB) gepresenteerd waarna meteen de vraag kwam om hier een werkgroep omheen te formeren en om hier vanuit het model verder uit te werken.</w:t>
      </w:r>
    </w:p>
    <w:p w:rsidR="0029313E" w:rsidRDefault="0029313E" w:rsidP="00AD060D">
      <w:r w:rsidRPr="0029313E">
        <w:rPr>
          <w:noProof/>
        </w:rPr>
        <w:drawing>
          <wp:inline distT="0" distB="0" distL="0" distR="0" wp14:anchorId="238CF41F" wp14:editId="5258568F">
            <wp:extent cx="5486400" cy="4624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624705"/>
                    </a:xfrm>
                    <a:prstGeom prst="rect">
                      <a:avLst/>
                    </a:prstGeom>
                  </pic:spPr>
                </pic:pic>
              </a:graphicData>
            </a:graphic>
          </wp:inline>
        </w:drawing>
      </w:r>
    </w:p>
    <w:p w:rsidR="00CC052C" w:rsidRDefault="00CC052C" w:rsidP="00AD060D"/>
    <w:p w:rsidR="00CC052C" w:rsidRDefault="00CC052C">
      <w:pPr>
        <w:rPr>
          <w:rFonts w:asciiTheme="majorHAnsi" w:eastAsiaTheme="majorEastAsia" w:hAnsiTheme="majorHAnsi" w:cstheme="majorBidi"/>
          <w:b/>
          <w:bCs/>
          <w:color w:val="9D3511" w:themeColor="accent1" w:themeShade="BF"/>
          <w:sz w:val="28"/>
          <w:szCs w:val="28"/>
        </w:rPr>
      </w:pPr>
      <w:r>
        <w:br w:type="page"/>
      </w:r>
    </w:p>
    <w:p w:rsidR="00CC052C" w:rsidRDefault="00CC052C" w:rsidP="00CC052C">
      <w:pPr>
        <w:pStyle w:val="Heading1"/>
      </w:pPr>
      <w:bookmarkStart w:id="116" w:name="_Toc10797408"/>
      <w:r>
        <w:lastRenderedPageBreak/>
        <w:t>Bijlage 5 Mbochallenges.nl</w:t>
      </w:r>
      <w:bookmarkEnd w:id="116"/>
    </w:p>
    <w:p w:rsidR="00165BD3" w:rsidRDefault="00165BD3" w:rsidP="00165BD3">
      <w:pPr>
        <w:rPr>
          <w:lang w:val="en-US"/>
        </w:rPr>
      </w:pPr>
      <w:r>
        <w:t xml:space="preserve">Platform ontwikkeld tijdens de zomervakantie van 2018 voor het aggregeren van </w:t>
      </w:r>
      <w:proofErr w:type="spellStart"/>
      <w:r>
        <w:t>Challenges</w:t>
      </w:r>
      <w:proofErr w:type="spellEnd"/>
      <w:r>
        <w:t xml:space="preserve">. Downloadbare versie: </w:t>
      </w:r>
      <w:hyperlink r:id="rId28" w:history="1">
        <w:r>
          <w:rPr>
            <w:rStyle w:val="Hyperlink"/>
          </w:rPr>
          <w:t>https://www.mbochallenges.nl/images/ChallengeInfographic.svg</w:t>
        </w:r>
      </w:hyperlink>
    </w:p>
    <w:p w:rsidR="00CC052C" w:rsidRPr="00CC052C" w:rsidRDefault="00CC052C" w:rsidP="00CC052C"/>
    <w:p w:rsidR="00CC052C" w:rsidRPr="00CC052C" w:rsidRDefault="00CC052C" w:rsidP="00CC052C"/>
    <w:p w:rsidR="00CC052C" w:rsidRPr="0086706F" w:rsidRDefault="00CC052C" w:rsidP="00AD060D">
      <w:r w:rsidRPr="00CC052C">
        <w:rPr>
          <w:noProof/>
        </w:rPr>
        <w:drawing>
          <wp:inline distT="0" distB="0" distL="0" distR="0" wp14:anchorId="43A315E3" wp14:editId="575A9AA7">
            <wp:extent cx="5486400" cy="548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5486400"/>
                    </a:xfrm>
                    <a:prstGeom prst="rect">
                      <a:avLst/>
                    </a:prstGeom>
                  </pic:spPr>
                </pic:pic>
              </a:graphicData>
            </a:graphic>
          </wp:inline>
        </w:drawing>
      </w:r>
    </w:p>
    <w:sectPr w:rsidR="00CC052C" w:rsidRPr="0086706F" w:rsidSect="00D825CE">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810" w:right="1800" w:bottom="1440" w:left="1800" w:header="720" w:footer="725"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4B18" w:rsidRDefault="001B4B18">
      <w:r>
        <w:separator/>
      </w:r>
    </w:p>
  </w:endnote>
  <w:endnote w:type="continuationSeparator" w:id="0">
    <w:p w:rsidR="001B4B18" w:rsidRDefault="001B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5686416"/>
      <w:docPartObj>
        <w:docPartGallery w:val="Page Numbers (Bottom of Page)"/>
        <w:docPartUnique/>
      </w:docPartObj>
    </w:sdtPr>
    <w:sdtContent>
      <w:p w:rsidR="00D825CE" w:rsidRDefault="00D825CE" w:rsidP="00064E6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825CE" w:rsidRDefault="00D825CE">
    <w:pPr>
      <w:pStyle w:val="Footer"/>
    </w:pPr>
    <w:sdt>
      <w:sdtPr>
        <w:rPr>
          <w:rFonts w:asciiTheme="majorHAnsi" w:eastAsiaTheme="majorEastAsia" w:hAnsiTheme="majorHAnsi" w:cstheme="majorBidi"/>
        </w:rPr>
        <w:id w:val="306900621"/>
        <w:temporary/>
        <w:showingPlcHdr/>
      </w:sdtPr>
      <w:sdtContent>
        <w:r>
          <w:rPr>
            <w:rFonts w:asciiTheme="majorHAnsi" w:eastAsiaTheme="majorEastAsia" w:hAnsiTheme="majorHAnsi" w:cstheme="majorBidi"/>
          </w:rPr>
          <w:t>[Type text]</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798122FC"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&#13;&#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" strokecolor="#31849b"/>
              <v:rect id="Rectangle 443"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7D0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" filled="f" stroked="f"/>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31E9D46"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&#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AqwEsQ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C079E0"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" fillcolor="#918485 [3208]" strokecolor="#d34817 [3204]">
              <w10:wrap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9584241"/>
      <w:docPartObj>
        <w:docPartGallery w:val="Page Numbers (Bottom of Page)"/>
        <w:docPartUnique/>
      </w:docPartObj>
    </w:sdtPr>
    <w:sdtContent>
      <w:p w:rsidR="00D825CE" w:rsidRDefault="00D825CE" w:rsidP="00064E6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rsidR="00D825CE" w:rsidRDefault="00D825CE">
    <w:pPr>
      <w:pStyle w:val="Footer"/>
    </w:pPr>
    <w:r>
      <w:rPr>
        <w:noProof/>
      </w:rPr>
      <mc:AlternateContent>
        <mc:Choice Requires="wps">
          <w:drawing>
            <wp:anchor distT="0" distB="0" distL="114300" distR="114300" simplePos="0" relativeHeight="251671552" behindDoc="0" locked="0" layoutInCell="1" allowOverlap="1" wp14:editId="4B6C6389">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5CE" w:rsidRDefault="00D825CE">
                          <w:pPr>
                            <w:jc w:val="right"/>
                          </w:pPr>
                          <w:r>
                            <w:t>Mei 2019</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9" o:spid="_x0000_s1032"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" filled="f" stroked="f">
              <v:textbox inset=",0">
                <w:txbxContent>
                  <w:p w:rsidR="00D825CE" w:rsidRDefault="00D825CE">
                    <w:pPr>
                      <w:jc w:val="right"/>
                    </w:pPr>
                    <w:r>
                      <w:t>Mei 2019</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editId="618F2431">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21E270AC"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&#13;&#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" strokecolor="#4f81bd"/>
              <v:shape id="AutoShape 3" o:spid="_x0000_s1028" type="#_x0000_t32" style="position:absolute;left:288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" strokecolor="#4f81bd"/>
              <v:shape id="AutoShape 4" o:spid="_x0000_s1029" type="#_x0000_t32" style="position:absolute;left:294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" strokecolor="#4f81bd"/>
              <w10:wrap anchorx="margin"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25CE" w:rsidRDefault="00D825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4B18" w:rsidRDefault="001B4B18">
      <w:r>
        <w:separator/>
      </w:r>
    </w:p>
  </w:footnote>
  <w:footnote w:type="continuationSeparator" w:id="0">
    <w:p w:rsidR="001B4B18" w:rsidRDefault="001B4B18">
      <w:r>
        <w:separator/>
      </w:r>
    </w:p>
  </w:footnote>
  <w:footnote w:type="continuationNotice" w:id="1">
    <w:p w:rsidR="001B4B18" w:rsidRDefault="001B4B18">
      <w:pPr>
        <w:rPr>
          <w:i/>
          <w:sz w:val="18"/>
        </w:rPr>
      </w:pPr>
      <w:r>
        <w:rPr>
          <w:i/>
          <w:sz w:val="18"/>
        </w:rPr>
        <w:t>(</w:t>
      </w:r>
      <w:proofErr w:type="spellStart"/>
      <w:proofErr w:type="gramStart"/>
      <w:r>
        <w:rPr>
          <w:i/>
          <w:sz w:val="18"/>
        </w:rPr>
        <w:t>footnote</w:t>
      </w:r>
      <w:proofErr w:type="spellEnd"/>
      <w:proofErr w:type="gramEnd"/>
      <w:r>
        <w:rPr>
          <w:i/>
          <w:sz w:val="18"/>
        </w:rPr>
        <w:t xml:space="preserve"> </w:t>
      </w:r>
      <w:proofErr w:type="spellStart"/>
      <w:r>
        <w:rPr>
          <w:i/>
          <w:sz w:val="18"/>
        </w:rPr>
        <w:t>continued</w:t>
      </w:r>
      <w:proofErr w:type="spellEnd"/>
      <w:r>
        <w:rPr>
          <w:i/>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25CE" w:rsidRDefault="00D825CE">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D825CE" w:rsidRDefault="00D825CE">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30B163E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&#13;&#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" strokecolor="#31849b"/>
              <v:rect id="Rectangle 470"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&#13;&#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E6CBFB6"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" fillcolor="#918485 [3208]" strokecolor="#d34817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CFA6A4A"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&#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E6IeOI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25CE" w:rsidRDefault="00D825CE">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5CE" w:rsidRDefault="00D825CE">
                          <w:pPr>
                            <w:spacing w:after="0"/>
                            <w:jc w:val="right"/>
                          </w:pPr>
                          <w:proofErr w:type="spellStart"/>
                          <w:r>
                            <w:t>Purposeful</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meaningful</w:t>
                          </w:r>
                          <w:proofErr w:type="spellEnd"/>
                          <w:r>
                            <w:t xml:space="preserve">, real life, </w:t>
                          </w:r>
                          <w:proofErr w:type="spellStart"/>
                          <w:r>
                            <w:t>challenges</w:t>
                          </w:r>
                          <w:proofErr w:type="spellEnd"/>
                          <w:r>
                            <w:t>, Frank Kroondijk</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0"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" o:allowincell="f" filled="f" stroked="f">
              <v:textbox style="mso-fit-shape-to-text:t" inset=",0,,0">
                <w:txbxContent>
                  <w:p w:rsidR="00D825CE" w:rsidRDefault="00D825CE">
                    <w:pPr>
                      <w:spacing w:after="0"/>
                      <w:jc w:val="right"/>
                    </w:pPr>
                    <w:proofErr w:type="spellStart"/>
                    <w:r>
                      <w:t>Purposeful</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meaningful</w:t>
                    </w:r>
                    <w:proofErr w:type="spellEnd"/>
                    <w:r>
                      <w:t xml:space="preserve">, real life, </w:t>
                    </w:r>
                    <w:proofErr w:type="spellStart"/>
                    <w:r>
                      <w:t>challenges</w:t>
                    </w:r>
                    <w:proofErr w:type="spellEnd"/>
                    <w:r>
                      <w:t>, Frank Kroondijk</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D825CE" w:rsidRDefault="00D825CE">
                          <w:pPr>
                            <w:spacing w:after="0"/>
                            <w:rPr>
                              <w:color w:val="FFFFFF" w:themeColor="background1"/>
                              <w14:numForm w14:val="lining"/>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1"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" o:allowincell="f" fillcolor="#d34817 [3204]" stroked="f">
              <v:textbox style="mso-fit-shape-to-text:t" inset=",0,,0">
                <w:txbxContent>
                  <w:p w:rsidR="00D825CE" w:rsidRDefault="00D825CE">
                    <w:pPr>
                      <w:spacing w:after="0"/>
                      <w:rPr>
                        <w:color w:val="FFFFFF" w:themeColor="background1"/>
                        <w14:numForm w14:val="lining"/>
                      </w:rPr>
                    </w:pP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25CE" w:rsidRDefault="00D825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2"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A74EC"/>
    <w:multiLevelType w:val="hybridMultilevel"/>
    <w:tmpl w:val="9948E6FA"/>
    <w:lvl w:ilvl="0" w:tplc="EFFE9E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4142AD"/>
    <w:multiLevelType w:val="hybridMultilevel"/>
    <w:tmpl w:val="D41A97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D019EC"/>
    <w:multiLevelType w:val="hybridMultilevel"/>
    <w:tmpl w:val="51F0C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9"/>
  </w:num>
  <w:num w:numId="4">
    <w:abstractNumId w:val="10"/>
  </w:num>
  <w:num w:numId="5">
    <w:abstractNumId w:val="2"/>
  </w:num>
  <w:num w:numId="6">
    <w:abstractNumId w:val="2"/>
    <w:lvlOverride w:ilvl="0">
      <w:startOverride w:val="1"/>
    </w:lvlOverride>
  </w:num>
  <w:num w:numId="7">
    <w:abstractNumId w:val="5"/>
  </w:num>
  <w:num w:numId="8">
    <w:abstractNumId w:val="12"/>
  </w:num>
  <w:num w:numId="9">
    <w:abstractNumId w:val="11"/>
  </w:num>
  <w:num w:numId="10">
    <w:abstractNumId w:val="4"/>
  </w:num>
  <w:num w:numId="11">
    <w:abstractNumId w:val="3"/>
  </w:num>
  <w:num w:numId="12">
    <w:abstractNumId w:val="6"/>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518"/>
    <w:rsid w:val="00001733"/>
    <w:rsid w:val="00010E4E"/>
    <w:rsid w:val="000121DE"/>
    <w:rsid w:val="0001249C"/>
    <w:rsid w:val="00012876"/>
    <w:rsid w:val="00030266"/>
    <w:rsid w:val="00033F9B"/>
    <w:rsid w:val="000631D4"/>
    <w:rsid w:val="00064E6F"/>
    <w:rsid w:val="000725FB"/>
    <w:rsid w:val="00084EDE"/>
    <w:rsid w:val="00090BB4"/>
    <w:rsid w:val="00092630"/>
    <w:rsid w:val="000B46BB"/>
    <w:rsid w:val="000B4DA0"/>
    <w:rsid w:val="000B5830"/>
    <w:rsid w:val="000B75FB"/>
    <w:rsid w:val="000D52E5"/>
    <w:rsid w:val="000E1F82"/>
    <w:rsid w:val="000F099F"/>
    <w:rsid w:val="000F1D03"/>
    <w:rsid w:val="000F34D4"/>
    <w:rsid w:val="0010043F"/>
    <w:rsid w:val="00105801"/>
    <w:rsid w:val="00116091"/>
    <w:rsid w:val="0012030D"/>
    <w:rsid w:val="00125087"/>
    <w:rsid w:val="00140D93"/>
    <w:rsid w:val="00141F02"/>
    <w:rsid w:val="00146DFC"/>
    <w:rsid w:val="00150680"/>
    <w:rsid w:val="0016019B"/>
    <w:rsid w:val="00165BD3"/>
    <w:rsid w:val="0016666F"/>
    <w:rsid w:val="0017488E"/>
    <w:rsid w:val="0017501D"/>
    <w:rsid w:val="00194E91"/>
    <w:rsid w:val="001A330C"/>
    <w:rsid w:val="001A654F"/>
    <w:rsid w:val="001B4B18"/>
    <w:rsid w:val="001B540A"/>
    <w:rsid w:val="001C66BB"/>
    <w:rsid w:val="001D453F"/>
    <w:rsid w:val="001D46B2"/>
    <w:rsid w:val="001D78F1"/>
    <w:rsid w:val="001E0899"/>
    <w:rsid w:val="001E1C72"/>
    <w:rsid w:val="001E1FE0"/>
    <w:rsid w:val="001E55B9"/>
    <w:rsid w:val="002000BF"/>
    <w:rsid w:val="00211255"/>
    <w:rsid w:val="00211447"/>
    <w:rsid w:val="002272E3"/>
    <w:rsid w:val="002343C0"/>
    <w:rsid w:val="00241C9D"/>
    <w:rsid w:val="00241FC0"/>
    <w:rsid w:val="00267F18"/>
    <w:rsid w:val="00275DF4"/>
    <w:rsid w:val="00292CE8"/>
    <w:rsid w:val="0029313E"/>
    <w:rsid w:val="002A05D8"/>
    <w:rsid w:val="002A07CB"/>
    <w:rsid w:val="002B1F6D"/>
    <w:rsid w:val="002C5511"/>
    <w:rsid w:val="002E151C"/>
    <w:rsid w:val="002E1DA3"/>
    <w:rsid w:val="002F116B"/>
    <w:rsid w:val="00300606"/>
    <w:rsid w:val="00301E97"/>
    <w:rsid w:val="003143FA"/>
    <w:rsid w:val="003252C2"/>
    <w:rsid w:val="003555FC"/>
    <w:rsid w:val="00357489"/>
    <w:rsid w:val="0036070A"/>
    <w:rsid w:val="0037530E"/>
    <w:rsid w:val="0038118D"/>
    <w:rsid w:val="00383A3E"/>
    <w:rsid w:val="0039344A"/>
    <w:rsid w:val="003A2CAB"/>
    <w:rsid w:val="003A746B"/>
    <w:rsid w:val="003B620C"/>
    <w:rsid w:val="003C158A"/>
    <w:rsid w:val="003C6F82"/>
    <w:rsid w:val="003D0D0F"/>
    <w:rsid w:val="003D75B3"/>
    <w:rsid w:val="003E4835"/>
    <w:rsid w:val="003F26D8"/>
    <w:rsid w:val="003F2DEB"/>
    <w:rsid w:val="003F54D1"/>
    <w:rsid w:val="00413E8B"/>
    <w:rsid w:val="00414DD5"/>
    <w:rsid w:val="00415444"/>
    <w:rsid w:val="00422AC5"/>
    <w:rsid w:val="004247F3"/>
    <w:rsid w:val="00473F60"/>
    <w:rsid w:val="004864FA"/>
    <w:rsid w:val="00496214"/>
    <w:rsid w:val="004A2802"/>
    <w:rsid w:val="004A4593"/>
    <w:rsid w:val="004A51BD"/>
    <w:rsid w:val="004C194E"/>
    <w:rsid w:val="004C2D7F"/>
    <w:rsid w:val="004C6F35"/>
    <w:rsid w:val="004D186B"/>
    <w:rsid w:val="004D6BEC"/>
    <w:rsid w:val="004E251B"/>
    <w:rsid w:val="004E5E21"/>
    <w:rsid w:val="004E798E"/>
    <w:rsid w:val="00510CD3"/>
    <w:rsid w:val="005140FB"/>
    <w:rsid w:val="00515EC0"/>
    <w:rsid w:val="00515F78"/>
    <w:rsid w:val="00521FF5"/>
    <w:rsid w:val="005307F2"/>
    <w:rsid w:val="005346C4"/>
    <w:rsid w:val="0054794E"/>
    <w:rsid w:val="00570E86"/>
    <w:rsid w:val="00576707"/>
    <w:rsid w:val="00592F85"/>
    <w:rsid w:val="005A3549"/>
    <w:rsid w:val="005A37AF"/>
    <w:rsid w:val="005A7659"/>
    <w:rsid w:val="005B6C0C"/>
    <w:rsid w:val="005C0F56"/>
    <w:rsid w:val="005D0452"/>
    <w:rsid w:val="005D2AA1"/>
    <w:rsid w:val="005E6AF1"/>
    <w:rsid w:val="005F287B"/>
    <w:rsid w:val="005F3B8D"/>
    <w:rsid w:val="006049DA"/>
    <w:rsid w:val="00613F69"/>
    <w:rsid w:val="00615C70"/>
    <w:rsid w:val="00620AB4"/>
    <w:rsid w:val="00621A29"/>
    <w:rsid w:val="00631E8A"/>
    <w:rsid w:val="006378DF"/>
    <w:rsid w:val="00637AA2"/>
    <w:rsid w:val="00645594"/>
    <w:rsid w:val="006547EB"/>
    <w:rsid w:val="006575B5"/>
    <w:rsid w:val="00657F3C"/>
    <w:rsid w:val="00660DF0"/>
    <w:rsid w:val="00667555"/>
    <w:rsid w:val="00682CFC"/>
    <w:rsid w:val="00683EEA"/>
    <w:rsid w:val="00693DCF"/>
    <w:rsid w:val="00697ACE"/>
    <w:rsid w:val="006B6572"/>
    <w:rsid w:val="006B7F76"/>
    <w:rsid w:val="006E6689"/>
    <w:rsid w:val="006E6EA6"/>
    <w:rsid w:val="00712BA3"/>
    <w:rsid w:val="00721855"/>
    <w:rsid w:val="00723113"/>
    <w:rsid w:val="007267FA"/>
    <w:rsid w:val="00730938"/>
    <w:rsid w:val="007318E7"/>
    <w:rsid w:val="00732A29"/>
    <w:rsid w:val="00740620"/>
    <w:rsid w:val="00750A03"/>
    <w:rsid w:val="00760466"/>
    <w:rsid w:val="00774E0A"/>
    <w:rsid w:val="00785966"/>
    <w:rsid w:val="00791005"/>
    <w:rsid w:val="00793EC0"/>
    <w:rsid w:val="00795518"/>
    <w:rsid w:val="007A50F0"/>
    <w:rsid w:val="007A614C"/>
    <w:rsid w:val="007A6CE2"/>
    <w:rsid w:val="007C3562"/>
    <w:rsid w:val="007C3C0F"/>
    <w:rsid w:val="007D7972"/>
    <w:rsid w:val="007E0EC8"/>
    <w:rsid w:val="00801EFF"/>
    <w:rsid w:val="0080574A"/>
    <w:rsid w:val="00811537"/>
    <w:rsid w:val="00816B9D"/>
    <w:rsid w:val="00816CE9"/>
    <w:rsid w:val="00817980"/>
    <w:rsid w:val="008469E0"/>
    <w:rsid w:val="00863BF5"/>
    <w:rsid w:val="008642DA"/>
    <w:rsid w:val="0086654F"/>
    <w:rsid w:val="0086706F"/>
    <w:rsid w:val="0087145A"/>
    <w:rsid w:val="00872FDD"/>
    <w:rsid w:val="0089545D"/>
    <w:rsid w:val="008B381C"/>
    <w:rsid w:val="008B3901"/>
    <w:rsid w:val="008C0986"/>
    <w:rsid w:val="008D2763"/>
    <w:rsid w:val="008D73C0"/>
    <w:rsid w:val="008E3428"/>
    <w:rsid w:val="008E4C94"/>
    <w:rsid w:val="008E51A3"/>
    <w:rsid w:val="008F002B"/>
    <w:rsid w:val="008F0561"/>
    <w:rsid w:val="008F786E"/>
    <w:rsid w:val="009002F3"/>
    <w:rsid w:val="0091742E"/>
    <w:rsid w:val="009213D9"/>
    <w:rsid w:val="00927297"/>
    <w:rsid w:val="00932BA6"/>
    <w:rsid w:val="009450A6"/>
    <w:rsid w:val="0095597F"/>
    <w:rsid w:val="00974230"/>
    <w:rsid w:val="00974A0E"/>
    <w:rsid w:val="00982958"/>
    <w:rsid w:val="00983753"/>
    <w:rsid w:val="00986C98"/>
    <w:rsid w:val="00992FBB"/>
    <w:rsid w:val="009A119B"/>
    <w:rsid w:val="009A5FD6"/>
    <w:rsid w:val="009B24DE"/>
    <w:rsid w:val="009C18F9"/>
    <w:rsid w:val="009C34E7"/>
    <w:rsid w:val="009C74F3"/>
    <w:rsid w:val="009D1E21"/>
    <w:rsid w:val="009D4A16"/>
    <w:rsid w:val="009F69CB"/>
    <w:rsid w:val="00A000F1"/>
    <w:rsid w:val="00A10AC3"/>
    <w:rsid w:val="00A155D1"/>
    <w:rsid w:val="00A24BCE"/>
    <w:rsid w:val="00A27655"/>
    <w:rsid w:val="00A41AEC"/>
    <w:rsid w:val="00A4599A"/>
    <w:rsid w:val="00A60CA6"/>
    <w:rsid w:val="00A64F0C"/>
    <w:rsid w:val="00A65BA0"/>
    <w:rsid w:val="00A7380B"/>
    <w:rsid w:val="00A74D38"/>
    <w:rsid w:val="00A7630F"/>
    <w:rsid w:val="00A8137D"/>
    <w:rsid w:val="00A8275E"/>
    <w:rsid w:val="00AA5FA5"/>
    <w:rsid w:val="00AA79C8"/>
    <w:rsid w:val="00AC52CE"/>
    <w:rsid w:val="00AD060D"/>
    <w:rsid w:val="00AD13DC"/>
    <w:rsid w:val="00AD5346"/>
    <w:rsid w:val="00AE0ED3"/>
    <w:rsid w:val="00AF0CB3"/>
    <w:rsid w:val="00AF3B41"/>
    <w:rsid w:val="00AF3F27"/>
    <w:rsid w:val="00B0061F"/>
    <w:rsid w:val="00B0683D"/>
    <w:rsid w:val="00B16E57"/>
    <w:rsid w:val="00B20768"/>
    <w:rsid w:val="00B22C35"/>
    <w:rsid w:val="00B43A6C"/>
    <w:rsid w:val="00B50246"/>
    <w:rsid w:val="00B64864"/>
    <w:rsid w:val="00B72078"/>
    <w:rsid w:val="00B82465"/>
    <w:rsid w:val="00B82B04"/>
    <w:rsid w:val="00B869A3"/>
    <w:rsid w:val="00B931E8"/>
    <w:rsid w:val="00BF67EB"/>
    <w:rsid w:val="00C02F53"/>
    <w:rsid w:val="00C25EB8"/>
    <w:rsid w:val="00C260C9"/>
    <w:rsid w:val="00C264BF"/>
    <w:rsid w:val="00C31DA2"/>
    <w:rsid w:val="00C368AF"/>
    <w:rsid w:val="00C41631"/>
    <w:rsid w:val="00C529C3"/>
    <w:rsid w:val="00C62F66"/>
    <w:rsid w:val="00C667A4"/>
    <w:rsid w:val="00C74032"/>
    <w:rsid w:val="00C8352B"/>
    <w:rsid w:val="00C84751"/>
    <w:rsid w:val="00C8649F"/>
    <w:rsid w:val="00C90E39"/>
    <w:rsid w:val="00CB11F0"/>
    <w:rsid w:val="00CB17D4"/>
    <w:rsid w:val="00CB5526"/>
    <w:rsid w:val="00CB7F0B"/>
    <w:rsid w:val="00CC052C"/>
    <w:rsid w:val="00CC7B14"/>
    <w:rsid w:val="00CD12EE"/>
    <w:rsid w:val="00CE19E9"/>
    <w:rsid w:val="00D036AF"/>
    <w:rsid w:val="00D13740"/>
    <w:rsid w:val="00D16D54"/>
    <w:rsid w:val="00D2360B"/>
    <w:rsid w:val="00D23FBB"/>
    <w:rsid w:val="00D2451E"/>
    <w:rsid w:val="00D31B21"/>
    <w:rsid w:val="00D43B8D"/>
    <w:rsid w:val="00D448B5"/>
    <w:rsid w:val="00D47F28"/>
    <w:rsid w:val="00D66B5C"/>
    <w:rsid w:val="00D7311E"/>
    <w:rsid w:val="00D825CE"/>
    <w:rsid w:val="00D83F96"/>
    <w:rsid w:val="00DA53E2"/>
    <w:rsid w:val="00DB05A3"/>
    <w:rsid w:val="00DC1885"/>
    <w:rsid w:val="00DC4FDA"/>
    <w:rsid w:val="00DE03F3"/>
    <w:rsid w:val="00DE4D6B"/>
    <w:rsid w:val="00DF690B"/>
    <w:rsid w:val="00E11168"/>
    <w:rsid w:val="00E1253E"/>
    <w:rsid w:val="00E13D15"/>
    <w:rsid w:val="00E16936"/>
    <w:rsid w:val="00E319E2"/>
    <w:rsid w:val="00E3729C"/>
    <w:rsid w:val="00E40017"/>
    <w:rsid w:val="00E40BD6"/>
    <w:rsid w:val="00E420DE"/>
    <w:rsid w:val="00E52A9C"/>
    <w:rsid w:val="00E54EF8"/>
    <w:rsid w:val="00E557CF"/>
    <w:rsid w:val="00E6208F"/>
    <w:rsid w:val="00E6250D"/>
    <w:rsid w:val="00E63EB1"/>
    <w:rsid w:val="00E64298"/>
    <w:rsid w:val="00E7636A"/>
    <w:rsid w:val="00E844A3"/>
    <w:rsid w:val="00E91A9C"/>
    <w:rsid w:val="00E920A6"/>
    <w:rsid w:val="00EE2471"/>
    <w:rsid w:val="00EF75A1"/>
    <w:rsid w:val="00F01721"/>
    <w:rsid w:val="00F07142"/>
    <w:rsid w:val="00F1390D"/>
    <w:rsid w:val="00F17107"/>
    <w:rsid w:val="00F21273"/>
    <w:rsid w:val="00F24647"/>
    <w:rsid w:val="00F334FD"/>
    <w:rsid w:val="00F36644"/>
    <w:rsid w:val="00F37233"/>
    <w:rsid w:val="00F61C9E"/>
    <w:rsid w:val="00F65732"/>
    <w:rsid w:val="00F65D9A"/>
    <w:rsid w:val="00F664FC"/>
    <w:rsid w:val="00F67691"/>
    <w:rsid w:val="00F67986"/>
    <w:rsid w:val="00F73288"/>
    <w:rsid w:val="00F75EA4"/>
    <w:rsid w:val="00F77D5F"/>
    <w:rsid w:val="00F81966"/>
    <w:rsid w:val="00F82C06"/>
    <w:rsid w:val="00FB7C46"/>
    <w:rsid w:val="00FD58A6"/>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4FE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F287B"/>
    <w:pPr>
      <w:spacing w:before="120" w:after="200"/>
    </w:pPr>
    <w:rPr>
      <w:lang w:val="nl-NL"/>
    </w:rPr>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D34817" w:themeColor="accent1"/>
      <w:sz w:val="26"/>
      <w:szCs w:val="26"/>
    </w:rPr>
  </w:style>
  <w:style w:type="paragraph" w:styleId="Heading3">
    <w:name w:val="heading 3"/>
    <w:basedOn w:val="Normal"/>
    <w:next w:val="Normal"/>
    <w:link w:val="Heading3Char"/>
    <w:uiPriority w:val="9"/>
    <w:unhideWhenUsed/>
    <w:qFormat/>
    <w:rsid w:val="00064E6F"/>
    <w:pPr>
      <w:keepNext/>
      <w:keepLines/>
      <w:spacing w:before="200" w:after="0"/>
      <w:outlineLvl w:val="2"/>
    </w:pPr>
    <w:rPr>
      <w:rFonts w:asciiTheme="majorHAnsi" w:eastAsiaTheme="majorEastAsia" w:hAnsiTheme="majorHAnsi" w:cstheme="majorBidi"/>
      <w:b/>
      <w:bCs/>
      <w:i/>
      <w:color w:val="D34817" w:themeColor="accent1"/>
      <w:sz w:val="20"/>
    </w:rPr>
  </w:style>
  <w:style w:type="paragraph" w:styleId="Heading4">
    <w:name w:val="heading 4"/>
    <w:basedOn w:val="Normal"/>
    <w:next w:val="Normal"/>
    <w:link w:val="Heading4Char"/>
    <w:uiPriority w:val="9"/>
    <w:unhideWhenUsed/>
    <w:qFormat/>
    <w:rsid w:val="00064E6F"/>
    <w:pPr>
      <w:keepNext/>
      <w:keepLines/>
      <w:spacing w:before="200" w:after="0"/>
      <w:outlineLvl w:val="3"/>
    </w:pPr>
    <w:rPr>
      <w:rFonts w:asciiTheme="majorHAnsi" w:eastAsiaTheme="majorEastAsia" w:hAnsiTheme="majorHAnsi" w:cstheme="majorBidi"/>
      <w:b/>
      <w:bCs/>
      <w:i/>
      <w:iCs/>
      <w:color w:val="D34817" w:themeColor="accent1"/>
      <w:sz w:val="16"/>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68230B"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68230B"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D34817"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9D3511"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D34817" w:themeColor="accent1"/>
      <w:sz w:val="26"/>
      <w:szCs w:val="26"/>
    </w:rPr>
  </w:style>
  <w:style w:type="character" w:customStyle="1" w:styleId="Heading3Char">
    <w:name w:val="Heading 3 Char"/>
    <w:basedOn w:val="DefaultParagraphFont"/>
    <w:link w:val="Heading3"/>
    <w:uiPriority w:val="9"/>
    <w:rsid w:val="00064E6F"/>
    <w:rPr>
      <w:rFonts w:asciiTheme="majorHAnsi" w:eastAsiaTheme="majorEastAsia" w:hAnsiTheme="majorHAnsi" w:cstheme="majorBidi"/>
      <w:b/>
      <w:bCs/>
      <w:i/>
      <w:color w:val="D34817" w:themeColor="accent1"/>
      <w:sz w:val="20"/>
      <w:lang w:val="nl-NL"/>
    </w:rPr>
  </w:style>
  <w:style w:type="character" w:customStyle="1" w:styleId="Heading4Char">
    <w:name w:val="Heading 4 Char"/>
    <w:basedOn w:val="DefaultParagraphFont"/>
    <w:link w:val="Heading4"/>
    <w:uiPriority w:val="9"/>
    <w:rsid w:val="00064E6F"/>
    <w:rPr>
      <w:rFonts w:asciiTheme="majorHAnsi" w:eastAsiaTheme="majorEastAsia" w:hAnsiTheme="majorHAnsi" w:cstheme="majorBidi"/>
      <w:b/>
      <w:bCs/>
      <w:i/>
      <w:iCs/>
      <w:color w:val="D34817" w:themeColor="accent1"/>
      <w:sz w:val="16"/>
      <w:lang w:val="nl-NL"/>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68230B"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68230B"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D34817"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rPr>
      <w:b/>
      <w:bCs/>
      <w:color w:val="D34817"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2000BF"/>
    <w:pPr>
      <w:tabs>
        <w:tab w:val="right" w:leader="dot" w:pos="5040"/>
      </w:tabs>
      <w:spacing w:after="0"/>
    </w:pPr>
    <w:rPr>
      <w:b/>
    </w:rPr>
  </w:style>
  <w:style w:type="paragraph" w:styleId="TOC2">
    <w:name w:val="toc 2"/>
    <w:basedOn w:val="Normal"/>
    <w:uiPriority w:val="39"/>
    <w:rsid w:val="002000BF"/>
    <w:pPr>
      <w:tabs>
        <w:tab w:val="right" w:leader="dot" w:pos="5040"/>
      </w:tabs>
    </w:pPr>
    <w:rPr>
      <w:sz w:val="20"/>
    </w:rPr>
  </w:style>
  <w:style w:type="paragraph" w:styleId="TOC3">
    <w:name w:val="toc 3"/>
    <w:basedOn w:val="Normal"/>
    <w:uiPriority w:val="39"/>
    <w:rsid w:val="002000BF"/>
    <w:pPr>
      <w:tabs>
        <w:tab w:val="right" w:leader="dot" w:pos="5040"/>
      </w:tabs>
    </w:pPr>
    <w:rPr>
      <w:i/>
      <w:sz w:val="13"/>
    </w:rPr>
  </w:style>
  <w:style w:type="paragraph" w:styleId="TOC4">
    <w:name w:val="toc 4"/>
    <w:basedOn w:val="Normal"/>
    <w:uiPriority w:val="39"/>
    <w:rsid w:val="00AD13DC"/>
    <w:pPr>
      <w:tabs>
        <w:tab w:val="right" w:leader="dot" w:pos="5040"/>
      </w:tabs>
    </w:pPr>
    <w:rPr>
      <w:i/>
    </w:rPr>
  </w:style>
  <w:style w:type="paragraph" w:styleId="TOC5">
    <w:name w:val="toc 5"/>
    <w:basedOn w:val="Normal"/>
    <w:uiPriority w:val="39"/>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D34817" w:themeColor="accent1"/>
      <w:spacing w:val="15"/>
      <w:sz w:val="24"/>
      <w:szCs w:val="24"/>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D34817" w:themeColor="accent1"/>
      <w:spacing w:val="15"/>
      <w:sz w:val="24"/>
      <w:szCs w:val="24"/>
    </w:rPr>
  </w:style>
  <w:style w:type="paragraph" w:styleId="Title">
    <w:name w:val="Title"/>
    <w:basedOn w:val="Normal"/>
    <w:next w:val="Normal"/>
    <w:link w:val="TitleChar"/>
    <w:uiPriority w:val="10"/>
    <w:qFormat/>
    <w:rsid w:val="0017501D"/>
    <w:pPr>
      <w:pBdr>
        <w:bottom w:val="single" w:sz="8" w:space="4" w:color="D34817" w:themeColor="accent1"/>
      </w:pBdr>
      <w:spacing w:after="300"/>
      <w:contextualSpacing/>
    </w:pPr>
    <w:rPr>
      <w:rFonts w:asciiTheme="majorHAnsi" w:eastAsiaTheme="majorEastAsia" w:hAnsiTheme="majorHAnsi" w:cstheme="majorBidi"/>
      <w:color w:val="4E4A4A" w:themeColor="text2" w:themeShade="BF"/>
      <w:spacing w:val="5"/>
      <w:kern w:val="28"/>
      <w:sz w:val="52"/>
      <w:szCs w:val="52"/>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4E4A4A"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character" w:customStyle="1" w:styleId="CommentTextChar">
    <w:name w:val="Comment Text Char"/>
    <w:basedOn w:val="DefaultParagraphFont"/>
    <w:link w:val="CommentText"/>
    <w:semiHidden/>
    <w:rsid w:val="005E6AF1"/>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rsid w:val="0017501D"/>
    <w:rPr>
      <w:b/>
      <w:bCs/>
      <w:i/>
      <w:iCs/>
      <w:color w:val="D34817"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D34817" w:themeColor="accent1"/>
    </w:rPr>
  </w:style>
  <w:style w:type="character" w:styleId="SubtleReference">
    <w:name w:val="Subtle Reference"/>
    <w:basedOn w:val="DefaultParagraphFont"/>
    <w:uiPriority w:val="31"/>
    <w:qFormat/>
    <w:rsid w:val="0017501D"/>
    <w:rPr>
      <w:smallCaps/>
      <w:color w:val="9B2D1F" w:themeColor="accent2"/>
      <w:u w:val="single"/>
    </w:rPr>
  </w:style>
  <w:style w:type="character" w:styleId="IntenseReference">
    <w:name w:val="Intense Reference"/>
    <w:basedOn w:val="DefaultParagraphFont"/>
    <w:uiPriority w:val="32"/>
    <w:qFormat/>
    <w:rsid w:val="0017501D"/>
    <w:rPr>
      <w:b/>
      <w:bCs/>
      <w:smallCaps/>
      <w:color w:val="9B2D1F"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semiHidden/>
    <w:unhideWhenUsed/>
    <w:qFormat/>
    <w:rsid w:val="0017501D"/>
    <w:pPr>
      <w:outlineLvl w:val="9"/>
    </w:pPr>
  </w:style>
  <w:style w:type="character" w:styleId="Hyperlink">
    <w:name w:val="Hyperlink"/>
    <w:basedOn w:val="DefaultParagraphFont"/>
    <w:uiPriority w:val="99"/>
    <w:unhideWhenUsed/>
    <w:rsid w:val="005C0F56"/>
    <w:rPr>
      <w:color w:val="CC9900" w:themeColor="hyperlink"/>
      <w:u w:val="single"/>
    </w:rPr>
  </w:style>
  <w:style w:type="paragraph" w:styleId="Footer">
    <w:name w:val="footer"/>
    <w:basedOn w:val="Normal"/>
    <w:link w:val="FooterChar"/>
    <w:uiPriority w:val="99"/>
    <w:rsid w:val="005C0F56"/>
    <w:pPr>
      <w:tabs>
        <w:tab w:val="center" w:pos="4680"/>
        <w:tab w:val="right" w:pos="9360"/>
      </w:tabs>
      <w:spacing w:after="0"/>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rPr>
      <w:b/>
      <w:bCs/>
      <w:sz w:val="20"/>
      <w:szCs w:val="20"/>
    </w:rPr>
  </w:style>
  <w:style w:type="character" w:customStyle="1" w:styleId="CommentSubjectChar">
    <w:name w:val="Comment Subject Char"/>
    <w:basedOn w:val="CommentTextChar"/>
    <w:link w:val="CommentSubject"/>
    <w:rsid w:val="005E6AF1"/>
  </w:style>
  <w:style w:type="paragraph" w:styleId="NormalWeb">
    <w:name w:val="Normal (Web)"/>
    <w:basedOn w:val="Normal"/>
    <w:semiHidden/>
    <w:unhideWhenUsed/>
    <w:rsid w:val="008E4C94"/>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730938"/>
    <w:rPr>
      <w:color w:val="605E5C"/>
      <w:shd w:val="clear" w:color="auto" w:fill="E1DFDD"/>
    </w:rPr>
  </w:style>
  <w:style w:type="paragraph" w:styleId="TOC6">
    <w:name w:val="toc 6"/>
    <w:basedOn w:val="Normal"/>
    <w:next w:val="Normal"/>
    <w:autoRedefine/>
    <w:uiPriority w:val="39"/>
    <w:unhideWhenUsed/>
    <w:rsid w:val="00012876"/>
    <w:pPr>
      <w:spacing w:before="0" w:after="100"/>
      <w:ind w:left="1200"/>
    </w:pPr>
    <w:rPr>
      <w:sz w:val="24"/>
      <w:szCs w:val="24"/>
      <w:lang w:val="en-US"/>
    </w:rPr>
  </w:style>
  <w:style w:type="paragraph" w:styleId="TOC7">
    <w:name w:val="toc 7"/>
    <w:basedOn w:val="Normal"/>
    <w:next w:val="Normal"/>
    <w:autoRedefine/>
    <w:uiPriority w:val="39"/>
    <w:unhideWhenUsed/>
    <w:rsid w:val="00012876"/>
    <w:pPr>
      <w:spacing w:before="0" w:after="100"/>
      <w:ind w:left="1440"/>
    </w:pPr>
    <w:rPr>
      <w:sz w:val="24"/>
      <w:szCs w:val="24"/>
      <w:lang w:val="en-US"/>
    </w:rPr>
  </w:style>
  <w:style w:type="paragraph" w:styleId="TOC8">
    <w:name w:val="toc 8"/>
    <w:basedOn w:val="Normal"/>
    <w:next w:val="Normal"/>
    <w:autoRedefine/>
    <w:uiPriority w:val="39"/>
    <w:unhideWhenUsed/>
    <w:rsid w:val="00012876"/>
    <w:pPr>
      <w:spacing w:before="0" w:after="100"/>
      <w:ind w:left="1680"/>
    </w:pPr>
    <w:rPr>
      <w:sz w:val="24"/>
      <w:szCs w:val="24"/>
      <w:lang w:val="en-US"/>
    </w:rPr>
  </w:style>
  <w:style w:type="paragraph" w:styleId="TOC9">
    <w:name w:val="toc 9"/>
    <w:basedOn w:val="Normal"/>
    <w:next w:val="Normal"/>
    <w:autoRedefine/>
    <w:uiPriority w:val="39"/>
    <w:unhideWhenUsed/>
    <w:rsid w:val="00012876"/>
    <w:pPr>
      <w:spacing w:before="0" w:after="100"/>
      <w:ind w:left="1920"/>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95261">
      <w:bodyDiv w:val="1"/>
      <w:marLeft w:val="0"/>
      <w:marRight w:val="0"/>
      <w:marTop w:val="0"/>
      <w:marBottom w:val="0"/>
      <w:divBdr>
        <w:top w:val="none" w:sz="0" w:space="0" w:color="auto"/>
        <w:left w:val="none" w:sz="0" w:space="0" w:color="auto"/>
        <w:bottom w:val="none" w:sz="0" w:space="0" w:color="auto"/>
        <w:right w:val="none" w:sz="0" w:space="0" w:color="auto"/>
      </w:divBdr>
    </w:div>
    <w:div w:id="124206272">
      <w:bodyDiv w:val="1"/>
      <w:marLeft w:val="0"/>
      <w:marRight w:val="0"/>
      <w:marTop w:val="0"/>
      <w:marBottom w:val="0"/>
      <w:divBdr>
        <w:top w:val="none" w:sz="0" w:space="0" w:color="auto"/>
        <w:left w:val="none" w:sz="0" w:space="0" w:color="auto"/>
        <w:bottom w:val="none" w:sz="0" w:space="0" w:color="auto"/>
        <w:right w:val="none" w:sz="0" w:space="0" w:color="auto"/>
      </w:divBdr>
    </w:div>
    <w:div w:id="130177119">
      <w:bodyDiv w:val="1"/>
      <w:marLeft w:val="0"/>
      <w:marRight w:val="0"/>
      <w:marTop w:val="0"/>
      <w:marBottom w:val="0"/>
      <w:divBdr>
        <w:top w:val="none" w:sz="0" w:space="0" w:color="auto"/>
        <w:left w:val="none" w:sz="0" w:space="0" w:color="auto"/>
        <w:bottom w:val="none" w:sz="0" w:space="0" w:color="auto"/>
        <w:right w:val="none" w:sz="0" w:space="0" w:color="auto"/>
      </w:divBdr>
    </w:div>
    <w:div w:id="138504405">
      <w:bodyDiv w:val="1"/>
      <w:marLeft w:val="0"/>
      <w:marRight w:val="0"/>
      <w:marTop w:val="0"/>
      <w:marBottom w:val="0"/>
      <w:divBdr>
        <w:top w:val="none" w:sz="0" w:space="0" w:color="auto"/>
        <w:left w:val="none" w:sz="0" w:space="0" w:color="auto"/>
        <w:bottom w:val="none" w:sz="0" w:space="0" w:color="auto"/>
        <w:right w:val="none" w:sz="0" w:space="0" w:color="auto"/>
      </w:divBdr>
    </w:div>
    <w:div w:id="234902749">
      <w:bodyDiv w:val="1"/>
      <w:marLeft w:val="0"/>
      <w:marRight w:val="0"/>
      <w:marTop w:val="0"/>
      <w:marBottom w:val="0"/>
      <w:divBdr>
        <w:top w:val="none" w:sz="0" w:space="0" w:color="auto"/>
        <w:left w:val="none" w:sz="0" w:space="0" w:color="auto"/>
        <w:bottom w:val="none" w:sz="0" w:space="0" w:color="auto"/>
        <w:right w:val="none" w:sz="0" w:space="0" w:color="auto"/>
      </w:divBdr>
    </w:div>
    <w:div w:id="366032531">
      <w:bodyDiv w:val="1"/>
      <w:marLeft w:val="0"/>
      <w:marRight w:val="0"/>
      <w:marTop w:val="0"/>
      <w:marBottom w:val="0"/>
      <w:divBdr>
        <w:top w:val="none" w:sz="0" w:space="0" w:color="auto"/>
        <w:left w:val="none" w:sz="0" w:space="0" w:color="auto"/>
        <w:bottom w:val="none" w:sz="0" w:space="0" w:color="auto"/>
        <w:right w:val="none" w:sz="0" w:space="0" w:color="auto"/>
      </w:divBdr>
    </w:div>
    <w:div w:id="538782937">
      <w:bodyDiv w:val="1"/>
      <w:marLeft w:val="0"/>
      <w:marRight w:val="0"/>
      <w:marTop w:val="0"/>
      <w:marBottom w:val="0"/>
      <w:divBdr>
        <w:top w:val="none" w:sz="0" w:space="0" w:color="auto"/>
        <w:left w:val="none" w:sz="0" w:space="0" w:color="auto"/>
        <w:bottom w:val="none" w:sz="0" w:space="0" w:color="auto"/>
        <w:right w:val="none" w:sz="0" w:space="0" w:color="auto"/>
      </w:divBdr>
    </w:div>
    <w:div w:id="545527064">
      <w:bodyDiv w:val="1"/>
      <w:marLeft w:val="0"/>
      <w:marRight w:val="0"/>
      <w:marTop w:val="0"/>
      <w:marBottom w:val="0"/>
      <w:divBdr>
        <w:top w:val="none" w:sz="0" w:space="0" w:color="auto"/>
        <w:left w:val="none" w:sz="0" w:space="0" w:color="auto"/>
        <w:bottom w:val="none" w:sz="0" w:space="0" w:color="auto"/>
        <w:right w:val="none" w:sz="0" w:space="0" w:color="auto"/>
      </w:divBdr>
    </w:div>
    <w:div w:id="667945856">
      <w:bodyDiv w:val="1"/>
      <w:marLeft w:val="0"/>
      <w:marRight w:val="0"/>
      <w:marTop w:val="0"/>
      <w:marBottom w:val="0"/>
      <w:divBdr>
        <w:top w:val="none" w:sz="0" w:space="0" w:color="auto"/>
        <w:left w:val="none" w:sz="0" w:space="0" w:color="auto"/>
        <w:bottom w:val="none" w:sz="0" w:space="0" w:color="auto"/>
        <w:right w:val="none" w:sz="0" w:space="0" w:color="auto"/>
      </w:divBdr>
    </w:div>
    <w:div w:id="759637536">
      <w:bodyDiv w:val="1"/>
      <w:marLeft w:val="0"/>
      <w:marRight w:val="0"/>
      <w:marTop w:val="0"/>
      <w:marBottom w:val="0"/>
      <w:divBdr>
        <w:top w:val="none" w:sz="0" w:space="0" w:color="auto"/>
        <w:left w:val="none" w:sz="0" w:space="0" w:color="auto"/>
        <w:bottom w:val="none" w:sz="0" w:space="0" w:color="auto"/>
        <w:right w:val="none" w:sz="0" w:space="0" w:color="auto"/>
      </w:divBdr>
    </w:div>
    <w:div w:id="821653327">
      <w:bodyDiv w:val="1"/>
      <w:marLeft w:val="0"/>
      <w:marRight w:val="0"/>
      <w:marTop w:val="0"/>
      <w:marBottom w:val="0"/>
      <w:divBdr>
        <w:top w:val="none" w:sz="0" w:space="0" w:color="auto"/>
        <w:left w:val="none" w:sz="0" w:space="0" w:color="auto"/>
        <w:bottom w:val="none" w:sz="0" w:space="0" w:color="auto"/>
        <w:right w:val="none" w:sz="0" w:space="0" w:color="auto"/>
      </w:divBdr>
    </w:div>
    <w:div w:id="94838898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34823584">
      <w:bodyDiv w:val="1"/>
      <w:marLeft w:val="0"/>
      <w:marRight w:val="0"/>
      <w:marTop w:val="0"/>
      <w:marBottom w:val="0"/>
      <w:divBdr>
        <w:top w:val="none" w:sz="0" w:space="0" w:color="auto"/>
        <w:left w:val="none" w:sz="0" w:space="0" w:color="auto"/>
        <w:bottom w:val="none" w:sz="0" w:space="0" w:color="auto"/>
        <w:right w:val="none" w:sz="0" w:space="0" w:color="auto"/>
      </w:divBdr>
    </w:div>
    <w:div w:id="1730037338">
      <w:bodyDiv w:val="1"/>
      <w:marLeft w:val="0"/>
      <w:marRight w:val="0"/>
      <w:marTop w:val="0"/>
      <w:marBottom w:val="0"/>
      <w:divBdr>
        <w:top w:val="none" w:sz="0" w:space="0" w:color="auto"/>
        <w:left w:val="none" w:sz="0" w:space="0" w:color="auto"/>
        <w:bottom w:val="none" w:sz="0" w:space="0" w:color="auto"/>
        <w:right w:val="none" w:sz="0" w:space="0" w:color="auto"/>
      </w:divBdr>
    </w:div>
    <w:div w:id="1779829226">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1890871612">
      <w:bodyDiv w:val="1"/>
      <w:marLeft w:val="0"/>
      <w:marRight w:val="0"/>
      <w:marTop w:val="0"/>
      <w:marBottom w:val="0"/>
      <w:divBdr>
        <w:top w:val="none" w:sz="0" w:space="0" w:color="auto"/>
        <w:left w:val="none" w:sz="0" w:space="0" w:color="auto"/>
        <w:bottom w:val="none" w:sz="0" w:space="0" w:color="auto"/>
        <w:right w:val="none" w:sz="0" w:space="0" w:color="auto"/>
      </w:divBdr>
    </w:div>
    <w:div w:id="2041929365">
      <w:bodyDiv w:val="1"/>
      <w:marLeft w:val="0"/>
      <w:marRight w:val="0"/>
      <w:marTop w:val="0"/>
      <w:marBottom w:val="0"/>
      <w:divBdr>
        <w:top w:val="none" w:sz="0" w:space="0" w:color="auto"/>
        <w:left w:val="none" w:sz="0" w:space="0" w:color="auto"/>
        <w:bottom w:val="none" w:sz="0" w:space="0" w:color="auto"/>
        <w:right w:val="none" w:sz="0" w:space="0" w:color="auto"/>
      </w:divBdr>
    </w:div>
    <w:div w:id="2046322548">
      <w:bodyDiv w:val="1"/>
      <w:marLeft w:val="0"/>
      <w:marRight w:val="0"/>
      <w:marTop w:val="0"/>
      <w:marBottom w:val="0"/>
      <w:divBdr>
        <w:top w:val="none" w:sz="0" w:space="0" w:color="auto"/>
        <w:left w:val="none" w:sz="0" w:space="0" w:color="auto"/>
        <w:bottom w:val="none" w:sz="0" w:space="0" w:color="auto"/>
        <w:right w:val="none" w:sz="0" w:space="0" w:color="auto"/>
      </w:divBdr>
    </w:div>
    <w:div w:id="214493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01fc.github.io/pdg/assets/pl/PL-model13.jpg" TargetMode="External"/><Relationship Id="rId18" Type="http://schemas.openxmlformats.org/officeDocument/2006/relationships/hyperlink" Target="https://dev01fc.github.io/pdg/assets/PLevolution.gif" TargetMode="External"/><Relationship Id="rId26" Type="http://schemas.openxmlformats.org/officeDocument/2006/relationships/image" Target="media/image8.png"/><Relationship Id="rId21" Type="http://schemas.openxmlformats.org/officeDocument/2006/relationships/image" Target="media/image4.jpe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dev01fc.github.io/pdg/assets/pl/PL-model13.jpg" TargetMode="External"/><Relationship Id="rId25" Type="http://schemas.openxmlformats.org/officeDocument/2006/relationships/hyperlink" Target="https://www.stendenblogs.com/klaas-wybo-vander-hoek/blogs/design-based-education-dbe-het-onderwijsconcept-van-nhl-stenden"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ev01fc.github.io/pdg/assets/pl/PurposefulLearning0.8.pdf" TargetMode="External"/><Relationship Id="rId20" Type="http://schemas.openxmlformats.org/officeDocument/2006/relationships/hyperlink" Target="https://padlet.com/frank_kroondijk/purposefullearning" TargetMode="External"/><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www.mbochallenges.nl/images/ChallengeInfographic.svg"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www.drlaurajana.com/qi-skills/" TargetMode="Externa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mbochallenge.nl"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k/Downloads/OnlineDemo/TF02264355.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2029-05-12T07:00:00+00:00</AssetExpire>
    <IntlLangReviewDate xmlns="4873beb7-5857-4685-be1f-d57550cc96cc">2010-11-04T20:00:00+00:00</IntlLangReviewDate>
    <TPFriendlyName xmlns="4873beb7-5857-4685-be1f-d57550cc96cc" xsi:nil="true"/>
    <IntlLangReview xmlns="4873beb7-5857-4685-be1f-d57550cc96cc" xsi:nil="true"/>
    <PolicheckWords xmlns="4873beb7-5857-4685-be1f-d57550cc96cc" xsi:nil="true"/>
    <SubmitterId xmlns="4873beb7-5857-4685-be1f-d57550cc96cc" xsi:nil="true"/>
    <AcquiredFrom xmlns="4873beb7-5857-4685-be1f-d57550cc96cc">Internal MS</AcquiredFrom>
    <EditorialStatus xmlns="4873beb7-5857-4685-be1f-d57550cc96cc" xsi:nil="true"/>
    <Markets xmlns="4873beb7-5857-4685-be1f-d57550cc96cc"/>
    <OriginAsset xmlns="4873beb7-5857-4685-be1f-d57550cc96cc" xsi:nil="true"/>
    <AssetStart xmlns="4873beb7-5857-4685-be1f-d57550cc96cc">2010-11-04T19:59:50+00:00</AssetStart>
    <FriendlyTitle xmlns="4873beb7-5857-4685-be1f-d57550cc96cc" xsi:nil="true"/>
    <MarketSpecific xmlns="4873beb7-5857-4685-be1f-d57550cc96cc">false</MarketSpecific>
    <TPNamespace xmlns="4873beb7-5857-4685-be1f-d57550cc96cc" xsi:nil="true"/>
    <PublishStatusLookup xmlns="4873beb7-5857-4685-be1f-d57550cc96cc">
      <Value>1072430</Value>
      <Value>1299820</Value>
    </PublishStatusLookup>
    <APAuthor xmlns="4873beb7-5857-4685-be1f-d57550cc96cc">
      <UserInfo>
        <DisplayName/>
        <AccountId>92</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 xsi:nil="true"/>
    <MachineTranslated xmlns="4873beb7-5857-4685-be1f-d57550cc96cc">false</MachineTranslated>
    <OutputCachingOn xmlns="4873beb7-5857-4685-be1f-d57550cc96cc">false</OutputCachingOn>
    <TemplateStatus xmlns="4873beb7-5857-4685-be1f-d57550cc96cc" xsi:nil="true"/>
    <IsSearchable xmlns="4873beb7-5857-4685-be1f-d57550cc96cc">true</IsSearchable>
    <ContentItem xmlns="4873beb7-5857-4685-be1f-d57550cc96cc" xsi:nil="true"/>
    <HandoffToMSDN xmlns="4873beb7-5857-4685-be1f-d57550cc96cc">2010-11-04T20:00:00+00:00</HandoffToMSDN>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2010-11-04T20:00:00+00:00</LastModifiedDateTime>
    <LastPublishResultLookup xmlns="4873beb7-5857-4685-be1f-d57550cc96cc" xsi:nil="true"/>
    <LegacyData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2010-11-04T20:00:00+00:00</PlannedPubDat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Provider xmlns="4873beb7-5857-4685-be1f-d57550cc96cc" xsi:nil="true"/>
    <UACurrentWords xmlns="4873beb7-5857-4685-be1f-d57550cc96cc" xsi:nil="true"/>
    <AssetId xmlns="4873beb7-5857-4685-be1f-d57550cc96cc">TP102264352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PublishTargets>
    <ApprovalLog xmlns="4873beb7-5857-4685-be1f-d57550cc96cc" xsi:nil="true"/>
    <BugNumber xmlns="4873beb7-5857-4685-be1f-d57550cc96cc" xsi:nil="true"/>
    <CrawlForDependencies xmlns="4873beb7-5857-4685-be1f-d57550cc96cc">false</CrawlForDependencies>
    <LastHandOff xmlns="4873beb7-5857-4685-be1f-d57550cc96cc" xsi:nil="true"/>
    <Milestone xmlns="4873beb7-5857-4685-be1f-d57550cc96cc" xsi:nil="true"/>
    <UANotes xmlns="4873beb7-5857-4685-be1f-d57550cc96cc" xsi:nil="true"/>
    <CampaignTagsTaxHTField0 xmlns="4873beb7-5857-4685-be1f-d57550cc96cc">
      <Terms xmlns="http://schemas.microsoft.com/office/infopath/2007/PartnerControls"/>
    </CampaignTagsTaxHTField0>
    <LocLastLocAttemptVersionLookup xmlns="4873beb7-5857-4685-be1f-d57550cc96cc">160981</LocLastLocAttemptVersionLookup>
    <LocLastLocAttemptVersionTypeLookup xmlns="4873beb7-5857-4685-be1f-d57550cc96cc" xsi:nil="true"/>
    <LocOverallPreviewStatusLookup xmlns="4873beb7-5857-4685-be1f-d57550cc96cc" xsi:nil="true"/>
    <LocOverallPublishStatusLookup xmlns="4873beb7-5857-4685-be1f-d57550cc96cc" xsi:nil="true"/>
    <TaxCatchAll xmlns="4873beb7-5857-4685-be1f-d57550cc96cc"/>
    <LocNewPublishedVersionLookup xmlns="4873beb7-5857-4685-be1f-d57550cc96cc" xsi:nil="true"/>
    <LocPublishedDependentAssetsLookup xmlns="4873beb7-5857-4685-be1f-d57550cc96cc" xsi:nil="true"/>
    <LocComments xmlns="4873beb7-5857-4685-be1f-d57550cc96cc" xsi:nil="true"/>
    <LocProcessedForMarketsLookup xmlns="4873beb7-5857-4685-be1f-d57550cc96cc" xsi:nil="true"/>
    <LocRecommendedHandoff xmlns="4873beb7-5857-4685-be1f-d57550cc96cc" xsi:nil="true"/>
    <LocManualTestRequired xmlns="4873beb7-5857-4685-be1f-d57550cc96cc" xsi:nil="true"/>
    <LocProcessedForHandoffsLookup xmlns="4873beb7-5857-4685-be1f-d57550cc96cc" xsi:nil="true"/>
    <LocOverallHandbackStatusLookup xmlns="4873beb7-5857-4685-be1f-d57550cc96cc" xsi:nil="true"/>
    <LocalizationTagsTaxHTField0 xmlns="4873beb7-5857-4685-be1f-d57550cc96cc">
      <Terms xmlns="http://schemas.microsoft.com/office/infopath/2007/PartnerControls"/>
    </LocalizationTagsTaxHTField0>
    <FeatureTagsTaxHTField0 xmlns="4873beb7-5857-4685-be1f-d57550cc96cc">
      <Terms xmlns="http://schemas.microsoft.com/office/infopath/2007/PartnerControls"/>
    </FeatureTagsTaxHTField0>
    <LocOverallLocStatusLookup xmlns="4873beb7-5857-4685-be1f-d57550cc96cc" xsi:nil="true"/>
    <LocPublishedLinkedAssetsLookup xmlns="4873beb7-5857-4685-be1f-d57550cc96cc" xsi:nil="true"/>
    <InternalTagsTaxHTField0 xmlns="4873beb7-5857-4685-be1f-d57550cc96cc">
      <Terms xmlns="http://schemas.microsoft.com/office/infopath/2007/PartnerControls"/>
    </InternalTagsTaxHTField0>
    <RecommendationsModifier xmlns="4873beb7-5857-4685-be1f-d57550cc96cc" xsi:nil="true"/>
    <ScenarioTagsTaxHTField0 xmlns="4873beb7-5857-4685-be1f-d57550cc96cc">
      <Terms xmlns="http://schemas.microsoft.com/office/infopath/2007/PartnerControls"/>
    </ScenarioTagsTaxHTField0>
    <OriginalRelease xmlns="4873beb7-5857-4685-be1f-d57550cc96cc">14</OriginalRelease>
    <LocMarketGroupTiers2 xmlns="4873beb7-5857-4685-be1f-d57550cc96c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F7271C-A1DE-4B7C-944D-F8CF1698E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4.xml><?xml version="1.0" encoding="utf-8"?>
<ds:datastoreItem xmlns:ds="http://schemas.openxmlformats.org/officeDocument/2006/customXml" ds:itemID="{342016D8-2D3D-4FBB-A155-865148092E75}">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TF02264355.dotx</Template>
  <TotalTime>0</TotalTime>
  <Pages>49</Pages>
  <Words>15518</Words>
  <Characters>88457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2019-05-27T07:58:00Z</dcterms:created>
  <dcterms:modified xsi:type="dcterms:W3CDTF">2019-06-07T22:36:00Z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ies>
</file>