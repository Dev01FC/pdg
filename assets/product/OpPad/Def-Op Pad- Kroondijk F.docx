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1743633326"/>
        <w:docPartObj>
          <w:docPartGallery w:val="Cover Pages"/>
          <w:docPartUnique/>
        </w:docPartObj>
      </w:sdtPr>
      <w:sdtEndPr>
        <w:rPr>
          <w:caps/>
        </w:rPr>
      </w:sdtEndPr>
      <w:sdtContent>
        <w:p w14:paraId="62FD5E22" w14:textId="77777777" w:rsidR="00422AC5" w:rsidRPr="003143FA" w:rsidRDefault="00422AC5"/>
        <w:p w14:paraId="2D113BA2" w14:textId="7A569818" w:rsidR="00422AC5" w:rsidRPr="003143FA" w:rsidRDefault="006D1EBE">
          <w:r w:rsidRPr="003143FA">
            <w:rPr>
              <w:noProof/>
            </w:rPr>
            <w:drawing>
              <wp:anchor distT="0" distB="0" distL="114300" distR="114300" simplePos="0" relativeHeight="251658240" behindDoc="0" locked="0" layoutInCell="0" allowOverlap="1" wp14:anchorId="2CC0A9F9" wp14:editId="2EE2364B">
                <wp:simplePos x="0" y="0"/>
                <wp:positionH relativeFrom="page">
                  <wp:posOffset>3740150</wp:posOffset>
                </wp:positionH>
                <wp:positionV relativeFrom="page">
                  <wp:posOffset>3289300</wp:posOffset>
                </wp:positionV>
                <wp:extent cx="5017604" cy="3698875"/>
                <wp:effectExtent l="292100" t="304800" r="304165" b="288925"/>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017604" cy="3698875"/>
                        </a:xfrm>
                        <a:prstGeom prst="round2DiagRect">
                          <a:avLst>
                            <a:gd name="adj1" fmla="val 16667"/>
                            <a:gd name="adj2" fmla="val 0"/>
                          </a:avLst>
                        </a:prstGeom>
                        <a:ln w="88900" cap="sq">
                          <a:solidFill>
                            <a:schemeClr val="accent4"/>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E4C94" w:rsidRPr="003143FA">
            <w:rPr>
              <w:noProof/>
            </w:rPr>
            <mc:AlternateContent>
              <mc:Choice Requires="wps">
                <w:drawing>
                  <wp:anchor distT="0" distB="0" distL="114300" distR="114300" simplePos="0" relativeHeight="251665920" behindDoc="0" locked="0" layoutInCell="1" allowOverlap="1" wp14:anchorId="6910765F" wp14:editId="6715D916">
                    <wp:simplePos x="0" y="0"/>
                    <wp:positionH relativeFrom="column">
                      <wp:posOffset>3115733</wp:posOffset>
                    </wp:positionH>
                    <wp:positionV relativeFrom="paragraph">
                      <wp:posOffset>7279005</wp:posOffset>
                    </wp:positionV>
                    <wp:extent cx="3076364" cy="1498600"/>
                    <wp:effectExtent l="0" t="0" r="0"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364" cy="149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373DF" w14:textId="77777777" w:rsidR="00A8674E" w:rsidRPr="008E4C94" w:rsidRDefault="00A8674E" w:rsidP="003D0D0F">
                                <w:pPr>
                                  <w:jc w:val="right"/>
                                  <w:rPr>
                                    <w:b/>
                                  </w:rPr>
                                </w:pPr>
                                <w:r>
                                  <w:rPr>
                                    <w:b/>
                                  </w:rPr>
                                  <w:t>Product</w:t>
                                </w:r>
                              </w:p>
                              <w:p w14:paraId="6F512147" w14:textId="03A30D62" w:rsidR="00A8674E" w:rsidRDefault="00A8674E" w:rsidP="009A59A5">
                                <w:pPr>
                                  <w:jc w:val="right"/>
                                </w:pPr>
                                <w:r>
                                  <w:t xml:space="preserve">Op pad, organiseren van excursies </w:t>
                                </w:r>
                                <w:r>
                                  <w:br/>
                                  <w:t>en andere buitenschoolse activiteiten</w:t>
                                </w:r>
                              </w:p>
                              <w:p w14:paraId="167696F5" w14:textId="77777777" w:rsidR="00A8674E" w:rsidRPr="00CE19E9" w:rsidRDefault="00A8674E" w:rsidP="003D0D0F">
                                <w:pPr>
                                  <w:jc w:val="right"/>
                                  <w:rPr>
                                    <w:b/>
                                    <w:color w:val="FF0000"/>
                                  </w:rPr>
                                </w:pPr>
                                <w:r w:rsidRPr="00CE19E9">
                                  <w:rPr>
                                    <w:b/>
                                    <w:color w:val="FF0000"/>
                                  </w:rPr>
                                  <w:t>Vertrouwelijk</w:t>
                                </w:r>
                              </w:p>
                              <w:p w14:paraId="5E89F9B6" w14:textId="77777777" w:rsidR="00A8674E" w:rsidRDefault="00A8674E" w:rsidP="003D0D0F">
                                <w:pPr>
                                  <w:jc w:val="right"/>
                                </w:pPr>
                                <w:r>
                                  <w:t>Friesland College</w:t>
                                </w:r>
                              </w:p>
                              <w:p w14:paraId="6E3DAA9C" w14:textId="77777777" w:rsidR="00A8674E" w:rsidRDefault="00A8674E" w:rsidP="003D0D0F">
                                <w:pPr>
                                  <w:jc w:val="right"/>
                                </w:pPr>
                                <w:r>
                                  <w:t>Frank Kroondijk</w:t>
                                </w:r>
                                <w:r>
                                  <w:br/>
                                  <w:t>Mei 2019</w:t>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10765F" id="_x0000_t202" coordsize="21600,21600" o:spt="202" path="m,l,21600r21600,l21600,xe">
                    <v:stroke joinstyle="miter"/>
                    <v:path gradientshapeok="t" o:connecttype="rect"/>
                  </v:shapetype>
                  <v:shape id="Text Box 10" o:spid="_x0000_s1026" type="#_x0000_t202" style="position:absolute;margin-left:245.35pt;margin-top:573.15pt;width:242.25pt;height:11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" stroked="f">
                    <v:textbox>
                      <w:txbxContent>
                        <w:p w14:paraId="721373DF" w14:textId="77777777" w:rsidR="00A8674E" w:rsidRPr="008E4C94" w:rsidRDefault="00A8674E" w:rsidP="003D0D0F">
                          <w:pPr>
                            <w:jc w:val="right"/>
                            <w:rPr>
                              <w:b/>
                            </w:rPr>
                          </w:pPr>
                          <w:r>
                            <w:rPr>
                              <w:b/>
                            </w:rPr>
                            <w:t>Product</w:t>
                          </w:r>
                        </w:p>
                        <w:p w14:paraId="6F512147" w14:textId="03A30D62" w:rsidR="00A8674E" w:rsidRDefault="00A8674E" w:rsidP="009A59A5">
                          <w:pPr>
                            <w:jc w:val="right"/>
                          </w:pPr>
                          <w:r>
                            <w:t xml:space="preserve">Op pad, organiseren van excursies </w:t>
                          </w:r>
                          <w:r>
                            <w:br/>
                            <w:t>en andere buitenschoolse activiteiten</w:t>
                          </w:r>
                        </w:p>
                        <w:p w14:paraId="167696F5" w14:textId="77777777" w:rsidR="00A8674E" w:rsidRPr="00CE19E9" w:rsidRDefault="00A8674E" w:rsidP="003D0D0F">
                          <w:pPr>
                            <w:jc w:val="right"/>
                            <w:rPr>
                              <w:b/>
                              <w:color w:val="FF0000"/>
                            </w:rPr>
                          </w:pPr>
                          <w:r w:rsidRPr="00CE19E9">
                            <w:rPr>
                              <w:b/>
                              <w:color w:val="FF0000"/>
                            </w:rPr>
                            <w:t>Vertrouwelijk</w:t>
                          </w:r>
                        </w:p>
                        <w:p w14:paraId="5E89F9B6" w14:textId="77777777" w:rsidR="00A8674E" w:rsidRDefault="00A8674E" w:rsidP="003D0D0F">
                          <w:pPr>
                            <w:jc w:val="right"/>
                          </w:pPr>
                          <w:r>
                            <w:t>Friesland College</w:t>
                          </w:r>
                        </w:p>
                        <w:p w14:paraId="6E3DAA9C" w14:textId="77777777" w:rsidR="00A8674E" w:rsidRDefault="00A8674E" w:rsidP="003D0D0F">
                          <w:pPr>
                            <w:jc w:val="right"/>
                          </w:pPr>
                          <w:r>
                            <w:t>Frank Kroondijk</w:t>
                          </w:r>
                          <w:r>
                            <w:br/>
                            <w:t>Mei 2019</w:t>
                          </w:r>
                          <w:r>
                            <w:br/>
                          </w:r>
                        </w:p>
                      </w:txbxContent>
                    </v:textbox>
                  </v:shape>
                </w:pict>
              </mc:Fallback>
            </mc:AlternateContent>
          </w:r>
          <w:r w:rsidR="00515EC0" w:rsidRPr="003143FA">
            <w:rPr>
              <w:noProof/>
            </w:rPr>
            <mc:AlternateContent>
              <mc:Choice Requires="wps">
                <w:drawing>
                  <wp:anchor distT="0" distB="0" distL="114300" distR="114300" simplePos="0" relativeHeight="251661824" behindDoc="0" locked="0" layoutInCell="0" allowOverlap="1" wp14:anchorId="63E23BF0" wp14:editId="79224C50">
                    <wp:simplePos x="0" y="0"/>
                    <wp:positionH relativeFrom="page">
                      <wp:posOffset>-76200</wp:posOffset>
                    </wp:positionH>
                    <wp:positionV relativeFrom="page">
                      <wp:posOffset>2831465</wp:posOffset>
                    </wp:positionV>
                    <wp:extent cx="7412355" cy="791845"/>
                    <wp:effectExtent l="9525" t="12065" r="7620" b="1524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791845"/>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14:paraId="446FECB7" w14:textId="208FABD6" w:rsidR="00A8674E" w:rsidRPr="003D0D0F" w:rsidRDefault="00A8674E">
                                <w:pPr>
                                  <w:pStyle w:val="Geenafstand"/>
                                  <w:jc w:val="right"/>
                                  <w:rPr>
                                    <w:rFonts w:asciiTheme="majorHAnsi" w:eastAsiaTheme="majorEastAsia" w:hAnsiTheme="majorHAnsi" w:cstheme="majorBidi"/>
                                    <w:color w:val="E9E5DC" w:themeColor="background2"/>
                                    <w:sz w:val="52"/>
                                    <w:szCs w:val="52"/>
                                    <w:lang w:val="nl-NL"/>
                                  </w:rPr>
                                </w:pPr>
                                <w:proofErr w:type="spellStart"/>
                                <w:r>
                                  <w:rPr>
                                    <w:rFonts w:asciiTheme="majorHAnsi" w:eastAsiaTheme="majorEastAsia" w:hAnsiTheme="majorHAnsi" w:cstheme="majorBidi"/>
                                    <w:color w:val="E9E5DC" w:themeColor="background2"/>
                                    <w:sz w:val="52"/>
                                    <w:szCs w:val="52"/>
                                    <w:lang w:val="nl-NL"/>
                                  </w:rPr>
                                  <w:t>Where</w:t>
                                </w:r>
                                <w:proofErr w:type="spellEnd"/>
                                <w:r>
                                  <w:rPr>
                                    <w:rFonts w:asciiTheme="majorHAnsi" w:eastAsiaTheme="majorEastAsia" w:hAnsiTheme="majorHAnsi" w:cstheme="majorBidi"/>
                                    <w:color w:val="E9E5DC" w:themeColor="background2"/>
                                    <w:sz w:val="52"/>
                                    <w:szCs w:val="52"/>
                                    <w:lang w:val="nl-NL"/>
                                  </w:rPr>
                                  <w:t xml:space="preserve"> </w:t>
                                </w:r>
                                <w:proofErr w:type="spellStart"/>
                                <w:r>
                                  <w:rPr>
                                    <w:rFonts w:asciiTheme="majorHAnsi" w:eastAsiaTheme="majorEastAsia" w:hAnsiTheme="majorHAnsi" w:cstheme="majorBidi"/>
                                    <w:color w:val="E9E5DC" w:themeColor="background2"/>
                                    <w:sz w:val="52"/>
                                    <w:szCs w:val="52"/>
                                    <w:lang w:val="nl-NL"/>
                                  </w:rPr>
                                  <w:t>the</w:t>
                                </w:r>
                                <w:proofErr w:type="spellEnd"/>
                                <w:r>
                                  <w:rPr>
                                    <w:rFonts w:asciiTheme="majorHAnsi" w:eastAsiaTheme="majorEastAsia" w:hAnsiTheme="majorHAnsi" w:cstheme="majorBidi"/>
                                    <w:color w:val="E9E5DC" w:themeColor="background2"/>
                                    <w:sz w:val="52"/>
                                    <w:szCs w:val="52"/>
                                    <w:lang w:val="nl-NL"/>
                                  </w:rPr>
                                  <w:t xml:space="preserve"> </w:t>
                                </w:r>
                                <w:proofErr w:type="spellStart"/>
                                <w:r>
                                  <w:rPr>
                                    <w:rFonts w:asciiTheme="majorHAnsi" w:eastAsiaTheme="majorEastAsia" w:hAnsiTheme="majorHAnsi" w:cstheme="majorBidi"/>
                                    <w:color w:val="E9E5DC" w:themeColor="background2"/>
                                    <w:sz w:val="52"/>
                                    <w:szCs w:val="52"/>
                                    <w:lang w:val="nl-NL"/>
                                  </w:rPr>
                                  <w:t>magic</w:t>
                                </w:r>
                                <w:proofErr w:type="spellEnd"/>
                                <w:r>
                                  <w:rPr>
                                    <w:rFonts w:asciiTheme="majorHAnsi" w:eastAsiaTheme="majorEastAsia" w:hAnsiTheme="majorHAnsi" w:cstheme="majorBidi"/>
                                    <w:color w:val="E9E5DC" w:themeColor="background2"/>
                                    <w:sz w:val="52"/>
                                    <w:szCs w:val="52"/>
                                    <w:lang w:val="nl-NL"/>
                                  </w:rPr>
                                  <w:t xml:space="preserve"> </w:t>
                                </w:r>
                                <w:proofErr w:type="spellStart"/>
                                <w:r>
                                  <w:rPr>
                                    <w:rFonts w:asciiTheme="majorHAnsi" w:eastAsiaTheme="majorEastAsia" w:hAnsiTheme="majorHAnsi" w:cstheme="majorBidi"/>
                                    <w:color w:val="E9E5DC" w:themeColor="background2"/>
                                    <w:sz w:val="52"/>
                                    <w:szCs w:val="52"/>
                                    <w:lang w:val="nl-NL"/>
                                  </w:rPr>
                                  <w:t>happens</w:t>
                                </w:r>
                                <w:proofErr w:type="spellEnd"/>
                                <w:r>
                                  <w:rPr>
                                    <w:rFonts w:asciiTheme="majorHAnsi" w:eastAsiaTheme="majorEastAsia" w:hAnsiTheme="majorHAnsi" w:cstheme="majorBidi"/>
                                    <w:color w:val="E9E5DC" w:themeColor="background2"/>
                                    <w:sz w:val="52"/>
                                    <w:szCs w:val="52"/>
                                    <w:lang w:val="nl-NL"/>
                                  </w:rPr>
                                  <w:t>!</w:t>
                                </w:r>
                              </w:p>
                              <w:p w14:paraId="14D8F6DC" w14:textId="07660278" w:rsidR="00A8674E" w:rsidRPr="003D0D0F" w:rsidRDefault="00A8674E">
                                <w:pPr>
                                  <w:pStyle w:val="Geenafstand"/>
                                  <w:jc w:val="right"/>
                                  <w:rPr>
                                    <w:rFonts w:asciiTheme="majorHAnsi" w:eastAsiaTheme="majorEastAsia" w:hAnsiTheme="majorHAnsi" w:cstheme="majorBidi"/>
                                    <w:color w:val="FFFFFF" w:themeColor="background1"/>
                                    <w:sz w:val="28"/>
                                    <w:szCs w:val="28"/>
                                    <w:lang w:val="nl-NL"/>
                                  </w:rPr>
                                </w:pPr>
                                <w:r>
                                  <w:rPr>
                                    <w:rFonts w:asciiTheme="majorHAnsi" w:eastAsiaTheme="majorEastAsia" w:hAnsiTheme="majorHAnsi" w:cstheme="majorBidi"/>
                                    <w:color w:val="E9E5DC" w:themeColor="background2"/>
                                    <w:sz w:val="28"/>
                                    <w:szCs w:val="28"/>
                                    <w:lang w:val="nl-NL"/>
                                  </w:rPr>
                                  <w:t>Leren buiten de comfortzone – Op pad</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E23BF0" id="Rectangle 16" o:spid="_x0000_s1027" style="position:absolute;margin-left:-6pt;margin-top:222.95pt;width:583.65pt;height:62.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" o:allowincell="f" fillcolor="#d34817 [3204]" strokecolor="#956251 [3207]" strokeweight="1pt">
                    <v:textbox inset="14.4pt,,14.4pt">
                      <w:txbxContent>
                        <w:p w14:paraId="446FECB7" w14:textId="208FABD6" w:rsidR="00A8674E" w:rsidRPr="003D0D0F" w:rsidRDefault="00A8674E">
                          <w:pPr>
                            <w:pStyle w:val="Geenafstand"/>
                            <w:jc w:val="right"/>
                            <w:rPr>
                              <w:rFonts w:asciiTheme="majorHAnsi" w:eastAsiaTheme="majorEastAsia" w:hAnsiTheme="majorHAnsi" w:cstheme="majorBidi"/>
                              <w:color w:val="E9E5DC" w:themeColor="background2"/>
                              <w:sz w:val="52"/>
                              <w:szCs w:val="52"/>
                              <w:lang w:val="nl-NL"/>
                            </w:rPr>
                          </w:pPr>
                          <w:proofErr w:type="spellStart"/>
                          <w:r>
                            <w:rPr>
                              <w:rFonts w:asciiTheme="majorHAnsi" w:eastAsiaTheme="majorEastAsia" w:hAnsiTheme="majorHAnsi" w:cstheme="majorBidi"/>
                              <w:color w:val="E9E5DC" w:themeColor="background2"/>
                              <w:sz w:val="52"/>
                              <w:szCs w:val="52"/>
                              <w:lang w:val="nl-NL"/>
                            </w:rPr>
                            <w:t>Where</w:t>
                          </w:r>
                          <w:proofErr w:type="spellEnd"/>
                          <w:r>
                            <w:rPr>
                              <w:rFonts w:asciiTheme="majorHAnsi" w:eastAsiaTheme="majorEastAsia" w:hAnsiTheme="majorHAnsi" w:cstheme="majorBidi"/>
                              <w:color w:val="E9E5DC" w:themeColor="background2"/>
                              <w:sz w:val="52"/>
                              <w:szCs w:val="52"/>
                              <w:lang w:val="nl-NL"/>
                            </w:rPr>
                            <w:t xml:space="preserve"> </w:t>
                          </w:r>
                          <w:proofErr w:type="spellStart"/>
                          <w:r>
                            <w:rPr>
                              <w:rFonts w:asciiTheme="majorHAnsi" w:eastAsiaTheme="majorEastAsia" w:hAnsiTheme="majorHAnsi" w:cstheme="majorBidi"/>
                              <w:color w:val="E9E5DC" w:themeColor="background2"/>
                              <w:sz w:val="52"/>
                              <w:szCs w:val="52"/>
                              <w:lang w:val="nl-NL"/>
                            </w:rPr>
                            <w:t>the</w:t>
                          </w:r>
                          <w:proofErr w:type="spellEnd"/>
                          <w:r>
                            <w:rPr>
                              <w:rFonts w:asciiTheme="majorHAnsi" w:eastAsiaTheme="majorEastAsia" w:hAnsiTheme="majorHAnsi" w:cstheme="majorBidi"/>
                              <w:color w:val="E9E5DC" w:themeColor="background2"/>
                              <w:sz w:val="52"/>
                              <w:szCs w:val="52"/>
                              <w:lang w:val="nl-NL"/>
                            </w:rPr>
                            <w:t xml:space="preserve"> </w:t>
                          </w:r>
                          <w:proofErr w:type="spellStart"/>
                          <w:r>
                            <w:rPr>
                              <w:rFonts w:asciiTheme="majorHAnsi" w:eastAsiaTheme="majorEastAsia" w:hAnsiTheme="majorHAnsi" w:cstheme="majorBidi"/>
                              <w:color w:val="E9E5DC" w:themeColor="background2"/>
                              <w:sz w:val="52"/>
                              <w:szCs w:val="52"/>
                              <w:lang w:val="nl-NL"/>
                            </w:rPr>
                            <w:t>magic</w:t>
                          </w:r>
                          <w:proofErr w:type="spellEnd"/>
                          <w:r>
                            <w:rPr>
                              <w:rFonts w:asciiTheme="majorHAnsi" w:eastAsiaTheme="majorEastAsia" w:hAnsiTheme="majorHAnsi" w:cstheme="majorBidi"/>
                              <w:color w:val="E9E5DC" w:themeColor="background2"/>
                              <w:sz w:val="52"/>
                              <w:szCs w:val="52"/>
                              <w:lang w:val="nl-NL"/>
                            </w:rPr>
                            <w:t xml:space="preserve"> </w:t>
                          </w:r>
                          <w:proofErr w:type="spellStart"/>
                          <w:r>
                            <w:rPr>
                              <w:rFonts w:asciiTheme="majorHAnsi" w:eastAsiaTheme="majorEastAsia" w:hAnsiTheme="majorHAnsi" w:cstheme="majorBidi"/>
                              <w:color w:val="E9E5DC" w:themeColor="background2"/>
                              <w:sz w:val="52"/>
                              <w:szCs w:val="52"/>
                              <w:lang w:val="nl-NL"/>
                            </w:rPr>
                            <w:t>happens</w:t>
                          </w:r>
                          <w:proofErr w:type="spellEnd"/>
                          <w:r>
                            <w:rPr>
                              <w:rFonts w:asciiTheme="majorHAnsi" w:eastAsiaTheme="majorEastAsia" w:hAnsiTheme="majorHAnsi" w:cstheme="majorBidi"/>
                              <w:color w:val="E9E5DC" w:themeColor="background2"/>
                              <w:sz w:val="52"/>
                              <w:szCs w:val="52"/>
                              <w:lang w:val="nl-NL"/>
                            </w:rPr>
                            <w:t>!</w:t>
                          </w:r>
                        </w:p>
                        <w:p w14:paraId="14D8F6DC" w14:textId="07660278" w:rsidR="00A8674E" w:rsidRPr="003D0D0F" w:rsidRDefault="00A8674E">
                          <w:pPr>
                            <w:pStyle w:val="Geenafstand"/>
                            <w:jc w:val="right"/>
                            <w:rPr>
                              <w:rFonts w:asciiTheme="majorHAnsi" w:eastAsiaTheme="majorEastAsia" w:hAnsiTheme="majorHAnsi" w:cstheme="majorBidi"/>
                              <w:color w:val="FFFFFF" w:themeColor="background1"/>
                              <w:sz w:val="28"/>
                              <w:szCs w:val="28"/>
                              <w:lang w:val="nl-NL"/>
                            </w:rPr>
                          </w:pPr>
                          <w:r>
                            <w:rPr>
                              <w:rFonts w:asciiTheme="majorHAnsi" w:eastAsiaTheme="majorEastAsia" w:hAnsiTheme="majorHAnsi" w:cstheme="majorBidi"/>
                              <w:color w:val="E9E5DC" w:themeColor="background2"/>
                              <w:sz w:val="28"/>
                              <w:szCs w:val="28"/>
                              <w:lang w:val="nl-NL"/>
                            </w:rPr>
                            <w:t>Leren buiten de comfortzone – Op pad</w:t>
                          </w:r>
                        </w:p>
                      </w:txbxContent>
                    </v:textbox>
                    <w10:wrap anchorx="page" anchory="page"/>
                  </v:rect>
                </w:pict>
              </mc:Fallback>
            </mc:AlternateContent>
          </w:r>
          <w:r w:rsidR="00422AC5" w:rsidRPr="003143FA">
            <w:rPr>
              <w:caps/>
            </w:rPr>
            <w:br w:type="page"/>
          </w:r>
        </w:p>
      </w:sdtContent>
    </w:sdt>
    <w:p w14:paraId="0929844E" w14:textId="77777777" w:rsidR="009C18F9" w:rsidRPr="003143FA" w:rsidRDefault="008E4C94" w:rsidP="0010043F">
      <w:pPr>
        <w:pStyle w:val="Kop1"/>
      </w:pPr>
      <w:bookmarkStart w:id="0" w:name="_Toc11421104"/>
      <w:r w:rsidRPr="003143FA">
        <w:lastRenderedPageBreak/>
        <w:t>Titelblad</w:t>
      </w:r>
      <w:bookmarkEnd w:id="0"/>
    </w:p>
    <w:p w14:paraId="18C55EA2" w14:textId="77777777" w:rsidR="008E4C94" w:rsidRPr="003143FA" w:rsidRDefault="008E4C94" w:rsidP="00521FF5"/>
    <w:p w14:paraId="66CC2C77" w14:textId="1331C20E" w:rsidR="008E4C94" w:rsidRPr="003143FA" w:rsidRDefault="008E4C94" w:rsidP="00521FF5">
      <w:r w:rsidRPr="003143FA">
        <w:t xml:space="preserve">Titel: </w:t>
      </w:r>
      <w:r w:rsidR="00AD45FF">
        <w:t>Op pad</w:t>
      </w:r>
      <w:r w:rsidRPr="003143FA">
        <w:br/>
        <w:t>Datum: Mei 2019</w:t>
      </w:r>
    </w:p>
    <w:p w14:paraId="41D2B33D" w14:textId="77777777" w:rsidR="008E4C94" w:rsidRPr="003143FA" w:rsidRDefault="008E4C94" w:rsidP="008E4C94">
      <w:r w:rsidRPr="003143FA">
        <w:t>Naam: Frank Kroondijk</w:t>
      </w:r>
      <w:r w:rsidRPr="003143FA">
        <w:br/>
      </w:r>
      <w:proofErr w:type="gramStart"/>
      <w:r w:rsidRPr="003143FA">
        <w:t>Studentnummer:  8100005136</w:t>
      </w:r>
      <w:proofErr w:type="gramEnd"/>
    </w:p>
    <w:p w14:paraId="4B32F51D" w14:textId="77777777" w:rsidR="008E4C94" w:rsidRPr="003143FA" w:rsidRDefault="008E4C94" w:rsidP="008E4C94">
      <w:r w:rsidRPr="003143FA">
        <w:t>Begeleidend docent: Matt Huntjens</w:t>
      </w:r>
      <w:r w:rsidRPr="003143FA">
        <w:br/>
        <w:t xml:space="preserve">Beoordelend docent: </w:t>
      </w:r>
      <w:r w:rsidR="002A05D8">
        <w:t>Matt Huntjens</w:t>
      </w:r>
      <w:r w:rsidRPr="003143FA">
        <w:br/>
        <w:t>Instituut: Noordelijke Hogeschool Leeuwarden (NHL)</w:t>
      </w:r>
    </w:p>
    <w:p w14:paraId="7CF23E16" w14:textId="77777777" w:rsidR="008E4C94" w:rsidRPr="003143FA" w:rsidRDefault="008E4C94" w:rsidP="008E4C94">
      <w:r w:rsidRPr="003143FA">
        <w:t xml:space="preserve">Werkgever: Friesland College, </w:t>
      </w:r>
      <w:proofErr w:type="spellStart"/>
      <w:r w:rsidRPr="003143FA">
        <w:t>D’Drive</w:t>
      </w:r>
      <w:proofErr w:type="spellEnd"/>
    </w:p>
    <w:p w14:paraId="7444C90D" w14:textId="77777777" w:rsidR="008E4C94" w:rsidRPr="003143FA" w:rsidRDefault="008E4C94" w:rsidP="008E4C94">
      <w:r w:rsidRPr="003143FA">
        <w:t xml:space="preserve">Leidinggevende: </w:t>
      </w:r>
      <w:proofErr w:type="spellStart"/>
      <w:r w:rsidRPr="003143FA">
        <w:t>Sicco</w:t>
      </w:r>
      <w:proofErr w:type="spellEnd"/>
      <w:r w:rsidRPr="003143FA">
        <w:t xml:space="preserve"> </w:t>
      </w:r>
      <w:proofErr w:type="spellStart"/>
      <w:r w:rsidRPr="003143FA">
        <w:t>Piekeboer</w:t>
      </w:r>
      <w:proofErr w:type="spellEnd"/>
    </w:p>
    <w:p w14:paraId="3299CE47" w14:textId="63C3B27B" w:rsidR="00C90E39" w:rsidRPr="003143FA" w:rsidRDefault="008E4C94" w:rsidP="001210F4">
      <w:r w:rsidRPr="003143FA">
        <w:br w:type="page"/>
      </w:r>
    </w:p>
    <w:p w14:paraId="518B3FED" w14:textId="77777777" w:rsidR="00C90E39" w:rsidRPr="003143FA" w:rsidRDefault="00C90E39" w:rsidP="00521FF5"/>
    <w:bookmarkStart w:id="1" w:name="_Toc11421105"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14:paraId="7E7F07D2" w14:textId="00895554" w:rsidR="005C0F56" w:rsidRPr="003143FA" w:rsidRDefault="00A74D38" w:rsidP="001210F4">
          <w:pPr>
            <w:pStyle w:val="Kop1"/>
            <w:tabs>
              <w:tab w:val="left" w:leader="dot" w:pos="6804"/>
            </w:tabs>
            <w:spacing w:line="192" w:lineRule="auto"/>
          </w:pPr>
          <w:r>
            <w:t>Inhoud</w:t>
          </w:r>
          <w:bookmarkEnd w:id="1"/>
        </w:p>
        <w:p w14:paraId="0A2B998F" w14:textId="56A21F51" w:rsidR="00055237" w:rsidRDefault="00267F18">
          <w:pPr>
            <w:pStyle w:val="Inhopg1"/>
            <w:rPr>
              <w:b w:val="0"/>
              <w:noProof/>
              <w:sz w:val="24"/>
              <w:szCs w:val="24"/>
              <w:lang w:val="en-US"/>
            </w:rPr>
          </w:pPr>
          <w:r w:rsidRPr="003143FA">
            <w:rPr>
              <w:b w:val="0"/>
            </w:rPr>
            <w:fldChar w:fldCharType="begin"/>
          </w:r>
          <w:r w:rsidR="005C0F56" w:rsidRPr="003143FA">
            <w:instrText xml:space="preserve"> TOC \o "1-3" \h \z \u </w:instrText>
          </w:r>
          <w:r w:rsidRPr="003143FA">
            <w:rPr>
              <w:b w:val="0"/>
            </w:rPr>
            <w:fldChar w:fldCharType="separate"/>
          </w:r>
          <w:hyperlink w:anchor="_Toc11421104" w:history="1">
            <w:r w:rsidR="00055237" w:rsidRPr="005C1ED0">
              <w:rPr>
                <w:rStyle w:val="Hyperlink"/>
                <w:noProof/>
              </w:rPr>
              <w:t>Titelblad</w:t>
            </w:r>
            <w:r w:rsidR="00055237">
              <w:rPr>
                <w:noProof/>
                <w:webHidden/>
              </w:rPr>
              <w:tab/>
            </w:r>
            <w:r w:rsidR="00055237">
              <w:rPr>
                <w:noProof/>
                <w:webHidden/>
              </w:rPr>
              <w:fldChar w:fldCharType="begin"/>
            </w:r>
            <w:r w:rsidR="00055237">
              <w:rPr>
                <w:noProof/>
                <w:webHidden/>
              </w:rPr>
              <w:instrText xml:space="preserve"> PAGEREF _Toc11421104 \h </w:instrText>
            </w:r>
            <w:r w:rsidR="00055237">
              <w:rPr>
                <w:noProof/>
                <w:webHidden/>
              </w:rPr>
            </w:r>
            <w:r w:rsidR="00055237">
              <w:rPr>
                <w:noProof/>
                <w:webHidden/>
              </w:rPr>
              <w:fldChar w:fldCharType="separate"/>
            </w:r>
            <w:r w:rsidR="000227C0">
              <w:rPr>
                <w:noProof/>
                <w:webHidden/>
              </w:rPr>
              <w:t>3</w:t>
            </w:r>
            <w:r w:rsidR="00055237">
              <w:rPr>
                <w:noProof/>
                <w:webHidden/>
              </w:rPr>
              <w:fldChar w:fldCharType="end"/>
            </w:r>
          </w:hyperlink>
        </w:p>
        <w:p w14:paraId="45AEC1AA" w14:textId="7D6D15EC" w:rsidR="00055237" w:rsidRDefault="0036184D">
          <w:pPr>
            <w:pStyle w:val="Inhopg1"/>
            <w:rPr>
              <w:b w:val="0"/>
              <w:noProof/>
              <w:sz w:val="24"/>
              <w:szCs w:val="24"/>
              <w:lang w:val="en-US"/>
            </w:rPr>
          </w:pPr>
          <w:hyperlink w:anchor="_Toc11421105" w:history="1">
            <w:r w:rsidR="00055237" w:rsidRPr="005C1ED0">
              <w:rPr>
                <w:rStyle w:val="Hyperlink"/>
                <w:noProof/>
              </w:rPr>
              <w:t>Inhoud</w:t>
            </w:r>
            <w:r w:rsidR="00055237">
              <w:rPr>
                <w:noProof/>
                <w:webHidden/>
              </w:rPr>
              <w:tab/>
            </w:r>
            <w:r w:rsidR="00055237">
              <w:rPr>
                <w:noProof/>
                <w:webHidden/>
              </w:rPr>
              <w:fldChar w:fldCharType="begin"/>
            </w:r>
            <w:r w:rsidR="00055237">
              <w:rPr>
                <w:noProof/>
                <w:webHidden/>
              </w:rPr>
              <w:instrText xml:space="preserve"> PAGEREF _Toc11421105 \h </w:instrText>
            </w:r>
            <w:r w:rsidR="00055237">
              <w:rPr>
                <w:noProof/>
                <w:webHidden/>
              </w:rPr>
            </w:r>
            <w:r w:rsidR="00055237">
              <w:rPr>
                <w:noProof/>
                <w:webHidden/>
              </w:rPr>
              <w:fldChar w:fldCharType="separate"/>
            </w:r>
            <w:r w:rsidR="000227C0">
              <w:rPr>
                <w:noProof/>
                <w:webHidden/>
              </w:rPr>
              <w:t>4</w:t>
            </w:r>
            <w:r w:rsidR="00055237">
              <w:rPr>
                <w:noProof/>
                <w:webHidden/>
              </w:rPr>
              <w:fldChar w:fldCharType="end"/>
            </w:r>
          </w:hyperlink>
        </w:p>
        <w:p w14:paraId="5C4871DF" w14:textId="549DB2A1" w:rsidR="00055237" w:rsidRDefault="0036184D">
          <w:pPr>
            <w:pStyle w:val="Inhopg1"/>
            <w:rPr>
              <w:b w:val="0"/>
              <w:noProof/>
              <w:sz w:val="24"/>
              <w:szCs w:val="24"/>
              <w:lang w:val="en-US"/>
            </w:rPr>
          </w:pPr>
          <w:hyperlink w:anchor="_Toc11421106" w:history="1">
            <w:r w:rsidR="00055237" w:rsidRPr="005C1ED0">
              <w:rPr>
                <w:rStyle w:val="Hyperlink"/>
                <w:noProof/>
              </w:rPr>
              <w:t>Inleiding</w:t>
            </w:r>
            <w:r w:rsidR="00055237">
              <w:rPr>
                <w:noProof/>
                <w:webHidden/>
              </w:rPr>
              <w:tab/>
            </w:r>
            <w:r w:rsidR="00055237">
              <w:rPr>
                <w:noProof/>
                <w:webHidden/>
              </w:rPr>
              <w:fldChar w:fldCharType="begin"/>
            </w:r>
            <w:r w:rsidR="00055237">
              <w:rPr>
                <w:noProof/>
                <w:webHidden/>
              </w:rPr>
              <w:instrText xml:space="preserve"> PAGEREF _Toc11421106 \h </w:instrText>
            </w:r>
            <w:r w:rsidR="00055237">
              <w:rPr>
                <w:noProof/>
                <w:webHidden/>
              </w:rPr>
            </w:r>
            <w:r w:rsidR="00055237">
              <w:rPr>
                <w:noProof/>
                <w:webHidden/>
              </w:rPr>
              <w:fldChar w:fldCharType="separate"/>
            </w:r>
            <w:r w:rsidR="000227C0">
              <w:rPr>
                <w:noProof/>
                <w:webHidden/>
              </w:rPr>
              <w:t>5</w:t>
            </w:r>
            <w:r w:rsidR="00055237">
              <w:rPr>
                <w:noProof/>
                <w:webHidden/>
              </w:rPr>
              <w:fldChar w:fldCharType="end"/>
            </w:r>
          </w:hyperlink>
        </w:p>
        <w:p w14:paraId="62454D0E" w14:textId="1DD3A838" w:rsidR="00055237" w:rsidRDefault="0036184D">
          <w:pPr>
            <w:pStyle w:val="Inhopg1"/>
            <w:rPr>
              <w:b w:val="0"/>
              <w:noProof/>
              <w:sz w:val="24"/>
              <w:szCs w:val="24"/>
              <w:lang w:val="en-US"/>
            </w:rPr>
          </w:pPr>
          <w:hyperlink w:anchor="_Toc11421107" w:history="1">
            <w:r w:rsidR="00055237" w:rsidRPr="005C1ED0">
              <w:rPr>
                <w:rStyle w:val="Hyperlink"/>
                <w:noProof/>
              </w:rPr>
              <w:t>Samenvatting</w:t>
            </w:r>
            <w:r w:rsidR="00055237">
              <w:rPr>
                <w:noProof/>
                <w:webHidden/>
              </w:rPr>
              <w:tab/>
            </w:r>
            <w:r w:rsidR="00055237">
              <w:rPr>
                <w:noProof/>
                <w:webHidden/>
              </w:rPr>
              <w:fldChar w:fldCharType="begin"/>
            </w:r>
            <w:r w:rsidR="00055237">
              <w:rPr>
                <w:noProof/>
                <w:webHidden/>
              </w:rPr>
              <w:instrText xml:space="preserve"> PAGEREF _Toc11421107 \h </w:instrText>
            </w:r>
            <w:r w:rsidR="00055237">
              <w:rPr>
                <w:noProof/>
                <w:webHidden/>
              </w:rPr>
            </w:r>
            <w:r w:rsidR="00055237">
              <w:rPr>
                <w:noProof/>
                <w:webHidden/>
              </w:rPr>
              <w:fldChar w:fldCharType="separate"/>
            </w:r>
            <w:r w:rsidR="000227C0">
              <w:rPr>
                <w:noProof/>
                <w:webHidden/>
              </w:rPr>
              <w:t>6</w:t>
            </w:r>
            <w:r w:rsidR="00055237">
              <w:rPr>
                <w:noProof/>
                <w:webHidden/>
              </w:rPr>
              <w:fldChar w:fldCharType="end"/>
            </w:r>
          </w:hyperlink>
        </w:p>
        <w:p w14:paraId="17A9F226" w14:textId="1956EE63" w:rsidR="00055237" w:rsidRDefault="0036184D">
          <w:pPr>
            <w:pStyle w:val="Inhopg1"/>
            <w:rPr>
              <w:b w:val="0"/>
              <w:noProof/>
              <w:sz w:val="24"/>
              <w:szCs w:val="24"/>
              <w:lang w:val="en-US"/>
            </w:rPr>
          </w:pPr>
          <w:hyperlink w:anchor="_Toc11421108" w:history="1">
            <w:r w:rsidR="00055237" w:rsidRPr="005C1ED0">
              <w:rPr>
                <w:rStyle w:val="Hyperlink"/>
                <w:noProof/>
              </w:rPr>
              <w:t>Rijksmuseum</w:t>
            </w:r>
            <w:r w:rsidR="00055237">
              <w:rPr>
                <w:noProof/>
                <w:webHidden/>
              </w:rPr>
              <w:tab/>
            </w:r>
            <w:r w:rsidR="00055237">
              <w:rPr>
                <w:noProof/>
                <w:webHidden/>
              </w:rPr>
              <w:fldChar w:fldCharType="begin"/>
            </w:r>
            <w:r w:rsidR="00055237">
              <w:rPr>
                <w:noProof/>
                <w:webHidden/>
              </w:rPr>
              <w:instrText xml:space="preserve"> PAGEREF _Toc11421108 \h </w:instrText>
            </w:r>
            <w:r w:rsidR="00055237">
              <w:rPr>
                <w:noProof/>
                <w:webHidden/>
              </w:rPr>
            </w:r>
            <w:r w:rsidR="00055237">
              <w:rPr>
                <w:noProof/>
                <w:webHidden/>
              </w:rPr>
              <w:fldChar w:fldCharType="separate"/>
            </w:r>
            <w:r w:rsidR="000227C0">
              <w:rPr>
                <w:noProof/>
                <w:webHidden/>
              </w:rPr>
              <w:t>7</w:t>
            </w:r>
            <w:r w:rsidR="00055237">
              <w:rPr>
                <w:noProof/>
                <w:webHidden/>
              </w:rPr>
              <w:fldChar w:fldCharType="end"/>
            </w:r>
          </w:hyperlink>
        </w:p>
        <w:p w14:paraId="6DBB4A08" w14:textId="30657879" w:rsidR="00055237" w:rsidRDefault="0036184D">
          <w:pPr>
            <w:pStyle w:val="Inhopg2"/>
            <w:rPr>
              <w:noProof/>
              <w:sz w:val="24"/>
              <w:szCs w:val="24"/>
              <w:lang w:val="en-US"/>
            </w:rPr>
          </w:pPr>
          <w:hyperlink w:anchor="_Toc11421109" w:history="1">
            <w:r w:rsidR="00055237" w:rsidRPr="005C1ED0">
              <w:rPr>
                <w:rStyle w:val="Hyperlink"/>
                <w:noProof/>
              </w:rPr>
              <w:t>Oriëntatie</w:t>
            </w:r>
            <w:r w:rsidR="00055237">
              <w:rPr>
                <w:noProof/>
                <w:webHidden/>
              </w:rPr>
              <w:tab/>
            </w:r>
            <w:r w:rsidR="00055237">
              <w:rPr>
                <w:noProof/>
                <w:webHidden/>
              </w:rPr>
              <w:fldChar w:fldCharType="begin"/>
            </w:r>
            <w:r w:rsidR="00055237">
              <w:rPr>
                <w:noProof/>
                <w:webHidden/>
              </w:rPr>
              <w:instrText xml:space="preserve"> PAGEREF _Toc11421109 \h </w:instrText>
            </w:r>
            <w:r w:rsidR="00055237">
              <w:rPr>
                <w:noProof/>
                <w:webHidden/>
              </w:rPr>
            </w:r>
            <w:r w:rsidR="00055237">
              <w:rPr>
                <w:noProof/>
                <w:webHidden/>
              </w:rPr>
              <w:fldChar w:fldCharType="separate"/>
            </w:r>
            <w:r w:rsidR="000227C0">
              <w:rPr>
                <w:noProof/>
                <w:webHidden/>
              </w:rPr>
              <w:t>7</w:t>
            </w:r>
            <w:r w:rsidR="00055237">
              <w:rPr>
                <w:noProof/>
                <w:webHidden/>
              </w:rPr>
              <w:fldChar w:fldCharType="end"/>
            </w:r>
          </w:hyperlink>
        </w:p>
        <w:p w14:paraId="451417E2" w14:textId="7DE3C272" w:rsidR="00055237" w:rsidRDefault="0036184D">
          <w:pPr>
            <w:pStyle w:val="Inhopg2"/>
            <w:rPr>
              <w:noProof/>
              <w:sz w:val="24"/>
              <w:szCs w:val="24"/>
              <w:lang w:val="en-US"/>
            </w:rPr>
          </w:pPr>
          <w:hyperlink w:anchor="_Toc11421110" w:history="1">
            <w:r w:rsidR="00055237" w:rsidRPr="005C1ED0">
              <w:rPr>
                <w:rStyle w:val="Hyperlink"/>
                <w:noProof/>
              </w:rPr>
              <w:t>Voorbereiding</w:t>
            </w:r>
            <w:r w:rsidR="00055237">
              <w:rPr>
                <w:noProof/>
                <w:webHidden/>
              </w:rPr>
              <w:tab/>
            </w:r>
            <w:r w:rsidR="00055237">
              <w:rPr>
                <w:noProof/>
                <w:webHidden/>
              </w:rPr>
              <w:fldChar w:fldCharType="begin"/>
            </w:r>
            <w:r w:rsidR="00055237">
              <w:rPr>
                <w:noProof/>
                <w:webHidden/>
              </w:rPr>
              <w:instrText xml:space="preserve"> PAGEREF _Toc11421110 \h </w:instrText>
            </w:r>
            <w:r w:rsidR="00055237">
              <w:rPr>
                <w:noProof/>
                <w:webHidden/>
              </w:rPr>
            </w:r>
            <w:r w:rsidR="00055237">
              <w:rPr>
                <w:noProof/>
                <w:webHidden/>
              </w:rPr>
              <w:fldChar w:fldCharType="separate"/>
            </w:r>
            <w:r w:rsidR="000227C0">
              <w:rPr>
                <w:noProof/>
                <w:webHidden/>
              </w:rPr>
              <w:t>7</w:t>
            </w:r>
            <w:r w:rsidR="00055237">
              <w:rPr>
                <w:noProof/>
                <w:webHidden/>
              </w:rPr>
              <w:fldChar w:fldCharType="end"/>
            </w:r>
          </w:hyperlink>
        </w:p>
        <w:p w14:paraId="2EE5000F" w14:textId="263529A1" w:rsidR="00055237" w:rsidRDefault="0036184D">
          <w:pPr>
            <w:pStyle w:val="Inhopg2"/>
            <w:rPr>
              <w:noProof/>
              <w:sz w:val="24"/>
              <w:szCs w:val="24"/>
              <w:lang w:val="en-US"/>
            </w:rPr>
          </w:pPr>
          <w:hyperlink w:anchor="_Toc11421111" w:history="1">
            <w:r w:rsidR="00055237" w:rsidRPr="005C1ED0">
              <w:rPr>
                <w:rStyle w:val="Hyperlink"/>
                <w:noProof/>
              </w:rPr>
              <w:t>Uitvoering</w:t>
            </w:r>
            <w:r w:rsidR="00055237">
              <w:rPr>
                <w:noProof/>
                <w:webHidden/>
              </w:rPr>
              <w:tab/>
            </w:r>
            <w:r w:rsidR="00055237">
              <w:rPr>
                <w:noProof/>
                <w:webHidden/>
              </w:rPr>
              <w:fldChar w:fldCharType="begin"/>
            </w:r>
            <w:r w:rsidR="00055237">
              <w:rPr>
                <w:noProof/>
                <w:webHidden/>
              </w:rPr>
              <w:instrText xml:space="preserve"> PAGEREF _Toc11421111 \h </w:instrText>
            </w:r>
            <w:r w:rsidR="00055237">
              <w:rPr>
                <w:noProof/>
                <w:webHidden/>
              </w:rPr>
            </w:r>
            <w:r w:rsidR="00055237">
              <w:rPr>
                <w:noProof/>
                <w:webHidden/>
              </w:rPr>
              <w:fldChar w:fldCharType="separate"/>
            </w:r>
            <w:r w:rsidR="000227C0">
              <w:rPr>
                <w:noProof/>
                <w:webHidden/>
              </w:rPr>
              <w:t>8</w:t>
            </w:r>
            <w:r w:rsidR="00055237">
              <w:rPr>
                <w:noProof/>
                <w:webHidden/>
              </w:rPr>
              <w:fldChar w:fldCharType="end"/>
            </w:r>
          </w:hyperlink>
        </w:p>
        <w:p w14:paraId="224019D1" w14:textId="497898C4" w:rsidR="00055237" w:rsidRDefault="0036184D">
          <w:pPr>
            <w:pStyle w:val="Inhopg2"/>
            <w:rPr>
              <w:noProof/>
              <w:sz w:val="24"/>
              <w:szCs w:val="24"/>
              <w:lang w:val="en-US"/>
            </w:rPr>
          </w:pPr>
          <w:hyperlink w:anchor="_Toc11421112" w:history="1">
            <w:r w:rsidR="00055237" w:rsidRPr="005C1ED0">
              <w:rPr>
                <w:rStyle w:val="Hyperlink"/>
                <w:noProof/>
              </w:rPr>
              <w:t>Evaluatie &amp; reflectie</w:t>
            </w:r>
            <w:r w:rsidR="00055237">
              <w:rPr>
                <w:noProof/>
                <w:webHidden/>
              </w:rPr>
              <w:tab/>
            </w:r>
            <w:r w:rsidR="00055237">
              <w:rPr>
                <w:noProof/>
                <w:webHidden/>
              </w:rPr>
              <w:fldChar w:fldCharType="begin"/>
            </w:r>
            <w:r w:rsidR="00055237">
              <w:rPr>
                <w:noProof/>
                <w:webHidden/>
              </w:rPr>
              <w:instrText xml:space="preserve"> PAGEREF _Toc11421112 \h </w:instrText>
            </w:r>
            <w:r w:rsidR="00055237">
              <w:rPr>
                <w:noProof/>
                <w:webHidden/>
              </w:rPr>
            </w:r>
            <w:r w:rsidR="00055237">
              <w:rPr>
                <w:noProof/>
                <w:webHidden/>
              </w:rPr>
              <w:fldChar w:fldCharType="separate"/>
            </w:r>
            <w:r w:rsidR="000227C0">
              <w:rPr>
                <w:noProof/>
                <w:webHidden/>
              </w:rPr>
              <w:t>8</w:t>
            </w:r>
            <w:r w:rsidR="00055237">
              <w:rPr>
                <w:noProof/>
                <w:webHidden/>
              </w:rPr>
              <w:fldChar w:fldCharType="end"/>
            </w:r>
          </w:hyperlink>
        </w:p>
        <w:p w14:paraId="102B1CA7" w14:textId="5F4C52F3" w:rsidR="00055237" w:rsidRDefault="0036184D">
          <w:pPr>
            <w:pStyle w:val="Inhopg2"/>
            <w:rPr>
              <w:noProof/>
              <w:sz w:val="24"/>
              <w:szCs w:val="24"/>
              <w:lang w:val="en-US"/>
            </w:rPr>
          </w:pPr>
          <w:hyperlink w:anchor="_Toc11421113" w:history="1">
            <w:r w:rsidR="00055237" w:rsidRPr="005C1ED0">
              <w:rPr>
                <w:rStyle w:val="Hyperlink"/>
                <w:noProof/>
              </w:rPr>
              <w:t>Leerdoelen</w:t>
            </w:r>
            <w:r w:rsidR="00055237">
              <w:rPr>
                <w:noProof/>
                <w:webHidden/>
              </w:rPr>
              <w:tab/>
            </w:r>
            <w:r w:rsidR="00055237">
              <w:rPr>
                <w:noProof/>
                <w:webHidden/>
              </w:rPr>
              <w:fldChar w:fldCharType="begin"/>
            </w:r>
            <w:r w:rsidR="00055237">
              <w:rPr>
                <w:noProof/>
                <w:webHidden/>
              </w:rPr>
              <w:instrText xml:space="preserve"> PAGEREF _Toc11421113 \h </w:instrText>
            </w:r>
            <w:r w:rsidR="00055237">
              <w:rPr>
                <w:noProof/>
                <w:webHidden/>
              </w:rPr>
            </w:r>
            <w:r w:rsidR="00055237">
              <w:rPr>
                <w:noProof/>
                <w:webHidden/>
              </w:rPr>
              <w:fldChar w:fldCharType="separate"/>
            </w:r>
            <w:r w:rsidR="000227C0">
              <w:rPr>
                <w:noProof/>
                <w:webHidden/>
              </w:rPr>
              <w:t>9</w:t>
            </w:r>
            <w:r w:rsidR="00055237">
              <w:rPr>
                <w:noProof/>
                <w:webHidden/>
              </w:rPr>
              <w:fldChar w:fldCharType="end"/>
            </w:r>
          </w:hyperlink>
        </w:p>
        <w:p w14:paraId="60F6EF35" w14:textId="2714F499" w:rsidR="00055237" w:rsidRDefault="0036184D">
          <w:pPr>
            <w:pStyle w:val="Inhopg1"/>
            <w:rPr>
              <w:b w:val="0"/>
              <w:noProof/>
              <w:sz w:val="24"/>
              <w:szCs w:val="24"/>
              <w:lang w:val="en-US"/>
            </w:rPr>
          </w:pPr>
          <w:hyperlink w:anchor="_Toc11421114" w:history="1">
            <w:r w:rsidR="00055237" w:rsidRPr="005C1ED0">
              <w:rPr>
                <w:rStyle w:val="Hyperlink"/>
                <w:noProof/>
              </w:rPr>
              <w:t>Fries museum</w:t>
            </w:r>
            <w:r w:rsidR="00055237">
              <w:rPr>
                <w:noProof/>
                <w:webHidden/>
              </w:rPr>
              <w:tab/>
            </w:r>
            <w:r w:rsidR="00055237">
              <w:rPr>
                <w:noProof/>
                <w:webHidden/>
              </w:rPr>
              <w:fldChar w:fldCharType="begin"/>
            </w:r>
            <w:r w:rsidR="00055237">
              <w:rPr>
                <w:noProof/>
                <w:webHidden/>
              </w:rPr>
              <w:instrText xml:space="preserve"> PAGEREF _Toc11421114 \h </w:instrText>
            </w:r>
            <w:r w:rsidR="00055237">
              <w:rPr>
                <w:noProof/>
                <w:webHidden/>
              </w:rPr>
            </w:r>
            <w:r w:rsidR="00055237">
              <w:rPr>
                <w:noProof/>
                <w:webHidden/>
              </w:rPr>
              <w:fldChar w:fldCharType="separate"/>
            </w:r>
            <w:r w:rsidR="000227C0">
              <w:rPr>
                <w:noProof/>
                <w:webHidden/>
              </w:rPr>
              <w:t>11</w:t>
            </w:r>
            <w:r w:rsidR="00055237">
              <w:rPr>
                <w:noProof/>
                <w:webHidden/>
              </w:rPr>
              <w:fldChar w:fldCharType="end"/>
            </w:r>
          </w:hyperlink>
        </w:p>
        <w:p w14:paraId="7C43BB76" w14:textId="74D17E5E" w:rsidR="00055237" w:rsidRDefault="0036184D">
          <w:pPr>
            <w:pStyle w:val="Inhopg2"/>
            <w:rPr>
              <w:noProof/>
              <w:sz w:val="24"/>
              <w:szCs w:val="24"/>
              <w:lang w:val="en-US"/>
            </w:rPr>
          </w:pPr>
          <w:hyperlink w:anchor="_Toc11421115" w:history="1">
            <w:r w:rsidR="00055237" w:rsidRPr="005C1ED0">
              <w:rPr>
                <w:rStyle w:val="Hyperlink"/>
                <w:noProof/>
              </w:rPr>
              <w:t>Oriëntatie</w:t>
            </w:r>
            <w:r w:rsidR="00055237">
              <w:rPr>
                <w:noProof/>
                <w:webHidden/>
              </w:rPr>
              <w:tab/>
            </w:r>
            <w:r w:rsidR="00055237">
              <w:rPr>
                <w:noProof/>
                <w:webHidden/>
              </w:rPr>
              <w:fldChar w:fldCharType="begin"/>
            </w:r>
            <w:r w:rsidR="00055237">
              <w:rPr>
                <w:noProof/>
                <w:webHidden/>
              </w:rPr>
              <w:instrText xml:space="preserve"> PAGEREF _Toc11421115 \h </w:instrText>
            </w:r>
            <w:r w:rsidR="00055237">
              <w:rPr>
                <w:noProof/>
                <w:webHidden/>
              </w:rPr>
            </w:r>
            <w:r w:rsidR="00055237">
              <w:rPr>
                <w:noProof/>
                <w:webHidden/>
              </w:rPr>
              <w:fldChar w:fldCharType="separate"/>
            </w:r>
            <w:r w:rsidR="000227C0">
              <w:rPr>
                <w:noProof/>
                <w:webHidden/>
              </w:rPr>
              <w:t>11</w:t>
            </w:r>
            <w:r w:rsidR="00055237">
              <w:rPr>
                <w:noProof/>
                <w:webHidden/>
              </w:rPr>
              <w:fldChar w:fldCharType="end"/>
            </w:r>
          </w:hyperlink>
        </w:p>
        <w:p w14:paraId="4D7B9DB2" w14:textId="5CFC62EC" w:rsidR="00055237" w:rsidRDefault="0036184D">
          <w:pPr>
            <w:pStyle w:val="Inhopg2"/>
            <w:rPr>
              <w:noProof/>
              <w:sz w:val="24"/>
              <w:szCs w:val="24"/>
              <w:lang w:val="en-US"/>
            </w:rPr>
          </w:pPr>
          <w:hyperlink w:anchor="_Toc11421116" w:history="1">
            <w:r w:rsidR="00055237" w:rsidRPr="005C1ED0">
              <w:rPr>
                <w:rStyle w:val="Hyperlink"/>
                <w:noProof/>
              </w:rPr>
              <w:t>Voorbereiding</w:t>
            </w:r>
            <w:r w:rsidR="00055237">
              <w:rPr>
                <w:noProof/>
                <w:webHidden/>
              </w:rPr>
              <w:tab/>
            </w:r>
            <w:r w:rsidR="00055237">
              <w:rPr>
                <w:noProof/>
                <w:webHidden/>
              </w:rPr>
              <w:fldChar w:fldCharType="begin"/>
            </w:r>
            <w:r w:rsidR="00055237">
              <w:rPr>
                <w:noProof/>
                <w:webHidden/>
              </w:rPr>
              <w:instrText xml:space="preserve"> PAGEREF _Toc11421116 \h </w:instrText>
            </w:r>
            <w:r w:rsidR="00055237">
              <w:rPr>
                <w:noProof/>
                <w:webHidden/>
              </w:rPr>
            </w:r>
            <w:r w:rsidR="00055237">
              <w:rPr>
                <w:noProof/>
                <w:webHidden/>
              </w:rPr>
              <w:fldChar w:fldCharType="separate"/>
            </w:r>
            <w:r w:rsidR="000227C0">
              <w:rPr>
                <w:noProof/>
                <w:webHidden/>
              </w:rPr>
              <w:t>11</w:t>
            </w:r>
            <w:r w:rsidR="00055237">
              <w:rPr>
                <w:noProof/>
                <w:webHidden/>
              </w:rPr>
              <w:fldChar w:fldCharType="end"/>
            </w:r>
          </w:hyperlink>
        </w:p>
        <w:p w14:paraId="1A5D8B03" w14:textId="1A3F4FF6" w:rsidR="00055237" w:rsidRDefault="0036184D">
          <w:pPr>
            <w:pStyle w:val="Inhopg2"/>
            <w:rPr>
              <w:noProof/>
              <w:sz w:val="24"/>
              <w:szCs w:val="24"/>
              <w:lang w:val="en-US"/>
            </w:rPr>
          </w:pPr>
          <w:hyperlink w:anchor="_Toc11421117" w:history="1">
            <w:r w:rsidR="00055237" w:rsidRPr="005C1ED0">
              <w:rPr>
                <w:rStyle w:val="Hyperlink"/>
                <w:noProof/>
              </w:rPr>
              <w:t>Uitvoering</w:t>
            </w:r>
            <w:r w:rsidR="00055237">
              <w:rPr>
                <w:noProof/>
                <w:webHidden/>
              </w:rPr>
              <w:tab/>
            </w:r>
            <w:r w:rsidR="00055237">
              <w:rPr>
                <w:noProof/>
                <w:webHidden/>
              </w:rPr>
              <w:fldChar w:fldCharType="begin"/>
            </w:r>
            <w:r w:rsidR="00055237">
              <w:rPr>
                <w:noProof/>
                <w:webHidden/>
              </w:rPr>
              <w:instrText xml:space="preserve"> PAGEREF _Toc11421117 \h </w:instrText>
            </w:r>
            <w:r w:rsidR="00055237">
              <w:rPr>
                <w:noProof/>
                <w:webHidden/>
              </w:rPr>
            </w:r>
            <w:r w:rsidR="00055237">
              <w:rPr>
                <w:noProof/>
                <w:webHidden/>
              </w:rPr>
              <w:fldChar w:fldCharType="separate"/>
            </w:r>
            <w:r w:rsidR="000227C0">
              <w:rPr>
                <w:noProof/>
                <w:webHidden/>
              </w:rPr>
              <w:t>11</w:t>
            </w:r>
            <w:r w:rsidR="00055237">
              <w:rPr>
                <w:noProof/>
                <w:webHidden/>
              </w:rPr>
              <w:fldChar w:fldCharType="end"/>
            </w:r>
          </w:hyperlink>
        </w:p>
        <w:p w14:paraId="11AAA14C" w14:textId="2525BE25" w:rsidR="00055237" w:rsidRDefault="0036184D">
          <w:pPr>
            <w:pStyle w:val="Inhopg2"/>
            <w:rPr>
              <w:noProof/>
              <w:sz w:val="24"/>
              <w:szCs w:val="24"/>
              <w:lang w:val="en-US"/>
            </w:rPr>
          </w:pPr>
          <w:hyperlink w:anchor="_Toc11421118" w:history="1">
            <w:r w:rsidR="00055237" w:rsidRPr="005C1ED0">
              <w:rPr>
                <w:rStyle w:val="Hyperlink"/>
                <w:noProof/>
              </w:rPr>
              <w:t>Evaluatie &amp; reflectie</w:t>
            </w:r>
            <w:r w:rsidR="00055237">
              <w:rPr>
                <w:noProof/>
                <w:webHidden/>
              </w:rPr>
              <w:tab/>
            </w:r>
            <w:r w:rsidR="00055237">
              <w:rPr>
                <w:noProof/>
                <w:webHidden/>
              </w:rPr>
              <w:fldChar w:fldCharType="begin"/>
            </w:r>
            <w:r w:rsidR="00055237">
              <w:rPr>
                <w:noProof/>
                <w:webHidden/>
              </w:rPr>
              <w:instrText xml:space="preserve"> PAGEREF _Toc11421118 \h </w:instrText>
            </w:r>
            <w:r w:rsidR="00055237">
              <w:rPr>
                <w:noProof/>
                <w:webHidden/>
              </w:rPr>
            </w:r>
            <w:r w:rsidR="00055237">
              <w:rPr>
                <w:noProof/>
                <w:webHidden/>
              </w:rPr>
              <w:fldChar w:fldCharType="separate"/>
            </w:r>
            <w:r w:rsidR="000227C0">
              <w:rPr>
                <w:noProof/>
                <w:webHidden/>
              </w:rPr>
              <w:t>11</w:t>
            </w:r>
            <w:r w:rsidR="00055237">
              <w:rPr>
                <w:noProof/>
                <w:webHidden/>
              </w:rPr>
              <w:fldChar w:fldCharType="end"/>
            </w:r>
          </w:hyperlink>
        </w:p>
        <w:p w14:paraId="59FAA4B8" w14:textId="754D9F18" w:rsidR="00055237" w:rsidRDefault="0036184D">
          <w:pPr>
            <w:pStyle w:val="Inhopg1"/>
            <w:rPr>
              <w:b w:val="0"/>
              <w:noProof/>
              <w:sz w:val="24"/>
              <w:szCs w:val="24"/>
              <w:lang w:val="en-US"/>
            </w:rPr>
          </w:pPr>
          <w:hyperlink w:anchor="_Toc11421119" w:history="1">
            <w:r w:rsidR="00055237" w:rsidRPr="005C1ED0">
              <w:rPr>
                <w:rStyle w:val="Hyperlink"/>
                <w:noProof/>
              </w:rPr>
              <w:t>Light Challenge</w:t>
            </w:r>
            <w:r w:rsidR="00055237">
              <w:rPr>
                <w:noProof/>
                <w:webHidden/>
              </w:rPr>
              <w:tab/>
            </w:r>
            <w:r w:rsidR="00055237">
              <w:rPr>
                <w:noProof/>
                <w:webHidden/>
              </w:rPr>
              <w:fldChar w:fldCharType="begin"/>
            </w:r>
            <w:r w:rsidR="00055237">
              <w:rPr>
                <w:noProof/>
                <w:webHidden/>
              </w:rPr>
              <w:instrText xml:space="preserve"> PAGEREF _Toc11421119 \h </w:instrText>
            </w:r>
            <w:r w:rsidR="00055237">
              <w:rPr>
                <w:noProof/>
                <w:webHidden/>
              </w:rPr>
            </w:r>
            <w:r w:rsidR="00055237">
              <w:rPr>
                <w:noProof/>
                <w:webHidden/>
              </w:rPr>
              <w:fldChar w:fldCharType="separate"/>
            </w:r>
            <w:r w:rsidR="000227C0">
              <w:rPr>
                <w:noProof/>
                <w:webHidden/>
              </w:rPr>
              <w:t>13</w:t>
            </w:r>
            <w:r w:rsidR="00055237">
              <w:rPr>
                <w:noProof/>
                <w:webHidden/>
              </w:rPr>
              <w:fldChar w:fldCharType="end"/>
            </w:r>
          </w:hyperlink>
        </w:p>
        <w:p w14:paraId="7F8E04F3" w14:textId="6D6D3D50" w:rsidR="00055237" w:rsidRDefault="0036184D">
          <w:pPr>
            <w:pStyle w:val="Inhopg2"/>
            <w:rPr>
              <w:noProof/>
              <w:sz w:val="24"/>
              <w:szCs w:val="24"/>
              <w:lang w:val="en-US"/>
            </w:rPr>
          </w:pPr>
          <w:hyperlink w:anchor="_Toc11421120" w:history="1">
            <w:r w:rsidR="00055237" w:rsidRPr="005C1ED0">
              <w:rPr>
                <w:rStyle w:val="Hyperlink"/>
                <w:noProof/>
              </w:rPr>
              <w:t>Oriëntatie</w:t>
            </w:r>
            <w:r w:rsidR="00055237">
              <w:rPr>
                <w:noProof/>
                <w:webHidden/>
              </w:rPr>
              <w:tab/>
            </w:r>
            <w:r w:rsidR="00055237">
              <w:rPr>
                <w:noProof/>
                <w:webHidden/>
              </w:rPr>
              <w:fldChar w:fldCharType="begin"/>
            </w:r>
            <w:r w:rsidR="00055237">
              <w:rPr>
                <w:noProof/>
                <w:webHidden/>
              </w:rPr>
              <w:instrText xml:space="preserve"> PAGEREF _Toc11421120 \h </w:instrText>
            </w:r>
            <w:r w:rsidR="00055237">
              <w:rPr>
                <w:noProof/>
                <w:webHidden/>
              </w:rPr>
            </w:r>
            <w:r w:rsidR="00055237">
              <w:rPr>
                <w:noProof/>
                <w:webHidden/>
              </w:rPr>
              <w:fldChar w:fldCharType="separate"/>
            </w:r>
            <w:r w:rsidR="000227C0">
              <w:rPr>
                <w:noProof/>
                <w:webHidden/>
              </w:rPr>
              <w:t>13</w:t>
            </w:r>
            <w:r w:rsidR="00055237">
              <w:rPr>
                <w:noProof/>
                <w:webHidden/>
              </w:rPr>
              <w:fldChar w:fldCharType="end"/>
            </w:r>
          </w:hyperlink>
        </w:p>
        <w:p w14:paraId="0660E3E1" w14:textId="3A9586E6" w:rsidR="00055237" w:rsidRDefault="0036184D">
          <w:pPr>
            <w:pStyle w:val="Inhopg2"/>
            <w:rPr>
              <w:noProof/>
              <w:sz w:val="24"/>
              <w:szCs w:val="24"/>
              <w:lang w:val="en-US"/>
            </w:rPr>
          </w:pPr>
          <w:hyperlink w:anchor="_Toc11421121" w:history="1">
            <w:r w:rsidR="00055237" w:rsidRPr="005C1ED0">
              <w:rPr>
                <w:rStyle w:val="Hyperlink"/>
                <w:noProof/>
              </w:rPr>
              <w:t>Voorbereiding</w:t>
            </w:r>
            <w:r w:rsidR="00055237">
              <w:rPr>
                <w:noProof/>
                <w:webHidden/>
              </w:rPr>
              <w:tab/>
            </w:r>
            <w:r w:rsidR="00055237">
              <w:rPr>
                <w:noProof/>
                <w:webHidden/>
              </w:rPr>
              <w:fldChar w:fldCharType="begin"/>
            </w:r>
            <w:r w:rsidR="00055237">
              <w:rPr>
                <w:noProof/>
                <w:webHidden/>
              </w:rPr>
              <w:instrText xml:space="preserve"> PAGEREF _Toc11421121 \h </w:instrText>
            </w:r>
            <w:r w:rsidR="00055237">
              <w:rPr>
                <w:noProof/>
                <w:webHidden/>
              </w:rPr>
            </w:r>
            <w:r w:rsidR="00055237">
              <w:rPr>
                <w:noProof/>
                <w:webHidden/>
              </w:rPr>
              <w:fldChar w:fldCharType="separate"/>
            </w:r>
            <w:r w:rsidR="000227C0">
              <w:rPr>
                <w:noProof/>
                <w:webHidden/>
              </w:rPr>
              <w:t>13</w:t>
            </w:r>
            <w:r w:rsidR="00055237">
              <w:rPr>
                <w:noProof/>
                <w:webHidden/>
              </w:rPr>
              <w:fldChar w:fldCharType="end"/>
            </w:r>
          </w:hyperlink>
        </w:p>
        <w:p w14:paraId="4E12DD1E" w14:textId="5E47BBA1" w:rsidR="00055237" w:rsidRDefault="0036184D">
          <w:pPr>
            <w:pStyle w:val="Inhopg2"/>
            <w:rPr>
              <w:noProof/>
              <w:sz w:val="24"/>
              <w:szCs w:val="24"/>
              <w:lang w:val="en-US"/>
            </w:rPr>
          </w:pPr>
          <w:hyperlink w:anchor="_Toc11421122" w:history="1">
            <w:r w:rsidR="00055237" w:rsidRPr="005C1ED0">
              <w:rPr>
                <w:rStyle w:val="Hyperlink"/>
                <w:noProof/>
              </w:rPr>
              <w:t>Uitvoering</w:t>
            </w:r>
            <w:r w:rsidR="00055237">
              <w:rPr>
                <w:noProof/>
                <w:webHidden/>
              </w:rPr>
              <w:tab/>
            </w:r>
            <w:r w:rsidR="00055237">
              <w:rPr>
                <w:noProof/>
                <w:webHidden/>
              </w:rPr>
              <w:fldChar w:fldCharType="begin"/>
            </w:r>
            <w:r w:rsidR="00055237">
              <w:rPr>
                <w:noProof/>
                <w:webHidden/>
              </w:rPr>
              <w:instrText xml:space="preserve"> PAGEREF _Toc11421122 \h </w:instrText>
            </w:r>
            <w:r w:rsidR="00055237">
              <w:rPr>
                <w:noProof/>
                <w:webHidden/>
              </w:rPr>
            </w:r>
            <w:r w:rsidR="00055237">
              <w:rPr>
                <w:noProof/>
                <w:webHidden/>
              </w:rPr>
              <w:fldChar w:fldCharType="separate"/>
            </w:r>
            <w:r w:rsidR="000227C0">
              <w:rPr>
                <w:noProof/>
                <w:webHidden/>
              </w:rPr>
              <w:t>13</w:t>
            </w:r>
            <w:r w:rsidR="00055237">
              <w:rPr>
                <w:noProof/>
                <w:webHidden/>
              </w:rPr>
              <w:fldChar w:fldCharType="end"/>
            </w:r>
          </w:hyperlink>
        </w:p>
        <w:p w14:paraId="44B9B272" w14:textId="7815C9E1" w:rsidR="00055237" w:rsidRDefault="0036184D">
          <w:pPr>
            <w:pStyle w:val="Inhopg2"/>
            <w:rPr>
              <w:noProof/>
              <w:sz w:val="24"/>
              <w:szCs w:val="24"/>
              <w:lang w:val="en-US"/>
            </w:rPr>
          </w:pPr>
          <w:hyperlink w:anchor="_Toc11421123" w:history="1">
            <w:r w:rsidR="00055237" w:rsidRPr="005C1ED0">
              <w:rPr>
                <w:rStyle w:val="Hyperlink"/>
                <w:noProof/>
              </w:rPr>
              <w:t>Evaluatie &amp; reflectie</w:t>
            </w:r>
            <w:r w:rsidR="00055237">
              <w:rPr>
                <w:noProof/>
                <w:webHidden/>
              </w:rPr>
              <w:tab/>
            </w:r>
            <w:r w:rsidR="00055237">
              <w:rPr>
                <w:noProof/>
                <w:webHidden/>
              </w:rPr>
              <w:fldChar w:fldCharType="begin"/>
            </w:r>
            <w:r w:rsidR="00055237">
              <w:rPr>
                <w:noProof/>
                <w:webHidden/>
              </w:rPr>
              <w:instrText xml:space="preserve"> PAGEREF _Toc11421123 \h </w:instrText>
            </w:r>
            <w:r w:rsidR="00055237">
              <w:rPr>
                <w:noProof/>
                <w:webHidden/>
              </w:rPr>
            </w:r>
            <w:r w:rsidR="00055237">
              <w:rPr>
                <w:noProof/>
                <w:webHidden/>
              </w:rPr>
              <w:fldChar w:fldCharType="separate"/>
            </w:r>
            <w:r w:rsidR="000227C0">
              <w:rPr>
                <w:noProof/>
                <w:webHidden/>
              </w:rPr>
              <w:t>14</w:t>
            </w:r>
            <w:r w:rsidR="00055237">
              <w:rPr>
                <w:noProof/>
                <w:webHidden/>
              </w:rPr>
              <w:fldChar w:fldCharType="end"/>
            </w:r>
          </w:hyperlink>
        </w:p>
        <w:p w14:paraId="22FFA47F" w14:textId="3DE1FD23" w:rsidR="00055237" w:rsidRDefault="0036184D">
          <w:pPr>
            <w:pStyle w:val="Inhopg1"/>
            <w:rPr>
              <w:b w:val="0"/>
              <w:noProof/>
              <w:sz w:val="24"/>
              <w:szCs w:val="24"/>
              <w:lang w:val="en-US"/>
            </w:rPr>
          </w:pPr>
          <w:hyperlink w:anchor="_Toc11421124" w:history="1">
            <w:r w:rsidR="00055237" w:rsidRPr="005C1ED0">
              <w:rPr>
                <w:rStyle w:val="Hyperlink"/>
                <w:noProof/>
              </w:rPr>
              <w:t>Grachtentocht en stadswandeling met gids</w:t>
            </w:r>
            <w:r w:rsidR="00055237">
              <w:rPr>
                <w:noProof/>
                <w:webHidden/>
              </w:rPr>
              <w:tab/>
            </w:r>
            <w:r w:rsidR="00055237">
              <w:rPr>
                <w:noProof/>
                <w:webHidden/>
              </w:rPr>
              <w:fldChar w:fldCharType="begin"/>
            </w:r>
            <w:r w:rsidR="00055237">
              <w:rPr>
                <w:noProof/>
                <w:webHidden/>
              </w:rPr>
              <w:instrText xml:space="preserve"> PAGEREF _Toc11421124 \h </w:instrText>
            </w:r>
            <w:r w:rsidR="00055237">
              <w:rPr>
                <w:noProof/>
                <w:webHidden/>
              </w:rPr>
            </w:r>
            <w:r w:rsidR="00055237">
              <w:rPr>
                <w:noProof/>
                <w:webHidden/>
              </w:rPr>
              <w:fldChar w:fldCharType="separate"/>
            </w:r>
            <w:r w:rsidR="000227C0">
              <w:rPr>
                <w:noProof/>
                <w:webHidden/>
              </w:rPr>
              <w:t>15</w:t>
            </w:r>
            <w:r w:rsidR="00055237">
              <w:rPr>
                <w:noProof/>
                <w:webHidden/>
              </w:rPr>
              <w:fldChar w:fldCharType="end"/>
            </w:r>
          </w:hyperlink>
        </w:p>
        <w:p w14:paraId="445650E3" w14:textId="4EE29443" w:rsidR="00055237" w:rsidRDefault="0036184D">
          <w:pPr>
            <w:pStyle w:val="Inhopg1"/>
            <w:rPr>
              <w:b w:val="0"/>
              <w:noProof/>
              <w:sz w:val="24"/>
              <w:szCs w:val="24"/>
              <w:lang w:val="en-US"/>
            </w:rPr>
          </w:pPr>
          <w:hyperlink w:anchor="_Toc11421125" w:history="1">
            <w:r w:rsidR="00055237" w:rsidRPr="005C1ED0">
              <w:rPr>
                <w:rStyle w:val="Hyperlink"/>
                <w:noProof/>
              </w:rPr>
              <w:t>Schaatsen in de 11stendenschaatshal</w:t>
            </w:r>
            <w:r w:rsidR="00055237">
              <w:rPr>
                <w:noProof/>
                <w:webHidden/>
              </w:rPr>
              <w:tab/>
            </w:r>
            <w:r w:rsidR="00055237">
              <w:rPr>
                <w:noProof/>
                <w:webHidden/>
              </w:rPr>
              <w:fldChar w:fldCharType="begin"/>
            </w:r>
            <w:r w:rsidR="00055237">
              <w:rPr>
                <w:noProof/>
                <w:webHidden/>
              </w:rPr>
              <w:instrText xml:space="preserve"> PAGEREF _Toc11421125 \h </w:instrText>
            </w:r>
            <w:r w:rsidR="00055237">
              <w:rPr>
                <w:noProof/>
                <w:webHidden/>
              </w:rPr>
            </w:r>
            <w:r w:rsidR="00055237">
              <w:rPr>
                <w:noProof/>
                <w:webHidden/>
              </w:rPr>
              <w:fldChar w:fldCharType="separate"/>
            </w:r>
            <w:r w:rsidR="000227C0">
              <w:rPr>
                <w:noProof/>
                <w:webHidden/>
              </w:rPr>
              <w:t>16</w:t>
            </w:r>
            <w:r w:rsidR="00055237">
              <w:rPr>
                <w:noProof/>
                <w:webHidden/>
              </w:rPr>
              <w:fldChar w:fldCharType="end"/>
            </w:r>
          </w:hyperlink>
        </w:p>
        <w:p w14:paraId="3E69E982" w14:textId="7AE28454" w:rsidR="00055237" w:rsidRDefault="0036184D">
          <w:pPr>
            <w:pStyle w:val="Inhopg1"/>
            <w:rPr>
              <w:b w:val="0"/>
              <w:noProof/>
              <w:sz w:val="24"/>
              <w:szCs w:val="24"/>
              <w:lang w:val="en-US"/>
            </w:rPr>
          </w:pPr>
          <w:hyperlink w:anchor="_Toc11421126" w:history="1">
            <w:r w:rsidR="00055237" w:rsidRPr="005C1ED0">
              <w:rPr>
                <w:rStyle w:val="Hyperlink"/>
                <w:noProof/>
              </w:rPr>
              <w:t>Historisch Centrum Leeuwarden en beklimming van de Oldehove</w:t>
            </w:r>
            <w:r w:rsidR="00055237">
              <w:rPr>
                <w:noProof/>
                <w:webHidden/>
              </w:rPr>
              <w:tab/>
            </w:r>
            <w:r w:rsidR="00055237">
              <w:rPr>
                <w:noProof/>
                <w:webHidden/>
              </w:rPr>
              <w:fldChar w:fldCharType="begin"/>
            </w:r>
            <w:r w:rsidR="00055237">
              <w:rPr>
                <w:noProof/>
                <w:webHidden/>
              </w:rPr>
              <w:instrText xml:space="preserve"> PAGEREF _Toc11421126 \h </w:instrText>
            </w:r>
            <w:r w:rsidR="00055237">
              <w:rPr>
                <w:noProof/>
                <w:webHidden/>
              </w:rPr>
            </w:r>
            <w:r w:rsidR="00055237">
              <w:rPr>
                <w:noProof/>
                <w:webHidden/>
              </w:rPr>
              <w:fldChar w:fldCharType="separate"/>
            </w:r>
            <w:r w:rsidR="000227C0">
              <w:rPr>
                <w:noProof/>
                <w:webHidden/>
              </w:rPr>
              <w:t>17</w:t>
            </w:r>
            <w:r w:rsidR="00055237">
              <w:rPr>
                <w:noProof/>
                <w:webHidden/>
              </w:rPr>
              <w:fldChar w:fldCharType="end"/>
            </w:r>
          </w:hyperlink>
        </w:p>
        <w:p w14:paraId="0030004A" w14:textId="729E0B3E" w:rsidR="00055237" w:rsidRDefault="0036184D">
          <w:pPr>
            <w:pStyle w:val="Inhopg1"/>
            <w:rPr>
              <w:b w:val="0"/>
              <w:noProof/>
              <w:sz w:val="24"/>
              <w:szCs w:val="24"/>
              <w:lang w:val="en-US"/>
            </w:rPr>
          </w:pPr>
          <w:hyperlink w:anchor="_Toc11421127" w:history="1">
            <w:r w:rsidR="00055237" w:rsidRPr="005C1ED0">
              <w:rPr>
                <w:rStyle w:val="Hyperlink"/>
                <w:noProof/>
              </w:rPr>
              <w:t>Trendship</w:t>
            </w:r>
            <w:r w:rsidR="00055237">
              <w:rPr>
                <w:noProof/>
                <w:webHidden/>
              </w:rPr>
              <w:tab/>
            </w:r>
            <w:r w:rsidR="00055237">
              <w:rPr>
                <w:noProof/>
                <w:webHidden/>
              </w:rPr>
              <w:fldChar w:fldCharType="begin"/>
            </w:r>
            <w:r w:rsidR="00055237">
              <w:rPr>
                <w:noProof/>
                <w:webHidden/>
              </w:rPr>
              <w:instrText xml:space="preserve"> PAGEREF _Toc11421127 \h </w:instrText>
            </w:r>
            <w:r w:rsidR="00055237">
              <w:rPr>
                <w:noProof/>
                <w:webHidden/>
              </w:rPr>
            </w:r>
            <w:r w:rsidR="00055237">
              <w:rPr>
                <w:noProof/>
                <w:webHidden/>
              </w:rPr>
              <w:fldChar w:fldCharType="separate"/>
            </w:r>
            <w:r w:rsidR="000227C0">
              <w:rPr>
                <w:noProof/>
                <w:webHidden/>
              </w:rPr>
              <w:t>18</w:t>
            </w:r>
            <w:r w:rsidR="00055237">
              <w:rPr>
                <w:noProof/>
                <w:webHidden/>
              </w:rPr>
              <w:fldChar w:fldCharType="end"/>
            </w:r>
          </w:hyperlink>
        </w:p>
        <w:p w14:paraId="4C87C51D" w14:textId="22A9D3F0" w:rsidR="00055237" w:rsidRDefault="0036184D">
          <w:pPr>
            <w:pStyle w:val="Inhopg1"/>
            <w:rPr>
              <w:b w:val="0"/>
              <w:noProof/>
              <w:sz w:val="24"/>
              <w:szCs w:val="24"/>
              <w:lang w:val="en-US"/>
            </w:rPr>
          </w:pPr>
          <w:hyperlink w:anchor="_Toc11421128" w:history="1">
            <w:r w:rsidR="00055237" w:rsidRPr="005C1ED0">
              <w:rPr>
                <w:rStyle w:val="Hyperlink"/>
                <w:noProof/>
              </w:rPr>
              <w:t>Competenties</w:t>
            </w:r>
            <w:r w:rsidR="00055237">
              <w:rPr>
                <w:noProof/>
                <w:webHidden/>
              </w:rPr>
              <w:tab/>
            </w:r>
            <w:r w:rsidR="00055237">
              <w:rPr>
                <w:noProof/>
                <w:webHidden/>
              </w:rPr>
              <w:fldChar w:fldCharType="begin"/>
            </w:r>
            <w:r w:rsidR="00055237">
              <w:rPr>
                <w:noProof/>
                <w:webHidden/>
              </w:rPr>
              <w:instrText xml:space="preserve"> PAGEREF _Toc11421128 \h </w:instrText>
            </w:r>
            <w:r w:rsidR="00055237">
              <w:rPr>
                <w:noProof/>
                <w:webHidden/>
              </w:rPr>
            </w:r>
            <w:r w:rsidR="00055237">
              <w:rPr>
                <w:noProof/>
                <w:webHidden/>
              </w:rPr>
              <w:fldChar w:fldCharType="separate"/>
            </w:r>
            <w:r w:rsidR="000227C0">
              <w:rPr>
                <w:noProof/>
                <w:webHidden/>
              </w:rPr>
              <w:t>19</w:t>
            </w:r>
            <w:r w:rsidR="00055237">
              <w:rPr>
                <w:noProof/>
                <w:webHidden/>
              </w:rPr>
              <w:fldChar w:fldCharType="end"/>
            </w:r>
          </w:hyperlink>
        </w:p>
        <w:p w14:paraId="0FA1C627" w14:textId="3BF6C3DE" w:rsidR="00055237" w:rsidRDefault="0036184D">
          <w:pPr>
            <w:pStyle w:val="Inhopg1"/>
            <w:rPr>
              <w:b w:val="0"/>
              <w:noProof/>
              <w:sz w:val="24"/>
              <w:szCs w:val="24"/>
              <w:lang w:val="en-US"/>
            </w:rPr>
          </w:pPr>
          <w:hyperlink w:anchor="_Toc11421129" w:history="1">
            <w:r w:rsidR="00055237" w:rsidRPr="005C1ED0">
              <w:rPr>
                <w:rStyle w:val="Hyperlink"/>
                <w:noProof/>
              </w:rPr>
              <w:t>Literatuur</w:t>
            </w:r>
            <w:r w:rsidR="00055237">
              <w:rPr>
                <w:noProof/>
                <w:webHidden/>
              </w:rPr>
              <w:tab/>
            </w:r>
            <w:r w:rsidR="00055237">
              <w:rPr>
                <w:noProof/>
                <w:webHidden/>
              </w:rPr>
              <w:fldChar w:fldCharType="begin"/>
            </w:r>
            <w:r w:rsidR="00055237">
              <w:rPr>
                <w:noProof/>
                <w:webHidden/>
              </w:rPr>
              <w:instrText xml:space="preserve"> PAGEREF _Toc11421129 \h </w:instrText>
            </w:r>
            <w:r w:rsidR="00055237">
              <w:rPr>
                <w:noProof/>
                <w:webHidden/>
              </w:rPr>
            </w:r>
            <w:r w:rsidR="00055237">
              <w:rPr>
                <w:noProof/>
                <w:webHidden/>
              </w:rPr>
              <w:fldChar w:fldCharType="separate"/>
            </w:r>
            <w:r w:rsidR="000227C0">
              <w:rPr>
                <w:noProof/>
                <w:webHidden/>
              </w:rPr>
              <w:t>20</w:t>
            </w:r>
            <w:r w:rsidR="00055237">
              <w:rPr>
                <w:noProof/>
                <w:webHidden/>
              </w:rPr>
              <w:fldChar w:fldCharType="end"/>
            </w:r>
          </w:hyperlink>
        </w:p>
        <w:p w14:paraId="5D80D455" w14:textId="4C3436EA" w:rsidR="005C0F56" w:rsidRPr="003143FA" w:rsidRDefault="00267F18" w:rsidP="006026FF">
          <w:pPr>
            <w:tabs>
              <w:tab w:val="left" w:leader="dot" w:pos="6804"/>
            </w:tabs>
            <w:spacing w:line="192" w:lineRule="auto"/>
          </w:pPr>
          <w:r w:rsidRPr="003143FA">
            <w:rPr>
              <w:b/>
              <w:bCs/>
              <w:noProof/>
            </w:rPr>
            <w:fldChar w:fldCharType="end"/>
          </w:r>
        </w:p>
      </w:sdtContent>
    </w:sdt>
    <w:p w14:paraId="325EB11F" w14:textId="680411C5" w:rsidR="00CC052C" w:rsidRDefault="001C66BB" w:rsidP="004C0F12">
      <w:pPr>
        <w:pStyle w:val="Kop1"/>
      </w:pPr>
      <w:r w:rsidRPr="003143FA">
        <w:br w:type="page"/>
      </w:r>
    </w:p>
    <w:p w14:paraId="18E60DE7" w14:textId="55678167" w:rsidR="00AD45FF" w:rsidRDefault="00AD45FF" w:rsidP="00AD45FF">
      <w:pPr>
        <w:pStyle w:val="Kop1"/>
      </w:pPr>
      <w:bookmarkStart w:id="2" w:name="_Toc11421106"/>
      <w:r>
        <w:lastRenderedPageBreak/>
        <w:t>Inleiding</w:t>
      </w:r>
      <w:bookmarkEnd w:id="2"/>
    </w:p>
    <w:p w14:paraId="4CB01854" w14:textId="5ECBFBBF" w:rsidR="00AD45FF" w:rsidRDefault="00AD45FF" w:rsidP="00AD45FF">
      <w:r>
        <w:t xml:space="preserve">Regelmatig ga ik met mijn studenten op pad. Dit kan een bezoek aan de Oldehove zijn, Historisch centrum Leeuwarden, Fries museum, Rijksmuseum of een sloepentocht door de grachten van Leeuwarden. Ik vind het belangrijk dat studenten zoveel mogelijk in aanraking komen met de echte wereld door ze regelmatig uit de school te trekken. Hierdoor kom je er ook achter dat sommige studenten nog nooit een museum van binnen gezien hebben en soms best drempelvrees hebben om eens wat anders dan anders te doen. Zo heb ik een stoere student van 2m lang peentjes zien zweten omdat hij eigenlijk de Oldehove niet </w:t>
      </w:r>
      <w:r w:rsidR="003C2BFE">
        <w:t>op durfde</w:t>
      </w:r>
      <w:r>
        <w:t>. Lang</w:t>
      </w:r>
      <w:r w:rsidR="00DB641F">
        <w:t xml:space="preserve"> </w:t>
      </w:r>
      <w:r>
        <w:t>leve de groepsdruk in dat geval ;)</w:t>
      </w:r>
    </w:p>
    <w:p w14:paraId="6A0BC96B" w14:textId="613B01C9" w:rsidR="009A59A5" w:rsidRDefault="009A59A5" w:rsidP="00AD45FF"/>
    <w:p w14:paraId="108F7D19" w14:textId="77777777" w:rsidR="009A59A5" w:rsidRDefault="009A59A5" w:rsidP="009A59A5">
      <w:pPr>
        <w:keepNext/>
        <w:spacing w:before="0" w:after="0"/>
      </w:pPr>
      <w:r w:rsidRPr="009A59A5">
        <w:rPr>
          <w:rFonts w:ascii="Times New Roman" w:eastAsia="Times New Roman" w:hAnsi="Times New Roman" w:cs="Times New Roman"/>
          <w:sz w:val="24"/>
          <w:szCs w:val="24"/>
          <w:lang w:val="en-US"/>
        </w:rPr>
        <w:fldChar w:fldCharType="begin"/>
      </w:r>
      <w:r w:rsidRPr="009A59A5">
        <w:rPr>
          <w:rFonts w:ascii="Times New Roman" w:eastAsia="Times New Roman" w:hAnsi="Times New Roman" w:cs="Times New Roman"/>
          <w:sz w:val="24"/>
          <w:szCs w:val="24"/>
          <w:lang w:val="en-US"/>
        </w:rPr>
        <w:instrText xml:space="preserve"> INCLUDEPICTURE "https://dev01fc.github.io/pdg/assets/oppad/oppad.jpg" \* MERGEFORMATINET </w:instrText>
      </w:r>
      <w:r w:rsidRPr="009A59A5">
        <w:rPr>
          <w:rFonts w:ascii="Times New Roman" w:eastAsia="Times New Roman" w:hAnsi="Times New Roman" w:cs="Times New Roman"/>
          <w:sz w:val="24"/>
          <w:szCs w:val="24"/>
          <w:lang w:val="en-US"/>
        </w:rPr>
        <w:fldChar w:fldCharType="separate"/>
      </w:r>
      <w:r w:rsidRPr="009A59A5">
        <w:rPr>
          <w:rFonts w:ascii="Times New Roman" w:eastAsia="Times New Roman" w:hAnsi="Times New Roman" w:cs="Times New Roman"/>
          <w:noProof/>
          <w:sz w:val="24"/>
          <w:szCs w:val="24"/>
          <w:lang w:val="en-US"/>
        </w:rPr>
        <w:drawing>
          <wp:inline distT="0" distB="0" distL="0" distR="0" wp14:anchorId="683AC0A8" wp14:editId="2EA9B9A7">
            <wp:extent cx="5486400" cy="2837815"/>
            <wp:effectExtent l="0" t="0" r="0" b="0"/>
            <wp:docPr id="18" name="Picture 18" descr="Op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 p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37815"/>
                    </a:xfrm>
                    <a:prstGeom prst="rect">
                      <a:avLst/>
                    </a:prstGeom>
                    <a:noFill/>
                    <a:ln>
                      <a:noFill/>
                    </a:ln>
                  </pic:spPr>
                </pic:pic>
              </a:graphicData>
            </a:graphic>
          </wp:inline>
        </w:drawing>
      </w:r>
      <w:r w:rsidRPr="009A59A5">
        <w:rPr>
          <w:rFonts w:ascii="Times New Roman" w:eastAsia="Times New Roman" w:hAnsi="Times New Roman" w:cs="Times New Roman"/>
          <w:sz w:val="24"/>
          <w:szCs w:val="24"/>
          <w:lang w:val="en-US"/>
        </w:rPr>
        <w:fldChar w:fldCharType="end"/>
      </w:r>
    </w:p>
    <w:p w14:paraId="30FDE762" w14:textId="72C8539D" w:rsidR="009A59A5" w:rsidRPr="00DB641F" w:rsidRDefault="009A59A5" w:rsidP="009A59A5">
      <w:pPr>
        <w:pStyle w:val="Bijschrift"/>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1</w:t>
      </w:r>
      <w:r>
        <w:fldChar w:fldCharType="end"/>
      </w:r>
      <w:r>
        <w:t xml:space="preserve"> Mediavormgeving (2e jaars)</w:t>
      </w:r>
    </w:p>
    <w:p w14:paraId="2FC06CCA" w14:textId="77777777" w:rsidR="009A59A5" w:rsidRDefault="009A59A5" w:rsidP="00AD45FF"/>
    <w:p w14:paraId="0FD7AC96" w14:textId="77777777" w:rsidR="00AD45FF" w:rsidRDefault="00AD45FF">
      <w:pPr>
        <w:spacing w:before="0" w:after="80"/>
        <w:rPr>
          <w:rFonts w:asciiTheme="majorHAnsi" w:eastAsiaTheme="majorEastAsia" w:hAnsiTheme="majorHAnsi" w:cstheme="majorBidi"/>
          <w:b/>
          <w:bCs/>
          <w:color w:val="9D3511" w:themeColor="accent1" w:themeShade="BF"/>
          <w:sz w:val="28"/>
          <w:szCs w:val="28"/>
        </w:rPr>
      </w:pPr>
      <w:r>
        <w:br w:type="page"/>
      </w:r>
    </w:p>
    <w:p w14:paraId="106D9D4A" w14:textId="4A288734" w:rsidR="00AD45FF" w:rsidRDefault="00AD45FF" w:rsidP="00AD45FF">
      <w:pPr>
        <w:pStyle w:val="Kop1"/>
      </w:pPr>
      <w:bookmarkStart w:id="3" w:name="_Toc11421107"/>
      <w:r>
        <w:lastRenderedPageBreak/>
        <w:t>Samenvatting</w:t>
      </w:r>
      <w:bookmarkEnd w:id="3"/>
    </w:p>
    <w:p w14:paraId="73EA5D1B" w14:textId="081DBB82" w:rsidR="00AD45FF" w:rsidRDefault="00AD45FF" w:rsidP="00AD45FF">
      <w:r>
        <w:t xml:space="preserve">De excursies die ik organiseer hebben altijd een didactisch doel wat duidelijk </w:t>
      </w:r>
      <w:r w:rsidR="009A59A5">
        <w:t>van tevoren</w:t>
      </w:r>
      <w:r>
        <w:t xml:space="preserve"> is vastgesteld en is gecommuniceerd met de studenten in kwestie. Ik gebruik de OVUR</w:t>
      </w:r>
      <w:r w:rsidR="009A59A5">
        <w:t>-</w:t>
      </w:r>
      <w:r>
        <w:t xml:space="preserve">methode om de excursies voor te bereiden. Het OVUR-model is een algemeen model voor methodisch werken. Ik werk dan in vier fasen: </w:t>
      </w:r>
      <w:r w:rsidR="009A59A5">
        <w:t>oriëntatie</w:t>
      </w:r>
      <w:r>
        <w:t>, de voorbereiding, de uitvoering en de reflectie. In dit product vertel ik over een aantal van de excursies die ik heb uitgevoerd en leg voor een uit hoe de verschillende voorbereidingsstappen, evaluatie en reflectie zijn uitgevoerd.</w:t>
      </w:r>
    </w:p>
    <w:p w14:paraId="0102B8D8" w14:textId="70C43BC6" w:rsidR="00AD45FF" w:rsidRDefault="00AD45FF" w:rsidP="00AD45FF">
      <w:r>
        <w:t>De: ‘ik-het-context-wij’ van dit product is: Het doel is dat ik mij (ik) ontwikkel als docent, in samenwerking met mijn collega’s, (het) doormiddel van het organiseren van activiteiten buiten de school voor een zelfgekozen publiek, mijn groepen (wij). De eerste casus heb ik het meest uitgebreid uitgewerkt de resterende voorbeelden heb ik omwille van de leesbaarheid samenvattend uitgeschreven. In het laatste hoofdstuk staat mijn conclusie op basis van mijn ervaringen tijdens en na het maken van dit product.</w:t>
      </w:r>
    </w:p>
    <w:p w14:paraId="33361909" w14:textId="77777777" w:rsidR="009A59A5" w:rsidRDefault="009A59A5" w:rsidP="00AD45FF"/>
    <w:p w14:paraId="37542257" w14:textId="77777777" w:rsidR="009A59A5" w:rsidRDefault="009A59A5" w:rsidP="009A59A5">
      <w:pPr>
        <w:keepNext/>
        <w:spacing w:before="0" w:after="0"/>
        <w:jc w:val="center"/>
      </w:pPr>
      <w:r w:rsidRPr="009A59A5">
        <w:rPr>
          <w:rFonts w:ascii="Times New Roman" w:eastAsia="Times New Roman" w:hAnsi="Times New Roman" w:cs="Times New Roman"/>
          <w:sz w:val="24"/>
          <w:szCs w:val="24"/>
          <w:lang w:val="en-US"/>
        </w:rPr>
        <w:fldChar w:fldCharType="begin"/>
      </w:r>
      <w:r w:rsidRPr="009A59A5">
        <w:rPr>
          <w:rFonts w:ascii="Times New Roman" w:eastAsia="Times New Roman" w:hAnsi="Times New Roman" w:cs="Times New Roman"/>
          <w:sz w:val="24"/>
          <w:szCs w:val="24"/>
          <w:lang w:val="en-US"/>
        </w:rPr>
        <w:instrText xml:space="preserve"> INCLUDEPICTURE "https://dev01fc.github.io/pdg/assets/oppad/LightChallenge/collage.jpg" \* MERGEFORMATINET </w:instrText>
      </w:r>
      <w:r w:rsidRPr="009A59A5">
        <w:rPr>
          <w:rFonts w:ascii="Times New Roman" w:eastAsia="Times New Roman" w:hAnsi="Times New Roman" w:cs="Times New Roman"/>
          <w:sz w:val="24"/>
          <w:szCs w:val="24"/>
          <w:lang w:val="en-US"/>
        </w:rPr>
        <w:fldChar w:fldCharType="separate"/>
      </w:r>
      <w:r w:rsidRPr="009A59A5">
        <w:rPr>
          <w:rFonts w:ascii="Times New Roman" w:eastAsia="Times New Roman" w:hAnsi="Times New Roman" w:cs="Times New Roman"/>
          <w:noProof/>
          <w:sz w:val="24"/>
          <w:szCs w:val="24"/>
          <w:lang w:val="en-US"/>
        </w:rPr>
        <w:drawing>
          <wp:inline distT="0" distB="0" distL="0" distR="0" wp14:anchorId="0DB6C1D5" wp14:editId="32255BDC">
            <wp:extent cx="5073650" cy="4058920"/>
            <wp:effectExtent l="0" t="0" r="6350" b="5080"/>
            <wp:docPr id="23" name="Picture 23" descr="https://dev01fc.github.io/pdg/assets/oppad/LightChallenge/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01fc.github.io/pdg/assets/oppad/LightChallenge/collag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3650" cy="4058920"/>
                    </a:xfrm>
                    <a:prstGeom prst="rect">
                      <a:avLst/>
                    </a:prstGeom>
                    <a:noFill/>
                    <a:ln>
                      <a:noFill/>
                    </a:ln>
                  </pic:spPr>
                </pic:pic>
              </a:graphicData>
            </a:graphic>
          </wp:inline>
        </w:drawing>
      </w:r>
      <w:r w:rsidRPr="009A59A5">
        <w:rPr>
          <w:rFonts w:ascii="Times New Roman" w:eastAsia="Times New Roman" w:hAnsi="Times New Roman" w:cs="Times New Roman"/>
          <w:sz w:val="24"/>
          <w:szCs w:val="24"/>
          <w:lang w:val="en-US"/>
        </w:rPr>
        <w:fldChar w:fldCharType="end"/>
      </w:r>
    </w:p>
    <w:p w14:paraId="3736B855" w14:textId="289CE208" w:rsidR="009A59A5" w:rsidRPr="00DB641F" w:rsidRDefault="009A59A5" w:rsidP="009A59A5">
      <w:pPr>
        <w:pStyle w:val="Bijschrift"/>
        <w:jc w:val="center"/>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2</w:t>
      </w:r>
      <w:r>
        <w:fldChar w:fldCharType="end"/>
      </w:r>
      <w:r>
        <w:t xml:space="preserve"> Werkend prototype (lichtboom), tweede prijs behaald bij de Light Challenge, AOT en CV studenten</w:t>
      </w:r>
    </w:p>
    <w:p w14:paraId="7C2EF688" w14:textId="77777777" w:rsidR="009A59A5" w:rsidRDefault="009A59A5" w:rsidP="00AD45FF"/>
    <w:p w14:paraId="18A4B504" w14:textId="77777777" w:rsidR="009A59A5" w:rsidRDefault="009A59A5">
      <w:pPr>
        <w:spacing w:before="0" w:after="80"/>
        <w:rPr>
          <w:rFonts w:asciiTheme="majorHAnsi" w:eastAsiaTheme="majorEastAsia" w:hAnsiTheme="majorHAnsi" w:cstheme="majorBidi"/>
          <w:b/>
          <w:bCs/>
          <w:color w:val="9D3511" w:themeColor="accent1" w:themeShade="BF"/>
          <w:sz w:val="28"/>
          <w:szCs w:val="28"/>
        </w:rPr>
      </w:pPr>
      <w:r>
        <w:br w:type="page"/>
      </w:r>
    </w:p>
    <w:p w14:paraId="6079D676" w14:textId="73477D74" w:rsidR="00AD45FF" w:rsidRDefault="00AD45FF" w:rsidP="00AD45FF">
      <w:pPr>
        <w:pStyle w:val="Kop1"/>
      </w:pPr>
      <w:bookmarkStart w:id="4" w:name="_Toc11421108"/>
      <w:r>
        <w:lastRenderedPageBreak/>
        <w:t>Rijksmuseum</w:t>
      </w:r>
      <w:bookmarkEnd w:id="4"/>
    </w:p>
    <w:p w14:paraId="4A0034D2" w14:textId="21451BC8" w:rsidR="00AD45FF" w:rsidRDefault="00AD45FF" w:rsidP="00AD45FF">
      <w:r>
        <w:t>Persoonlijke leerdoelen zijn aan het einde van dit document opgenoemd en toegelicht.</w:t>
      </w:r>
    </w:p>
    <w:p w14:paraId="4D810389" w14:textId="77777777" w:rsidR="009A59A5" w:rsidRDefault="009A59A5" w:rsidP="009A59A5">
      <w:pPr>
        <w:keepNext/>
        <w:spacing w:before="0" w:after="0"/>
      </w:pPr>
      <w:r w:rsidRPr="009A59A5">
        <w:rPr>
          <w:rFonts w:ascii="Times New Roman" w:eastAsia="Times New Roman" w:hAnsi="Times New Roman" w:cs="Times New Roman"/>
          <w:sz w:val="24"/>
          <w:szCs w:val="24"/>
          <w:lang w:val="en-US"/>
        </w:rPr>
        <w:fldChar w:fldCharType="begin"/>
      </w:r>
      <w:r w:rsidRPr="009A59A5">
        <w:rPr>
          <w:rFonts w:ascii="Times New Roman" w:eastAsia="Times New Roman" w:hAnsi="Times New Roman" w:cs="Times New Roman"/>
          <w:sz w:val="24"/>
          <w:szCs w:val="24"/>
          <w:lang w:val="en-US"/>
        </w:rPr>
        <w:instrText xml:space="preserve"> INCLUDEPICTURE "https://dev01fc.github.io/pdg/assets/oppad/Rijksmuseum/banner.jpg" \* MERGEFORMATINET </w:instrText>
      </w:r>
      <w:r w:rsidRPr="009A59A5">
        <w:rPr>
          <w:rFonts w:ascii="Times New Roman" w:eastAsia="Times New Roman" w:hAnsi="Times New Roman" w:cs="Times New Roman"/>
          <w:sz w:val="24"/>
          <w:szCs w:val="24"/>
          <w:lang w:val="en-US"/>
        </w:rPr>
        <w:fldChar w:fldCharType="separate"/>
      </w:r>
      <w:r w:rsidRPr="009A59A5">
        <w:rPr>
          <w:rFonts w:ascii="Times New Roman" w:eastAsia="Times New Roman" w:hAnsi="Times New Roman" w:cs="Times New Roman"/>
          <w:noProof/>
          <w:sz w:val="24"/>
          <w:szCs w:val="24"/>
          <w:lang w:val="en-US"/>
        </w:rPr>
        <w:drawing>
          <wp:inline distT="0" distB="0" distL="0" distR="0" wp14:anchorId="11485C59" wp14:editId="704CC999">
            <wp:extent cx="5486400" cy="1387475"/>
            <wp:effectExtent l="0" t="0" r="0" b="0"/>
            <wp:docPr id="26" name="Picture 26" descr="https://dev01fc.github.io/pdg/assets/oppad/Rijksmuseum/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01fc.github.io/pdg/assets/oppad/Rijksmuseum/bann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87475"/>
                    </a:xfrm>
                    <a:prstGeom prst="rect">
                      <a:avLst/>
                    </a:prstGeom>
                    <a:noFill/>
                    <a:ln>
                      <a:noFill/>
                    </a:ln>
                  </pic:spPr>
                </pic:pic>
              </a:graphicData>
            </a:graphic>
          </wp:inline>
        </w:drawing>
      </w:r>
      <w:r w:rsidRPr="009A59A5">
        <w:rPr>
          <w:rFonts w:ascii="Times New Roman" w:eastAsia="Times New Roman" w:hAnsi="Times New Roman" w:cs="Times New Roman"/>
          <w:sz w:val="24"/>
          <w:szCs w:val="24"/>
          <w:lang w:val="en-US"/>
        </w:rPr>
        <w:fldChar w:fldCharType="end"/>
      </w:r>
    </w:p>
    <w:p w14:paraId="200B7210" w14:textId="4FA1E6A3" w:rsidR="009A59A5" w:rsidRPr="00DB641F" w:rsidRDefault="009A59A5" w:rsidP="009A59A5">
      <w:pPr>
        <w:pStyle w:val="Bijschrift"/>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3</w:t>
      </w:r>
      <w:r>
        <w:fldChar w:fldCharType="end"/>
      </w:r>
      <w:r>
        <w:t xml:space="preserve"> Met mediavormgeving groep naar het Rijksmuseum</w:t>
      </w:r>
    </w:p>
    <w:p w14:paraId="7D97102C" w14:textId="1F3CD00A" w:rsidR="00AD45FF" w:rsidRDefault="00AD45FF" w:rsidP="009A59A5">
      <w:pPr>
        <w:pStyle w:val="Kop2"/>
      </w:pPr>
      <w:bookmarkStart w:id="5" w:name="_Toc11421109"/>
      <w:r>
        <w:t>Oriëntatie</w:t>
      </w:r>
      <w:bookmarkEnd w:id="5"/>
    </w:p>
    <w:p w14:paraId="6C4A89E3" w14:textId="7B05E01A" w:rsidR="00AD45FF" w:rsidRDefault="00AD45FF" w:rsidP="00AD45FF">
      <w:r>
        <w:t>Bij alle vakken die ik geef speelt creativiteit een heel belangrijke rol. Veel studenten lopen hier vaak in vast doordat ze in hun vooropleiding helemaal gedrild zijn om binnen de lijntjes te kleuren en om precies te doen wat hun wordt opgedragen.</w:t>
      </w:r>
    </w:p>
    <w:p w14:paraId="3B0A5075" w14:textId="2B7348CC" w:rsidR="00AD45FF" w:rsidRDefault="00AD45FF" w:rsidP="00AD45FF">
      <w:r>
        <w:t>Om die redenen neem ik studenten graag mee naar inspirerende plekken. Deze excursie heb ik samen met drie collega’s voorbereid en uitgevoerd. We hebben voor het Rijksmuseum gekozen om dat dit een wereldwijd begrip is en studenten niet alleen in aanraking brengt met kunst, maar ook met het hele reizen ernaartoe. Veel studenten zijn nog nooit buiten Friesland geweest.</w:t>
      </w:r>
    </w:p>
    <w:p w14:paraId="1E4334E2" w14:textId="00BC7DA0" w:rsidR="00AD45FF" w:rsidRDefault="00AD45FF" w:rsidP="009A59A5">
      <w:pPr>
        <w:pStyle w:val="Kop2"/>
      </w:pPr>
      <w:bookmarkStart w:id="6" w:name="_Toc11421110"/>
      <w:r>
        <w:t>Voorbereiding</w:t>
      </w:r>
      <w:bookmarkEnd w:id="6"/>
    </w:p>
    <w:p w14:paraId="1026072A" w14:textId="5A2C097D" w:rsidR="00AD45FF" w:rsidRDefault="00AD45FF" w:rsidP="00AD45FF">
      <w:r>
        <w:t xml:space="preserve">De voorbereiding was een heel gedoe. Met name het financiële deel. We mochten namelijk niet de studenten verplichten om (mee) te betalen aan de reis en museumkosten. Veel studenten hadden een </w:t>
      </w:r>
      <w:proofErr w:type="spellStart"/>
      <w:r>
        <w:t>OV-jaarkaart</w:t>
      </w:r>
      <w:proofErr w:type="spellEnd"/>
      <w:r>
        <w:t xml:space="preserve">, maar een aantal ook niet. Ons idee was om solidair de kosten te delen zodat iedereen een beetje mee betaalde aan de mensen zonder OV. Dit resulteerde in boze moeders aan de telefoon </w:t>
      </w:r>
      <w:r>
        <w:t> die van deze letterlijk paar euro een probleem maakte. Ook het prikken van de datum was een uitdaging met schoolroosters en beschikbaarheid van het museum. Voor studenten die niet mee wilden of konden moest een alternatief programma worden voorbereid met behulp van collega’s die achter bleven.</w:t>
      </w:r>
    </w:p>
    <w:p w14:paraId="4016DCF2" w14:textId="6674DA40" w:rsidR="00AD45FF" w:rsidRDefault="00AD45FF" w:rsidP="00AD45FF">
      <w:r>
        <w:t>De studenten die meegingen zijn van tevoren besproken zodat we potentiele problemen op het gebied van discipline of zorg konden voorzien. Er bleken geen extreme gevallen in de groep te zitten die extra aandacht nodig hebben.</w:t>
      </w:r>
    </w:p>
    <w:p w14:paraId="1F03E7E3" w14:textId="2BE5A663" w:rsidR="00AD45FF" w:rsidRDefault="00AD45FF" w:rsidP="00AD45FF">
      <w:r>
        <w:t>Om de studenten zoveel mogelijk door het museum te leiden hebben we uitgezocht hoe dit het beste kon. Er bleek een mobiele App beschikbaar te zijn waarin allemaal opdrachten zijn opgenomen die studenten zouden moeten gaan uitvoeren. De resultaten konden dan achteraf worden ingeleverd. De instructie zal ik bij het museum geven aan de groepjes. De studenten krijgen op het station instructies over hoe ze op Amsterdam Centraal komen. Daar wordt uitgelegd hoe ze bij het museum komen.</w:t>
      </w:r>
    </w:p>
    <w:p w14:paraId="02A35E8D" w14:textId="242CF557" w:rsidR="00AD45FF" w:rsidRDefault="00AD45FF" w:rsidP="00AD45FF">
      <w:r>
        <w:t>Het was helaas niet mogelijk om een gids van het museum te boeken, we hadden dit wel graag gewild.</w:t>
      </w:r>
    </w:p>
    <w:p w14:paraId="506EE904" w14:textId="77777777" w:rsidR="00AD45FF" w:rsidRDefault="00AD45FF" w:rsidP="009A59A5">
      <w:pPr>
        <w:pStyle w:val="Kop2"/>
      </w:pPr>
      <w:bookmarkStart w:id="7" w:name="_Toc11421111"/>
      <w:r>
        <w:lastRenderedPageBreak/>
        <w:t>Uitvoering</w:t>
      </w:r>
      <w:bookmarkEnd w:id="7"/>
    </w:p>
    <w:p w14:paraId="4DB10339" w14:textId="6BCCC81F" w:rsidR="00AD45FF" w:rsidRDefault="00AD45FF" w:rsidP="00AD45FF">
      <w:r>
        <w:t xml:space="preserve">Door de mix van 18+ en minderjarige studenten was het tijdens de reis goed opletten temeer ook dat er overgestapt moest worden. 18+ studenten zijn min of meer zelfverantwoordelijk, maar de minderjarigen moesten we wel in de gaten houden. Na een </w:t>
      </w:r>
      <w:proofErr w:type="spellStart"/>
      <w:r>
        <w:t>head</w:t>
      </w:r>
      <w:proofErr w:type="spellEnd"/>
      <w:r>
        <w:t xml:space="preserve"> </w:t>
      </w:r>
      <w:proofErr w:type="spellStart"/>
      <w:r>
        <w:t>count</w:t>
      </w:r>
      <w:proofErr w:type="spellEnd"/>
      <w:r>
        <w:t xml:space="preserve"> bleek iedereen op Amsterdam Centraal aangekomen.</w:t>
      </w:r>
    </w:p>
    <w:p w14:paraId="0BD77130" w14:textId="2A262BF9" w:rsidR="00AD45FF" w:rsidRDefault="00AD45FF" w:rsidP="00AD45FF">
      <w:r>
        <w:t>Nu kwam de volgende uitdaging om ze bij elkaar te houden en in de juiste trams te stoppen (we hebben overwogen om te gaan lopen, maar het risico op ‘verdwalen’ vonden we te groot). Studenten stapten zelfstandig op de tram en namen de minder stadse studenten op sleeptouw.</w:t>
      </w:r>
    </w:p>
    <w:p w14:paraId="111B158F" w14:textId="1571B9B7" w:rsidR="00AD45FF" w:rsidRDefault="00AD45FF" w:rsidP="00AD45FF">
      <w:r>
        <w:t>Bij het museum waren alle studenten weer compleet en hebben we alle jassen en tassen verzameld. Het bleek heel erg druk in het museum en onze studenten mochten 1.5 uur in het museum rondkijken. In de hal van het museum heb ik de studenten uitleg gegeven over het gebruik van de app en wat ze naderhand weer moesten inleveren. Dit bleek een hele uitdaging in de drukte van de hal, daarom heb ik besloten per groepje uitleg te geven.</w:t>
      </w:r>
    </w:p>
    <w:p w14:paraId="20D70E22" w14:textId="46EE552E" w:rsidR="00AD45FF" w:rsidRDefault="00AD45FF" w:rsidP="00AD45FF">
      <w:r>
        <w:t>Vervolgens zijn de studenten zelfstandig en gewapend met de App het museum in gegaan. Wij als begeleiders hebben het zover als mogelijk van een afstandje in de gaten gehouden.</w:t>
      </w:r>
    </w:p>
    <w:p w14:paraId="15798DBE" w14:textId="4046AC4A" w:rsidR="00AD45FF" w:rsidRDefault="00AD45FF" w:rsidP="00AD45FF">
      <w:r>
        <w:t>Na een uurtje hebben we de studenten weer opgevangen in de hal, sommige studenten zaten hier al even.</w:t>
      </w:r>
    </w:p>
    <w:p w14:paraId="626AAE11" w14:textId="724C5FE8" w:rsidR="00AD45FF" w:rsidRDefault="00AD45FF" w:rsidP="00AD45FF">
      <w:r>
        <w:t>Na het bezoek aan het museum hebben we een onderverdeling gemaakt tussen de studenten die 18+ waren en &lt;18. De minderjarige groep hebben we gevraagd wie er mee terug wilde of die nog even wilden blijven. De studenten die mee terug wilden zijn met ons meegegaan en van de studenten die wilden blijven is contact geweest met de ouders om toestemming te vragen. Dit bleek in de praktijk geen probleem.</w:t>
      </w:r>
    </w:p>
    <w:p w14:paraId="15637BB6" w14:textId="77083CFE" w:rsidR="00AD45FF" w:rsidRDefault="00AD45FF" w:rsidP="00AD45FF">
      <w:r>
        <w:t>Uiteindelijk is iedereen weer veilig in Leeuwarden aangekomen. De resultaten van de App opdrachten bleken heel beperkt.</w:t>
      </w:r>
    </w:p>
    <w:p w14:paraId="6AC5D2AA" w14:textId="1218C3E7" w:rsidR="00AD45FF" w:rsidRDefault="00AD45FF" w:rsidP="009A59A5">
      <w:pPr>
        <w:pStyle w:val="Kop2"/>
      </w:pPr>
      <w:bookmarkStart w:id="8" w:name="_Toc11421112"/>
      <w:r>
        <w:t>Evaluatie &amp; reflectie</w:t>
      </w:r>
      <w:bookmarkEnd w:id="8"/>
    </w:p>
    <w:p w14:paraId="38BABCF3" w14:textId="5B20307C" w:rsidR="00AD45FF" w:rsidRDefault="00AD45FF" w:rsidP="00AD45FF">
      <w:r>
        <w:t>De excursie is logistiek allemaal goed verlopen. Ik vond het wel spannend om met een deel minderjarige studenten op pad te gaan temeer ook omdat ik de groep niet zo goed kende en niet meteen precies wist wie 18+ was en wie niet. Terwijl je onderweg bent is het een hele uitdaging om de groep in de gaten te houden en moet je er soms toch op vertrouwen dat ze als groep op de juiste plek aanbelanden. Nu maakt dat iedereen een telefoon heeft het wel gemakkelijker. Hier hebben we ook gebruik van gemaakt op het moment dat er iemand ontbrak. Niemand is kwijtgeraakt en ook naderhand geen telefoontjes van ouders gehad o.i.d. Het was erg handig om met meerdere docenten te zijn, zo’n grote groep i.c.m. reizen met verschillende vorm van OV vergt meerdere paar ogen. Dit had ik ook nog niet eerder gedaan en heb veel geleerd van mijn collega’s. Het onderscheid in aanpak van minder en meerderjarig, het organiseren van OV en het regelen van budget binnen de school.</w:t>
      </w:r>
    </w:p>
    <w:p w14:paraId="6EEF8540" w14:textId="77777777" w:rsidR="00AD45FF" w:rsidRDefault="00AD45FF" w:rsidP="00AD45FF">
      <w:r>
        <w:t>We hebben de studenten naderhand geïnterviewd en tips en tops afgenomen. De studenten hebben het als een leerzame en leuke dag ervaren. De inspiratie hebben ze meegenomen in de opdrachten die ze in de volgende leereenheid moesten maken. Dit moesten ze dat ook in de assessments aantonen (wat ook gebeurde).</w:t>
      </w:r>
    </w:p>
    <w:p w14:paraId="75D7D352" w14:textId="77777777" w:rsidR="00AD45FF" w:rsidRDefault="00AD45FF" w:rsidP="00AD45FF"/>
    <w:p w14:paraId="7BF5EEBA" w14:textId="7CF0EE65" w:rsidR="00AD45FF" w:rsidRDefault="00AD45FF" w:rsidP="00AD45FF">
      <w:r>
        <w:lastRenderedPageBreak/>
        <w:t>Wat wel erg tegenviel was hoe snel sommige studenten al ‘klaar’ waren met het museum en weer op de trap zaten te wachten, ook met in het achterhoofd over hoeveel werk we als docenten eraan hadden gehad om dit bezoek voor elkaar te krijgen. Dit voelt erg ondankbaar en ik kon dit gedrag niet goed begrijpen. Het kwam op mij over als een stel verwende kinderen. We hebben hier ook naar gevraagd waarop de reactie was dat ze het allemaal al hadden gezien en er wel klaar mee waren. Het heeft mij geleerd om niet hetzelfde enthousiasme te verwachten van mijn studenten t.o.v. mijn eigen enthousiasme en vooral te blijven proberen te achterhalen waarom een student niet geprikkeld wordt.</w:t>
      </w:r>
    </w:p>
    <w:p w14:paraId="01081D63" w14:textId="41F6815E" w:rsidR="00AD45FF" w:rsidRDefault="00AD45FF" w:rsidP="00AD45FF">
      <w:r>
        <w:t>Ook het gebruik van de app had niet de werking die we voor ogen hadden. De app had moeten triggeren dat studenten op zoveel mogelijk verschillende plekken in het museum zouden komen. De opdrachten zijn minimaal ingeleverd. Dit hebben we besproken en verwachten dat dit komt omdat er geen duidelijke consequentie aan vast zat op het moment dat het ingeleverde werk onvoldoende was. Vragende aan studenten kregen we antwoorden als ‘niet aan gedacht’, ‘wist niet wat ik moest doen’, e.d. Als ik dit weer zou doen zou ik de app op school al bespreken en duidelijke afspraken over de verplichting maken (en consequentie van niet of voldoende inleveren). Dit vind ik wel jammer, ik hou niet van dit soort afdwingen.</w:t>
      </w:r>
    </w:p>
    <w:p w14:paraId="7AC92462" w14:textId="28CDC38C" w:rsidR="00AD45FF" w:rsidRDefault="00AD45FF" w:rsidP="00AD45FF">
      <w:r>
        <w:t>Voor alle uitleg geldt overigens dat ik dit in het vervolg voor wil bespreken op school en niet meer op stations en in museumhallen waar het heel rumoerig is. Het is heel lastig hier informatie over te brengen terwijl je studenten in de stuiterstand zitten.</w:t>
      </w:r>
    </w:p>
    <w:p w14:paraId="53D975EE" w14:textId="78D3A7E0" w:rsidR="00AD45FF" w:rsidRDefault="00AD45FF" w:rsidP="009A59A5">
      <w:pPr>
        <w:pStyle w:val="Kop2"/>
      </w:pPr>
      <w:bookmarkStart w:id="9" w:name="_Toc11421113"/>
      <w:r>
        <w:t>Leerdoelen</w:t>
      </w:r>
      <w:bookmarkEnd w:id="9"/>
    </w:p>
    <w:p w14:paraId="588DFB2F" w14:textId="77777777" w:rsidR="00AD45FF" w:rsidRPr="009A59A5" w:rsidRDefault="00AD45FF" w:rsidP="00AD45FF">
      <w:pPr>
        <w:rPr>
          <w:i/>
        </w:rPr>
      </w:pPr>
      <w:r w:rsidRPr="009A59A5">
        <w:rPr>
          <w:i/>
        </w:rPr>
        <w:t>Samenwerken met collega’s</w:t>
      </w:r>
    </w:p>
    <w:p w14:paraId="0591B818" w14:textId="6ADC2A4B" w:rsidR="00AD45FF" w:rsidRDefault="00AD45FF" w:rsidP="00AD45FF">
      <w:r>
        <w:t>Het samenwerken met collega’s is gelukt, ik ben me er ook meer bewust geworden van de meerwaarde hiervan. Van nature ben ik erg geneigd om de dingen naar mijzelf toe te trekken en niet zo snel anderen te vragen. Dit heb ik anders gedaan voor, in en na deze excursie.</w:t>
      </w:r>
    </w:p>
    <w:p w14:paraId="425032BB" w14:textId="77777777" w:rsidR="00AD45FF" w:rsidRDefault="00AD45FF" w:rsidP="00AD45FF">
      <w:r>
        <w:t>Regelgeving m.b.t. minder en meerderjarigen</w:t>
      </w:r>
    </w:p>
    <w:p w14:paraId="1E2420EC" w14:textId="1B4F6B12" w:rsidR="00AD45FF" w:rsidRDefault="00AD45FF" w:rsidP="00AD45FF">
      <w:r>
        <w:t>Het is nu helder en in de praktijk toegepast. Ook is duidelijk dat dit in de praktijk best een uitdaging kan zijn wanneer groepen gemengd zijn.</w:t>
      </w:r>
    </w:p>
    <w:p w14:paraId="6B0FC7E9" w14:textId="77777777" w:rsidR="00AD45FF" w:rsidRPr="009A59A5" w:rsidRDefault="00AD45FF" w:rsidP="00AD45FF">
      <w:pPr>
        <w:rPr>
          <w:i/>
        </w:rPr>
      </w:pPr>
      <w:r w:rsidRPr="009A59A5">
        <w:rPr>
          <w:i/>
        </w:rPr>
        <w:t>Kruisbestuiving meerdere vakken</w:t>
      </w:r>
    </w:p>
    <w:p w14:paraId="459CE338" w14:textId="50CB53B3" w:rsidR="00AD45FF" w:rsidRDefault="00AD45FF" w:rsidP="00AD45FF">
      <w:r>
        <w:t>De meeste van mijn excursies zijn met groepen bestaande uit verschillende opleidingen. Met mijn gemixte groepen ‘Inspelen op innovaties’ was het erg leuk om te zien dat de verschillende disciplines op verschillende manieren de expositie van Eric van Hove hebben beleefd. De studenten autotechniek waren geraakt door de uit verschillende onderdelen bestaande oude auto die er stond en in mechanische onderdelen terwijl een handel student weer heel pragmatisch naar de stukken keek en meer logistieke vragen stelde.</w:t>
      </w:r>
    </w:p>
    <w:p w14:paraId="2EC5AEF7" w14:textId="77777777" w:rsidR="00AD45FF" w:rsidRPr="009A59A5" w:rsidRDefault="00AD45FF" w:rsidP="00AD45FF">
      <w:pPr>
        <w:rPr>
          <w:i/>
        </w:rPr>
      </w:pPr>
      <w:r w:rsidRPr="009A59A5">
        <w:rPr>
          <w:i/>
        </w:rPr>
        <w:t>Je kunt ontwikkelingen in het werkveld koppelen aan leervragen van studenten</w:t>
      </w:r>
    </w:p>
    <w:p w14:paraId="5E102CDA" w14:textId="2356E2C7" w:rsidR="00AD45FF" w:rsidRDefault="00AD45FF" w:rsidP="00AD45FF">
      <w:r>
        <w:t xml:space="preserve">De excursies die ik heb georganiseer zijn altijd n.a.v. leervragen of in ieder geval de context waar de studenten nu mee bezig zijn. In sommige gevallen stuur ik studenten ook op pad om te gaan netwerken, voorbeelden zijn het jaarlijkse congres </w:t>
      </w:r>
      <w:proofErr w:type="spellStart"/>
      <w:r>
        <w:t>Trendship</w:t>
      </w:r>
      <w:proofErr w:type="spellEnd"/>
      <w:r>
        <w:t xml:space="preserve"> (ik regel dan kaarten voor Applicatieontwikkelaar studenten) en de Bedrijvencontactdagen. Studenten moeten bij de </w:t>
      </w:r>
      <w:proofErr w:type="gramStart"/>
      <w:r>
        <w:t>BCD interviews</w:t>
      </w:r>
      <w:proofErr w:type="gramEnd"/>
      <w:r>
        <w:t xml:space="preserve"> afnemen met de bedrijven die hier een stand hebben om te achterhalen welke </w:t>
      </w:r>
      <w:r>
        <w:lastRenderedPageBreak/>
        <w:t>ontwikkelingen in hun vakgebied spelen en hoe bedrijven omgaan met kansen en bedreigingen die ontstaan door nieuwe technieken of veranderingen in de maatschappij.</w:t>
      </w:r>
    </w:p>
    <w:p w14:paraId="2D957CD7" w14:textId="77777777" w:rsidR="00AD45FF" w:rsidRPr="009A59A5" w:rsidRDefault="00AD45FF" w:rsidP="00AD45FF">
      <w:pPr>
        <w:rPr>
          <w:i/>
        </w:rPr>
      </w:pPr>
      <w:r w:rsidRPr="009A59A5">
        <w:rPr>
          <w:i/>
        </w:rPr>
        <w:t>Je geeft proces- en taakgerichte begeleiding in verschillende leercontexten</w:t>
      </w:r>
    </w:p>
    <w:p w14:paraId="53CA5810" w14:textId="5746C395" w:rsidR="00AD45FF" w:rsidRDefault="00AD45FF" w:rsidP="00AD45FF">
      <w:r>
        <w:t>In mij excursies kies ik soms alleen een faciliterende rol en moeten de studenten zich voor de rest zelf redden en soms neem ik een veel meer sturende en controlerende rol aan. Welke rol ik kies hangt van de groep af en hoe ver de groep de transitie heeft gemaakt van taak gestuurd naar verantwoordelijkheid gestuurd. Naar verantwoordelijkheid gestuurd leiden is altijd mijn doel.</w:t>
      </w:r>
    </w:p>
    <w:p w14:paraId="14A13D6D" w14:textId="77777777" w:rsidR="00AD45FF" w:rsidRPr="009A59A5" w:rsidRDefault="00AD45FF" w:rsidP="00AD45FF">
      <w:pPr>
        <w:rPr>
          <w:i/>
        </w:rPr>
      </w:pPr>
      <w:r w:rsidRPr="009A59A5">
        <w:rPr>
          <w:i/>
        </w:rPr>
        <w:t>Je toont organisatorische vaardigheden</w:t>
      </w:r>
    </w:p>
    <w:p w14:paraId="02466394" w14:textId="50CA1C6B" w:rsidR="00AD45FF" w:rsidRDefault="00AD45FF" w:rsidP="00AD45FF">
      <w:r>
        <w:t>Doordat ik best regelmatig een excursie organiseer heb ik hier veel routine in gekregen en vind ik dit ook niet meer zo spannend dan toen ik dit voor de eerste keer deed. Het blijft wel altijd veel werk om locatie, budget, planning en studenten bij elkaar te krijgen. Ik weet nu goed waar ik voor wat moet zijn, dit maakt het makkelijker.</w:t>
      </w:r>
    </w:p>
    <w:p w14:paraId="6166E979" w14:textId="77777777" w:rsidR="00AD45FF" w:rsidRPr="009A59A5" w:rsidRDefault="00AD45FF" w:rsidP="00AD45FF">
      <w:pPr>
        <w:rPr>
          <w:i/>
        </w:rPr>
      </w:pPr>
      <w:r w:rsidRPr="009A59A5">
        <w:rPr>
          <w:i/>
        </w:rPr>
        <w:t>Je kunt samenwerken binnen en buiten de school</w:t>
      </w:r>
    </w:p>
    <w:p w14:paraId="5CBF5568" w14:textId="74B12749" w:rsidR="00AD45FF" w:rsidRDefault="00AD45FF" w:rsidP="00AD45FF">
      <w:r>
        <w:t>Ik weet alle wegen binnen het FC en daarbuiten nu goed te vinden voor het regelen van excursies of andere activiteiten. Ook hoe het allemaal werkt v.w.b. kostendragers e.d.</w:t>
      </w:r>
    </w:p>
    <w:p w14:paraId="333C6BBF" w14:textId="77777777" w:rsidR="00AD45FF" w:rsidRPr="009A59A5" w:rsidRDefault="00AD45FF" w:rsidP="00AD45FF">
      <w:pPr>
        <w:rPr>
          <w:i/>
        </w:rPr>
      </w:pPr>
      <w:r w:rsidRPr="009A59A5">
        <w:rPr>
          <w:i/>
        </w:rPr>
        <w:t>Je laat studenten zien wat de relevantie is van leerstof voor de beroepspraktijk</w:t>
      </w:r>
    </w:p>
    <w:p w14:paraId="48E7F922" w14:textId="4B3D035F" w:rsidR="00AD45FF" w:rsidRDefault="00AD45FF" w:rsidP="00AD45FF">
      <w:r>
        <w:t>Voor en nabespreken van excursies en de koppeling maken met waar ze mee bezig zijn is cruciaal. Uit ervaring weet ik dat ogenschijnlijk duidelijke relaties niet altijd meteen door studenten worden gezien en een excursie als een losstaand iets wordt gezien. Dit laatste speelt ook sterk bij uitgebreide werkvormen zoals Design thinking oefeningen of brainstormsessies.</w:t>
      </w:r>
    </w:p>
    <w:p w14:paraId="064D701C" w14:textId="77777777" w:rsidR="00AD45FF" w:rsidRPr="009A59A5" w:rsidRDefault="00AD45FF" w:rsidP="00AD45FF">
      <w:pPr>
        <w:rPr>
          <w:i/>
        </w:rPr>
      </w:pPr>
      <w:r w:rsidRPr="009A59A5">
        <w:rPr>
          <w:i/>
        </w:rPr>
        <w:t>Je kunt je persoonlijke en professionele ontwikkeling waarneembaar maken in dit product</w:t>
      </w:r>
    </w:p>
    <w:p w14:paraId="2313F856" w14:textId="5285B543" w:rsidR="00AD45FF" w:rsidRDefault="00AD45FF" w:rsidP="00AD45FF">
      <w:r>
        <w:t>Voordat ik aan excursies begon was ik hier best wel huiverig voor. Voor en tijdens mijn eerste excursies was ik behoorlijk control</w:t>
      </w:r>
      <w:r w:rsidR="00DB641F">
        <w:t xml:space="preserve"> </w:t>
      </w:r>
      <w:r>
        <w:t>freakerig en durfde de teugels niet te laten vieren. Op de foto’s zie je dit gereflecteerd op de studenten, ik doe dat dan ook niet meer en kan veel ontspannener en vol vertrouwen dit soort dingen organiseren en begeleiden</w:t>
      </w:r>
    </w:p>
    <w:p w14:paraId="502ACFB0" w14:textId="77777777" w:rsidR="00AD45FF" w:rsidRPr="009A59A5" w:rsidRDefault="00AD45FF" w:rsidP="00AD45FF">
      <w:pPr>
        <w:rPr>
          <w:i/>
        </w:rPr>
      </w:pPr>
      <w:r w:rsidRPr="009A59A5">
        <w:rPr>
          <w:i/>
        </w:rPr>
        <w:t>Omgaan met onbekende groepen</w:t>
      </w:r>
      <w:bookmarkStart w:id="10" w:name="_GoBack"/>
      <w:bookmarkEnd w:id="10"/>
    </w:p>
    <w:p w14:paraId="156E619D" w14:textId="77777777" w:rsidR="00AD45FF" w:rsidRDefault="00AD45FF" w:rsidP="00AD45FF">
      <w:r>
        <w:t>De studentengroep ken ik niet heel goed en heb hier dus nog niet zo’n binding mee, hoe ga ik hier mee om in ook nog onbekende omgevingen? Het komt vaker voor dat ik groepen heb die ik nog niet zo goed ken, voorbeelden zijn de Rijksmuseum groep, de Light Challenge groep en de Excellentieprogramma groep. Eerder zag ik hier altijd een beetje tegenop en compenseerde dit met ‘erg streng gedrag’, nu weet ik uit ervaring dat dit vaak averechts werkt en geef ik de groepen meer ruimte en heb ik het vertrouwen dat ik elk moment de controle weer naar mij toe kan trekken op het moment dat dit nodig zou blijken.</w:t>
      </w:r>
    </w:p>
    <w:p w14:paraId="46A3933C" w14:textId="77777777" w:rsidR="00AD45FF" w:rsidRDefault="00AD45FF" w:rsidP="00AD45FF"/>
    <w:p w14:paraId="3E2D503F" w14:textId="77777777" w:rsidR="009A59A5" w:rsidRDefault="009A59A5">
      <w:pPr>
        <w:spacing w:before="0" w:after="80"/>
        <w:rPr>
          <w:rFonts w:asciiTheme="majorHAnsi" w:eastAsiaTheme="majorEastAsia" w:hAnsiTheme="majorHAnsi" w:cstheme="majorBidi"/>
          <w:b/>
          <w:bCs/>
          <w:color w:val="9D3511" w:themeColor="accent1" w:themeShade="BF"/>
          <w:sz w:val="28"/>
          <w:szCs w:val="28"/>
        </w:rPr>
      </w:pPr>
      <w:r>
        <w:br w:type="page"/>
      </w:r>
    </w:p>
    <w:p w14:paraId="0C543E6A" w14:textId="5147C46C" w:rsidR="00AD45FF" w:rsidRDefault="00AD45FF" w:rsidP="009A59A5">
      <w:pPr>
        <w:pStyle w:val="Kop1"/>
      </w:pPr>
      <w:bookmarkStart w:id="11" w:name="_Toc11421114"/>
      <w:r>
        <w:lastRenderedPageBreak/>
        <w:t>Fries museum</w:t>
      </w:r>
      <w:bookmarkEnd w:id="11"/>
    </w:p>
    <w:p w14:paraId="494741B8" w14:textId="77777777" w:rsidR="009A59A5" w:rsidRPr="009A59A5" w:rsidRDefault="009A59A5" w:rsidP="009A59A5"/>
    <w:p w14:paraId="2BE3F917" w14:textId="77777777" w:rsidR="009A59A5" w:rsidRDefault="009A59A5" w:rsidP="009A59A5">
      <w:pPr>
        <w:keepNext/>
        <w:spacing w:before="0" w:after="0"/>
      </w:pPr>
      <w:r w:rsidRPr="009A59A5">
        <w:rPr>
          <w:rFonts w:ascii="Times New Roman" w:eastAsia="Times New Roman" w:hAnsi="Times New Roman" w:cs="Times New Roman"/>
          <w:sz w:val="24"/>
          <w:szCs w:val="24"/>
          <w:lang w:val="en-US"/>
        </w:rPr>
        <w:fldChar w:fldCharType="begin"/>
      </w:r>
      <w:r w:rsidRPr="009A59A5">
        <w:rPr>
          <w:rFonts w:ascii="Times New Roman" w:eastAsia="Times New Roman" w:hAnsi="Times New Roman" w:cs="Times New Roman"/>
          <w:sz w:val="24"/>
          <w:szCs w:val="24"/>
          <w:lang w:val="en-US"/>
        </w:rPr>
        <w:instrText xml:space="preserve"> INCLUDEPICTURE "https://dev01fc.github.io/pdg/assets/oppad/Friesmuseum/banner.jpg" \* MERGEFORMATINET </w:instrText>
      </w:r>
      <w:r w:rsidRPr="009A59A5">
        <w:rPr>
          <w:rFonts w:ascii="Times New Roman" w:eastAsia="Times New Roman" w:hAnsi="Times New Roman" w:cs="Times New Roman"/>
          <w:sz w:val="24"/>
          <w:szCs w:val="24"/>
          <w:lang w:val="en-US"/>
        </w:rPr>
        <w:fldChar w:fldCharType="separate"/>
      </w:r>
      <w:r w:rsidRPr="009A59A5">
        <w:rPr>
          <w:rFonts w:ascii="Times New Roman" w:eastAsia="Times New Roman" w:hAnsi="Times New Roman" w:cs="Times New Roman"/>
          <w:noProof/>
          <w:sz w:val="24"/>
          <w:szCs w:val="24"/>
          <w:lang w:val="en-US"/>
        </w:rPr>
        <w:drawing>
          <wp:inline distT="0" distB="0" distL="0" distR="0" wp14:anchorId="0F240FE4" wp14:editId="35453A65">
            <wp:extent cx="5486400" cy="1387475"/>
            <wp:effectExtent l="0" t="0" r="0" b="0"/>
            <wp:docPr id="28" name="Picture 28" descr="https://dev01fc.github.io/pdg/assets/oppad/Friesmuseum/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ev01fc.github.io/pdg/assets/oppad/Friesmuseum/bann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387475"/>
                    </a:xfrm>
                    <a:prstGeom prst="rect">
                      <a:avLst/>
                    </a:prstGeom>
                    <a:noFill/>
                    <a:ln>
                      <a:noFill/>
                    </a:ln>
                  </pic:spPr>
                </pic:pic>
              </a:graphicData>
            </a:graphic>
          </wp:inline>
        </w:drawing>
      </w:r>
      <w:r w:rsidRPr="009A59A5">
        <w:rPr>
          <w:rFonts w:ascii="Times New Roman" w:eastAsia="Times New Roman" w:hAnsi="Times New Roman" w:cs="Times New Roman"/>
          <w:sz w:val="24"/>
          <w:szCs w:val="24"/>
          <w:lang w:val="en-US"/>
        </w:rPr>
        <w:fldChar w:fldCharType="end"/>
      </w:r>
    </w:p>
    <w:p w14:paraId="75824FFC" w14:textId="6C47D8FB" w:rsidR="009A59A5" w:rsidRPr="00DB641F" w:rsidRDefault="009A59A5" w:rsidP="009A59A5">
      <w:pPr>
        <w:pStyle w:val="Bijschrift"/>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4</w:t>
      </w:r>
      <w:r>
        <w:fldChar w:fldCharType="end"/>
      </w:r>
      <w:r>
        <w:t xml:space="preserve"> Naar het Fries museum met twee FC-brede keuzedelen, innovatie en duurzaamheid (2x2 groepen)</w:t>
      </w:r>
    </w:p>
    <w:p w14:paraId="704C80AA" w14:textId="242A94C1" w:rsidR="00AD45FF" w:rsidRDefault="00AD45FF" w:rsidP="009A59A5">
      <w:pPr>
        <w:pStyle w:val="Kop2"/>
      </w:pPr>
      <w:bookmarkStart w:id="12" w:name="_Toc11421115"/>
      <w:r>
        <w:t>Oriëntatie</w:t>
      </w:r>
      <w:bookmarkEnd w:id="12"/>
    </w:p>
    <w:p w14:paraId="506255C6" w14:textId="10996FA8" w:rsidR="00AD45FF" w:rsidRDefault="00AD45FF" w:rsidP="00AD45FF">
      <w:r>
        <w:t>Het laatste semester ben ik begonnen met twee groepen ‘Inspelen op innovaties’ en een groep ‘Duurzaamheid in beroep’. Doordat één groep van inspelen op innovaties redelijk klein was heb ik deze een tijdje gecombineerd met de ‘Duurzaamheid in beroep’ groep. Voor beide type groepen was de tentoonstelling van Eric van Hove relevant, enerzijds vanuit het duurzaamheidsperspectief en anderzijds vanuit het innovatieperspectief.</w:t>
      </w:r>
    </w:p>
    <w:p w14:paraId="6CBA696E" w14:textId="695D34B4" w:rsidR="00AD45FF" w:rsidRDefault="00AD45FF" w:rsidP="00AD45FF">
      <w:r>
        <w:t>Om die redenen heb ik 3 groepen studenten mee genomen naar het Fries museum. Onze studenten (andere dan in mijn groepen) werken ook mee aan het samenstellen van de hakselaar die in september getoond wordt.</w:t>
      </w:r>
    </w:p>
    <w:p w14:paraId="2974810B" w14:textId="37BBD1D4" w:rsidR="00AD45FF" w:rsidRDefault="00AD45FF" w:rsidP="009A59A5">
      <w:pPr>
        <w:pStyle w:val="Kop2"/>
      </w:pPr>
      <w:bookmarkStart w:id="13" w:name="_Toc11421116"/>
      <w:r>
        <w:t>Voorbereiding</w:t>
      </w:r>
      <w:bookmarkEnd w:id="13"/>
    </w:p>
    <w:p w14:paraId="6468F644" w14:textId="3B6D9632" w:rsidR="00AD45FF" w:rsidRDefault="00AD45FF" w:rsidP="00AD45FF">
      <w:r>
        <w:t>Deze excursies heb ik samen met het Fries museum voorbereid en uitgevoerd. De eerste groep heeft ook als pilot gediend voor het Fries museum. We hebben van tevoren de doelstelling bepaald en differentiatie aangebracht in het materiaal voor de duurzaamheid en de innovatie groepen. Op verschillende plekken zijn opdrachtkaarten neergelegd.</w:t>
      </w:r>
    </w:p>
    <w:p w14:paraId="3FF180E7" w14:textId="7627D061" w:rsidR="00AD45FF" w:rsidRDefault="00AD45FF" w:rsidP="00AD45FF">
      <w:r>
        <w:t>De studenten zijn van tevoren geïnformeerd over de tentoonstelling en de doelstelling hiervan.</w:t>
      </w:r>
    </w:p>
    <w:p w14:paraId="096E8549" w14:textId="70721FBB" w:rsidR="00AD45FF" w:rsidRDefault="00AD45FF" w:rsidP="00AD45FF">
      <w:r>
        <w:t>Het schema is samen opgesteld en studenten konden eerst verzamelen in de Blokhuispoort.</w:t>
      </w:r>
    </w:p>
    <w:p w14:paraId="6FFC0853" w14:textId="77777777" w:rsidR="00AD45FF" w:rsidRDefault="00AD45FF" w:rsidP="009A59A5">
      <w:pPr>
        <w:pStyle w:val="Kop2"/>
      </w:pPr>
      <w:bookmarkStart w:id="14" w:name="_Toc11421117"/>
      <w:r>
        <w:t>Uitvoering</w:t>
      </w:r>
      <w:bookmarkEnd w:id="14"/>
    </w:p>
    <w:p w14:paraId="2EBFE3E2" w14:textId="65384AEF" w:rsidR="00AD45FF" w:rsidRDefault="00AD45FF" w:rsidP="00AD45FF">
      <w:r>
        <w:t>De uitvoering ging heel vloeiend. Waar nodig heb ik de orde geborgd en ervoor gezorgd dat de studenten daadwerkelijk de opdrachten gingen uitvoeren. De resultaten moesten ze vastleggen in hun Dummy (portfolio) welke meegenomen wordt naar het examen als examenmateriaal.</w:t>
      </w:r>
    </w:p>
    <w:p w14:paraId="2212F916" w14:textId="3B9F925C" w:rsidR="00AD45FF" w:rsidRDefault="00AD45FF" w:rsidP="009A59A5">
      <w:pPr>
        <w:pStyle w:val="Kop2"/>
      </w:pPr>
      <w:bookmarkStart w:id="15" w:name="_Toc11421118"/>
      <w:r>
        <w:t>Evaluatie &amp; reflectie</w:t>
      </w:r>
      <w:bookmarkEnd w:id="15"/>
    </w:p>
    <w:p w14:paraId="4CEA76F1" w14:textId="77777777" w:rsidR="00AD45FF" w:rsidRDefault="00AD45FF" w:rsidP="00AD45FF">
      <w:r>
        <w:t>De samenwerking met het Fries museum verliep erg goed en de studenten vonden het over het algemeen erg leuk en interessant. Elke groep is in het Fries museum na afloop gevraagd naar hun ervaring en de tips en tops. Ook heb ik ditzelfde nog een keer in de opvolgende les gedaan in de Blokhuispoort.</w:t>
      </w:r>
    </w:p>
    <w:p w14:paraId="59E1CCFF" w14:textId="77777777" w:rsidR="00AD45FF" w:rsidRDefault="00AD45FF" w:rsidP="00AD45FF"/>
    <w:p w14:paraId="0D7D98A3" w14:textId="6231AAF7" w:rsidR="00AD45FF" w:rsidRDefault="00AD45FF" w:rsidP="00AD45FF">
      <w:r>
        <w:lastRenderedPageBreak/>
        <w:t>De differentiatie tussen innovatie en duurzaamheid had volgens de feedback nog wel wat helderder gekund. Ik ga in de toekomst zeker vaker gebruik maken van het Fries museum. Ook vonden studenten ondanks de voorafgaande instructies het soms nog lastig om de verbinding te leggen tussen de excursie en het betreffende vak. Dit zou ik in de toekomst nog sterker willen benadrukken in de voorbereiding met het Fries museum.</w:t>
      </w:r>
    </w:p>
    <w:p w14:paraId="2678B11B" w14:textId="77777777" w:rsidR="009A59A5" w:rsidRDefault="009A59A5" w:rsidP="00AD45FF"/>
    <w:p w14:paraId="67B00E63" w14:textId="77777777" w:rsidR="009A59A5" w:rsidRDefault="009A59A5" w:rsidP="009A59A5">
      <w:pPr>
        <w:keepNext/>
        <w:spacing w:before="0" w:after="0"/>
      </w:pPr>
      <w:r w:rsidRPr="009A59A5">
        <w:rPr>
          <w:rFonts w:ascii="Times New Roman" w:eastAsia="Times New Roman" w:hAnsi="Times New Roman" w:cs="Times New Roman"/>
          <w:sz w:val="24"/>
          <w:szCs w:val="24"/>
          <w:lang w:val="en-US"/>
        </w:rPr>
        <w:fldChar w:fldCharType="begin"/>
      </w:r>
      <w:r w:rsidRPr="009A59A5">
        <w:rPr>
          <w:rFonts w:ascii="Times New Roman" w:eastAsia="Times New Roman" w:hAnsi="Times New Roman" w:cs="Times New Roman"/>
          <w:sz w:val="24"/>
          <w:szCs w:val="24"/>
          <w:lang w:val="en-US"/>
        </w:rPr>
        <w:instrText xml:space="preserve"> INCLUDEPICTURE "https://dev01fc.github.io/pdg/assets/oppad/Friesmuseum/collage.jpg" \* MERGEFORMATINET </w:instrText>
      </w:r>
      <w:r w:rsidRPr="009A59A5">
        <w:rPr>
          <w:rFonts w:ascii="Times New Roman" w:eastAsia="Times New Roman" w:hAnsi="Times New Roman" w:cs="Times New Roman"/>
          <w:sz w:val="24"/>
          <w:szCs w:val="24"/>
          <w:lang w:val="en-US"/>
        </w:rPr>
        <w:fldChar w:fldCharType="separate"/>
      </w:r>
      <w:r w:rsidRPr="009A59A5">
        <w:rPr>
          <w:rFonts w:ascii="Times New Roman" w:eastAsia="Times New Roman" w:hAnsi="Times New Roman" w:cs="Times New Roman"/>
          <w:noProof/>
          <w:sz w:val="24"/>
          <w:szCs w:val="24"/>
          <w:lang w:val="en-US"/>
        </w:rPr>
        <w:drawing>
          <wp:inline distT="0" distB="0" distL="0" distR="0" wp14:anchorId="5462F8E7" wp14:editId="0C0BDB2A">
            <wp:extent cx="5486400" cy="4389120"/>
            <wp:effectExtent l="0" t="0" r="0" b="5080"/>
            <wp:docPr id="29" name="Picture 29" descr="https://dev01fc.github.io/pdg/assets/oppad/Friesmuseum/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ev01fc.github.io/pdg/assets/oppad/Friesmuseum/collag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9A59A5">
        <w:rPr>
          <w:rFonts w:ascii="Times New Roman" w:eastAsia="Times New Roman" w:hAnsi="Times New Roman" w:cs="Times New Roman"/>
          <w:sz w:val="24"/>
          <w:szCs w:val="24"/>
          <w:lang w:val="en-US"/>
        </w:rPr>
        <w:fldChar w:fldCharType="end"/>
      </w:r>
    </w:p>
    <w:p w14:paraId="73F3A87C" w14:textId="598A92CA" w:rsidR="009A59A5" w:rsidRPr="009A59A5" w:rsidRDefault="009A59A5" w:rsidP="009A59A5">
      <w:pPr>
        <w:pStyle w:val="Bijschrift"/>
        <w:rPr>
          <w:rFonts w:ascii="Times New Roman" w:eastAsia="Times New Roman" w:hAnsi="Times New Roman" w:cs="Times New Roman"/>
          <w:sz w:val="24"/>
          <w:szCs w:val="24"/>
          <w:lang w:val="en-US"/>
        </w:rPr>
      </w:pPr>
      <w:r>
        <w:t xml:space="preserve">Figuur </w:t>
      </w:r>
      <w:r>
        <w:fldChar w:fldCharType="begin"/>
      </w:r>
      <w:r>
        <w:instrText xml:space="preserve"> SEQ Figuur \* ARABIC </w:instrText>
      </w:r>
      <w:r>
        <w:fldChar w:fldCharType="separate"/>
      </w:r>
      <w:r w:rsidR="000227C0">
        <w:rPr>
          <w:noProof/>
        </w:rPr>
        <w:t>5</w:t>
      </w:r>
      <w:r>
        <w:fldChar w:fldCharType="end"/>
      </w:r>
      <w:r>
        <w:t xml:space="preserve"> Lesmateriaal getest en </w:t>
      </w:r>
      <w:r w:rsidR="00A67709">
        <w:t>geëvalueerd</w:t>
      </w:r>
    </w:p>
    <w:p w14:paraId="6D8F2D09" w14:textId="77777777" w:rsidR="009A59A5" w:rsidRDefault="009A59A5" w:rsidP="00AD45FF"/>
    <w:p w14:paraId="08F59A69" w14:textId="77777777" w:rsidR="009A59A5" w:rsidRDefault="009A59A5">
      <w:pPr>
        <w:spacing w:before="0" w:after="80"/>
        <w:rPr>
          <w:rFonts w:asciiTheme="majorHAnsi" w:eastAsiaTheme="majorEastAsia" w:hAnsiTheme="majorHAnsi" w:cstheme="majorBidi"/>
          <w:b/>
          <w:bCs/>
          <w:color w:val="9D3511" w:themeColor="accent1" w:themeShade="BF"/>
          <w:sz w:val="28"/>
          <w:szCs w:val="28"/>
        </w:rPr>
      </w:pPr>
      <w:r>
        <w:br w:type="page"/>
      </w:r>
    </w:p>
    <w:p w14:paraId="26556FD8" w14:textId="76FA0FF4" w:rsidR="00AD45FF" w:rsidRDefault="00AD45FF" w:rsidP="009A59A5">
      <w:pPr>
        <w:pStyle w:val="Kop1"/>
      </w:pPr>
      <w:bookmarkStart w:id="16" w:name="_Toc11421119"/>
      <w:r>
        <w:lastRenderedPageBreak/>
        <w:t>Light Challenge</w:t>
      </w:r>
      <w:bookmarkEnd w:id="16"/>
    </w:p>
    <w:p w14:paraId="7242FD52" w14:textId="77777777" w:rsidR="00255736" w:rsidRPr="00255736" w:rsidRDefault="00255736" w:rsidP="00255736"/>
    <w:p w14:paraId="69FA7636" w14:textId="77777777" w:rsidR="009A59A5" w:rsidRDefault="009A59A5" w:rsidP="009A59A5">
      <w:pPr>
        <w:keepNext/>
        <w:spacing w:before="0" w:after="0"/>
      </w:pPr>
      <w:r w:rsidRPr="009A59A5">
        <w:rPr>
          <w:rFonts w:ascii="Times New Roman" w:eastAsia="Times New Roman" w:hAnsi="Times New Roman" w:cs="Times New Roman"/>
          <w:sz w:val="24"/>
          <w:szCs w:val="24"/>
          <w:lang w:val="en-US"/>
        </w:rPr>
        <w:fldChar w:fldCharType="begin"/>
      </w:r>
      <w:r w:rsidRPr="009A59A5">
        <w:rPr>
          <w:rFonts w:ascii="Times New Roman" w:eastAsia="Times New Roman" w:hAnsi="Times New Roman" w:cs="Times New Roman"/>
          <w:sz w:val="24"/>
          <w:szCs w:val="24"/>
          <w:lang w:val="en-US"/>
        </w:rPr>
        <w:instrText xml:space="preserve"> INCLUDEPICTURE "https://dev01fc.github.io/pdg/assets/oppad/LightChallenge/banner.jpg" \* MERGEFORMATINET </w:instrText>
      </w:r>
      <w:r w:rsidRPr="009A59A5">
        <w:rPr>
          <w:rFonts w:ascii="Times New Roman" w:eastAsia="Times New Roman" w:hAnsi="Times New Roman" w:cs="Times New Roman"/>
          <w:sz w:val="24"/>
          <w:szCs w:val="24"/>
          <w:lang w:val="en-US"/>
        </w:rPr>
        <w:fldChar w:fldCharType="separate"/>
      </w:r>
      <w:r w:rsidRPr="009A59A5">
        <w:rPr>
          <w:rFonts w:ascii="Times New Roman" w:eastAsia="Times New Roman" w:hAnsi="Times New Roman" w:cs="Times New Roman"/>
          <w:noProof/>
          <w:sz w:val="24"/>
          <w:szCs w:val="24"/>
          <w:lang w:val="en-US"/>
        </w:rPr>
        <w:drawing>
          <wp:inline distT="0" distB="0" distL="0" distR="0" wp14:anchorId="090839C3" wp14:editId="680C1D96">
            <wp:extent cx="5486400" cy="1387475"/>
            <wp:effectExtent l="0" t="0" r="0" b="0"/>
            <wp:docPr id="33" name="Picture 33" descr="https://dev01fc.github.io/pdg/assets/oppad/LightChallenge/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ev01fc.github.io/pdg/assets/oppad/LightChallenge/bann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387475"/>
                    </a:xfrm>
                    <a:prstGeom prst="rect">
                      <a:avLst/>
                    </a:prstGeom>
                    <a:noFill/>
                    <a:ln>
                      <a:noFill/>
                    </a:ln>
                  </pic:spPr>
                </pic:pic>
              </a:graphicData>
            </a:graphic>
          </wp:inline>
        </w:drawing>
      </w:r>
      <w:r w:rsidRPr="009A59A5">
        <w:rPr>
          <w:rFonts w:ascii="Times New Roman" w:eastAsia="Times New Roman" w:hAnsi="Times New Roman" w:cs="Times New Roman"/>
          <w:sz w:val="24"/>
          <w:szCs w:val="24"/>
          <w:lang w:val="en-US"/>
        </w:rPr>
        <w:fldChar w:fldCharType="end"/>
      </w:r>
    </w:p>
    <w:p w14:paraId="1B9C9ED8" w14:textId="37E0AB10" w:rsidR="009A59A5" w:rsidRPr="00DB641F" w:rsidRDefault="009A59A5" w:rsidP="009A59A5">
      <w:pPr>
        <w:pStyle w:val="Bijschrift"/>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6</w:t>
      </w:r>
      <w:r>
        <w:fldChar w:fldCharType="end"/>
      </w:r>
      <w:r>
        <w:t xml:space="preserve"> Light Challenge, team Leeuwarden en team Smallingerland (Drachten)</w:t>
      </w:r>
    </w:p>
    <w:p w14:paraId="4974E339" w14:textId="333EC5DC" w:rsidR="00AD45FF" w:rsidRDefault="00AD45FF" w:rsidP="009A59A5">
      <w:pPr>
        <w:pStyle w:val="Kop2"/>
      </w:pPr>
      <w:bookmarkStart w:id="17" w:name="_Toc11421120"/>
      <w:r>
        <w:t>Oriëntatie</w:t>
      </w:r>
      <w:bookmarkEnd w:id="17"/>
    </w:p>
    <w:p w14:paraId="72397141" w14:textId="0A3959D9" w:rsidR="00AD45FF" w:rsidRDefault="00AD45FF" w:rsidP="00AD45FF">
      <w:r>
        <w:t>Afgelopen jaar hebben we met twee groepen meegedaan aan de Light Challenge. Dit is een wedstrijd waar ongeveer 13 gemeenten aan mee doen en waar elke gemeente een Challenge aandraagt die te maken heeft met het maken van een lichtplan en het maken van werkende prototypes.</w:t>
      </w:r>
    </w:p>
    <w:p w14:paraId="39374358" w14:textId="0F801133" w:rsidR="00AD45FF" w:rsidRDefault="00AD45FF" w:rsidP="00AD45FF">
      <w:r>
        <w:t xml:space="preserve">Ik heb de groep die voor Leeuwarden aan de slag ging begeleid. Daarnaast werkte ik nauw samen met mijn collega die de gemeente Smallingerland onder zijn hoede had genomen. Gekoppeld aan deze Challenge die in het totaal een jaar heeft geduurd waren verschillende bijeenkomsten waaronder, kick-of bijeenkomst in Thialf die tot diep in de nacht door ging, verschillende </w:t>
      </w:r>
      <w:r w:rsidR="00CB6B19">
        <w:t>masterclasses</w:t>
      </w:r>
      <w:r>
        <w:t>, opleveren en presenteren van de resultaten aan de jury. De prototypes zijn gepresenteerd tijdens het lichtfestival Luna.</w:t>
      </w:r>
    </w:p>
    <w:p w14:paraId="082D873A" w14:textId="768ED5FD" w:rsidR="00AD45FF" w:rsidRDefault="00AD45FF" w:rsidP="009A59A5">
      <w:pPr>
        <w:pStyle w:val="Kop2"/>
      </w:pPr>
      <w:bookmarkStart w:id="18" w:name="_Toc11421121"/>
      <w:r>
        <w:t>Voorbereiding</w:t>
      </w:r>
      <w:bookmarkEnd w:id="18"/>
    </w:p>
    <w:p w14:paraId="601AC02D" w14:textId="60B43947" w:rsidR="00AD45FF" w:rsidRDefault="00AD45FF" w:rsidP="00AD45FF">
      <w:r>
        <w:t>De aftrap was in Thialf, hiervoor moest vervoer geregeld worden en begeleiding ter plekke.</w:t>
      </w:r>
    </w:p>
    <w:p w14:paraId="51883852" w14:textId="7D06480F" w:rsidR="00AD45FF" w:rsidRDefault="00AD45FF" w:rsidP="00AD45FF">
      <w:r>
        <w:t>Naderhand moesten de opbrengsten worden geëvalueerd.</w:t>
      </w:r>
    </w:p>
    <w:p w14:paraId="71E57F39" w14:textId="77777777" w:rsidR="00AD45FF" w:rsidRDefault="00AD45FF" w:rsidP="009A59A5">
      <w:pPr>
        <w:pStyle w:val="Kop2"/>
      </w:pPr>
      <w:bookmarkStart w:id="19" w:name="_Toc11421122"/>
      <w:r>
        <w:t>Uitvoering</w:t>
      </w:r>
      <w:bookmarkEnd w:id="19"/>
    </w:p>
    <w:p w14:paraId="3E9B5630" w14:textId="75075D89" w:rsidR="00AD45FF" w:rsidRDefault="00AD45FF" w:rsidP="00AD45FF">
      <w:r>
        <w:t xml:space="preserve">De uitvoering was een hele uitdaging aangezien ik in mijn eentje ervoor moest zorgen dat de studenten op verschillende momenten op verschillende plaatsen moesten verschijnen. De kick-of meeting was tot diep in de nacht wat voor de jongere studenten ook tot gedoe met ouders </w:t>
      </w:r>
      <w:proofErr w:type="spellStart"/>
      <w:r>
        <w:t>leide</w:t>
      </w:r>
      <w:proofErr w:type="spellEnd"/>
      <w:r>
        <w:t xml:space="preserve">. Rond 2.00 uur </w:t>
      </w:r>
      <w:proofErr w:type="spellStart"/>
      <w:r>
        <w:t>s’nachts</w:t>
      </w:r>
      <w:proofErr w:type="spellEnd"/>
      <w:r>
        <w:t xml:space="preserve"> was er vervolgens ook nog een student waarvan zijn jas was gestolen met daarin zijn rijbewijs en OV. Zijn vader wilde hem onder geen beding ophalen en hing doodleuk de telefoon op. Ik heb die nacht vervolgens zelf de student naar Leeuwarden gebracht waar hij bij zijn broer kon slapen. Hierbij heb ik er wel voor gezorgd dat ik niet alleen met de student was door ook een andere bezoeker van die avond mee te nemen.</w:t>
      </w:r>
    </w:p>
    <w:p w14:paraId="68C139A1" w14:textId="369C34CD" w:rsidR="00AD45FF" w:rsidRDefault="00AD45FF" w:rsidP="00AD45FF">
      <w:r>
        <w:t>Voor de andere events was het ook hangen en wurgen om studenten present te krijgen, dit door lesroosters en attitude van de studenten.</w:t>
      </w:r>
    </w:p>
    <w:p w14:paraId="6779A11E" w14:textId="77A8E09A" w:rsidR="00AD45FF" w:rsidRDefault="00AD45FF" w:rsidP="00AD45FF">
      <w:r>
        <w:t>Uiteindelijk is het project door een nieuwe groep studenten afgerond waarbij ons Smallingerland team 2e is geworden in een deelnemersveld waar ook universiteiten onder zaten, niet slecht als mbo-instelling</w:t>
      </w:r>
      <w:r w:rsidR="00CB6B19">
        <w:t>.</w:t>
      </w:r>
    </w:p>
    <w:p w14:paraId="4026F2BC" w14:textId="0EFD3265" w:rsidR="00AD45FF" w:rsidRPr="00255736" w:rsidRDefault="00255736" w:rsidP="00255736">
      <w:pPr>
        <w:pStyle w:val="Kop2"/>
      </w:pPr>
      <w:r>
        <w:br w:type="page"/>
      </w:r>
      <w:bookmarkStart w:id="20" w:name="_Toc11421123"/>
      <w:r w:rsidR="00AD45FF">
        <w:lastRenderedPageBreak/>
        <w:t>Evaluatie &amp; reflectie</w:t>
      </w:r>
      <w:bookmarkEnd w:id="20"/>
    </w:p>
    <w:p w14:paraId="710F4EC2" w14:textId="6DB64E5B" w:rsidR="00AD45FF" w:rsidRDefault="00AD45FF" w:rsidP="00AD45FF">
      <w:r>
        <w:t>Het Light Challenge project was een erg zwaar traject. Het was de eerste keer dat we meededen en daarnaast hebben we de fout gemaakt om deze groep tegelijkertijd met de ‘Inspelen op innovaties’ groep te ondersteunen. Dat was met mijn groepen niet te doen. Het niveau en de motivatie was dusdanig laag dat hier onverdeelde aandacht voor nodig was. Dit heb ik tijdens het project geprobeerd te pareren door externe docenten in te vliegen van zowel het FC als wel de NHL. Het effect was daar lang niet voldoende voor, de groep moest te ver weg komen. Op een gegeven moment heb ik de groep ook vervangen en de oorspronkelijke groep laten deelnemen aan het reguliere keuzedeel.</w:t>
      </w:r>
    </w:p>
    <w:p w14:paraId="7C53C5EB" w14:textId="05E8F61E" w:rsidR="00AD45FF" w:rsidRDefault="00AD45FF" w:rsidP="00AD45FF">
      <w:r>
        <w:t>Ook de groep die hierna kwam was niet vooruit te branden maar heeft in ieder geval resultaat geboekt.</w:t>
      </w:r>
    </w:p>
    <w:p w14:paraId="11D725E1" w14:textId="41A51353" w:rsidR="00AD45FF" w:rsidRDefault="00AD45FF" w:rsidP="00AD45FF">
      <w:r>
        <w:t xml:space="preserve">In het vervolg zou ik voor dit type projecten veel strenger zijn bij het </w:t>
      </w:r>
      <w:proofErr w:type="spellStart"/>
      <w:r>
        <w:t>recruteren</w:t>
      </w:r>
      <w:proofErr w:type="spellEnd"/>
      <w:r>
        <w:t xml:space="preserve"> van studenten en wanneer er geen gemotiveerde studenten te vinden zijn simpelweg niet mee doen aan dergelijk project. Ook zou ik de groep niet meer tegelijkertijd met een andere groep begeleiden.</w:t>
      </w:r>
    </w:p>
    <w:p w14:paraId="74E32C7E" w14:textId="77777777" w:rsidR="00255736" w:rsidRDefault="00255736" w:rsidP="00AD45FF"/>
    <w:p w14:paraId="06C2E4BE" w14:textId="77777777" w:rsidR="00255736" w:rsidRDefault="00255736" w:rsidP="00255736">
      <w:pPr>
        <w:keepNext/>
      </w:pPr>
      <w:r w:rsidRPr="00255736">
        <w:rPr>
          <w:noProof/>
        </w:rPr>
        <w:drawing>
          <wp:inline distT="0" distB="0" distL="0" distR="0" wp14:anchorId="04BF3132" wp14:editId="330052FC">
            <wp:extent cx="5486400" cy="29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52115"/>
                    </a:xfrm>
                    <a:prstGeom prst="rect">
                      <a:avLst/>
                    </a:prstGeom>
                  </pic:spPr>
                </pic:pic>
              </a:graphicData>
            </a:graphic>
          </wp:inline>
        </w:drawing>
      </w:r>
    </w:p>
    <w:p w14:paraId="51F44C60" w14:textId="044EAE10" w:rsidR="00255736" w:rsidRDefault="00255736" w:rsidP="00255736">
      <w:pPr>
        <w:pStyle w:val="Bijschrift"/>
      </w:pPr>
      <w:r>
        <w:t xml:space="preserve">Figuur </w:t>
      </w:r>
      <w:r>
        <w:fldChar w:fldCharType="begin"/>
      </w:r>
      <w:r>
        <w:instrText xml:space="preserve"> SEQ Figuur \* ARABIC </w:instrText>
      </w:r>
      <w:r>
        <w:fldChar w:fldCharType="separate"/>
      </w:r>
      <w:r w:rsidR="000227C0">
        <w:rPr>
          <w:noProof/>
        </w:rPr>
        <w:t>7</w:t>
      </w:r>
      <w:r>
        <w:fldChar w:fldCharType="end"/>
      </w:r>
      <w:r>
        <w:t xml:space="preserve"> Schaalmodellen van team Leeuwarden</w:t>
      </w:r>
    </w:p>
    <w:p w14:paraId="1E878212" w14:textId="77777777" w:rsidR="009A59A5" w:rsidRDefault="009A59A5" w:rsidP="00AD45FF"/>
    <w:p w14:paraId="7070B348" w14:textId="77777777" w:rsidR="009A59A5" w:rsidRDefault="009A59A5">
      <w:pPr>
        <w:spacing w:before="0" w:after="80"/>
        <w:rPr>
          <w:rFonts w:asciiTheme="majorHAnsi" w:eastAsiaTheme="majorEastAsia" w:hAnsiTheme="majorHAnsi" w:cstheme="majorBidi"/>
          <w:b/>
          <w:bCs/>
          <w:color w:val="9D3511" w:themeColor="accent1" w:themeShade="BF"/>
          <w:sz w:val="28"/>
          <w:szCs w:val="28"/>
        </w:rPr>
      </w:pPr>
      <w:r>
        <w:br w:type="page"/>
      </w:r>
    </w:p>
    <w:p w14:paraId="05D4F638" w14:textId="2A3939F2" w:rsidR="00AD45FF" w:rsidRDefault="00AD45FF" w:rsidP="009A59A5">
      <w:pPr>
        <w:pStyle w:val="Kop1"/>
      </w:pPr>
      <w:bookmarkStart w:id="21" w:name="_Toc11421124"/>
      <w:r>
        <w:lastRenderedPageBreak/>
        <w:t>Grachtentocht en stadswandeling met gids</w:t>
      </w:r>
      <w:bookmarkEnd w:id="21"/>
    </w:p>
    <w:p w14:paraId="4D263709" w14:textId="16D7822D" w:rsidR="00AD45FF" w:rsidRDefault="00AD45FF" w:rsidP="00AD45FF">
      <w:r>
        <w:t>Onderdeel van de Light Challenge was een rondvaart door de grachten van Leeuwarden en een stadswandeling met gids. Studenten moesten hier de situatie bekijken waar hun prototype geplaatst ging worden en moesten inspiratie opdoen.</w:t>
      </w:r>
    </w:p>
    <w:p w14:paraId="64A9B231" w14:textId="77777777" w:rsidR="00255736" w:rsidRDefault="00255736" w:rsidP="00AD45FF"/>
    <w:p w14:paraId="3994B751" w14:textId="77777777" w:rsidR="00255736" w:rsidRDefault="00255736" w:rsidP="00255736">
      <w:pPr>
        <w:keepNext/>
        <w:spacing w:before="0" w:after="0"/>
      </w:pPr>
      <w:r w:rsidRPr="00255736">
        <w:rPr>
          <w:rFonts w:ascii="Times New Roman" w:eastAsia="Times New Roman" w:hAnsi="Times New Roman" w:cs="Times New Roman"/>
          <w:sz w:val="24"/>
          <w:szCs w:val="24"/>
          <w:lang w:val="en-US"/>
        </w:rPr>
        <w:fldChar w:fldCharType="begin"/>
      </w:r>
      <w:r w:rsidRPr="00255736">
        <w:rPr>
          <w:rFonts w:ascii="Times New Roman" w:eastAsia="Times New Roman" w:hAnsi="Times New Roman" w:cs="Times New Roman"/>
          <w:sz w:val="24"/>
          <w:szCs w:val="24"/>
          <w:lang w:val="en-US"/>
        </w:rPr>
        <w:instrText xml:space="preserve"> INCLUDEPICTURE "https://dev01fc.github.io/pdg/assets/oppad/GrachtenVanLeeuwarden/collage.jpg" \* MERGEFORMATINET </w:instrText>
      </w:r>
      <w:r w:rsidRPr="00255736">
        <w:rPr>
          <w:rFonts w:ascii="Times New Roman" w:eastAsia="Times New Roman" w:hAnsi="Times New Roman" w:cs="Times New Roman"/>
          <w:sz w:val="24"/>
          <w:szCs w:val="24"/>
          <w:lang w:val="en-US"/>
        </w:rPr>
        <w:fldChar w:fldCharType="separate"/>
      </w:r>
      <w:r w:rsidRPr="00255736">
        <w:rPr>
          <w:rFonts w:ascii="Times New Roman" w:eastAsia="Times New Roman" w:hAnsi="Times New Roman" w:cs="Times New Roman"/>
          <w:noProof/>
          <w:sz w:val="24"/>
          <w:szCs w:val="24"/>
          <w:lang w:val="en-US"/>
        </w:rPr>
        <w:drawing>
          <wp:inline distT="0" distB="0" distL="0" distR="0" wp14:anchorId="7ED47890" wp14:editId="4F949FC4">
            <wp:extent cx="5486400" cy="4389120"/>
            <wp:effectExtent l="0" t="0" r="0" b="5080"/>
            <wp:docPr id="34" name="Picture 34" descr="https://dev01fc.github.io/pdg/assets/oppad/GrachtenVanLeeuwarden/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ev01fc.github.io/pdg/assets/oppad/GrachtenVanLeeuwarden/coll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255736">
        <w:rPr>
          <w:rFonts w:ascii="Times New Roman" w:eastAsia="Times New Roman" w:hAnsi="Times New Roman" w:cs="Times New Roman"/>
          <w:sz w:val="24"/>
          <w:szCs w:val="24"/>
          <w:lang w:val="en-US"/>
        </w:rPr>
        <w:fldChar w:fldCharType="end"/>
      </w:r>
    </w:p>
    <w:p w14:paraId="38222A31" w14:textId="19702AB9" w:rsidR="00255736" w:rsidRPr="00DB641F" w:rsidRDefault="00255736" w:rsidP="00255736">
      <w:pPr>
        <w:pStyle w:val="Bijschrift"/>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8</w:t>
      </w:r>
      <w:r>
        <w:fldChar w:fldCharType="end"/>
      </w:r>
      <w:r>
        <w:t xml:space="preserve"> Inspiratie dag, grachtentocht en stadswandeling, beiden met gids</w:t>
      </w:r>
    </w:p>
    <w:p w14:paraId="1556706D" w14:textId="77777777" w:rsidR="00255736" w:rsidRDefault="00255736" w:rsidP="00AD45FF"/>
    <w:p w14:paraId="4E1A25A4" w14:textId="77777777" w:rsidR="00AD45FF" w:rsidRDefault="00AD45FF" w:rsidP="00AD45FF"/>
    <w:p w14:paraId="751DB2E6" w14:textId="77777777" w:rsidR="00255736" w:rsidRDefault="00255736">
      <w:pPr>
        <w:spacing w:before="0" w:after="80"/>
        <w:rPr>
          <w:rFonts w:asciiTheme="majorHAnsi" w:eastAsiaTheme="majorEastAsia" w:hAnsiTheme="majorHAnsi" w:cstheme="majorBidi"/>
          <w:b/>
          <w:bCs/>
          <w:color w:val="9D3511" w:themeColor="accent1" w:themeShade="BF"/>
          <w:sz w:val="28"/>
          <w:szCs w:val="28"/>
        </w:rPr>
      </w:pPr>
      <w:r>
        <w:br w:type="page"/>
      </w:r>
    </w:p>
    <w:p w14:paraId="5C22E875" w14:textId="795CB877" w:rsidR="00AD45FF" w:rsidRDefault="00AD45FF" w:rsidP="00255736">
      <w:pPr>
        <w:pStyle w:val="Kop1"/>
      </w:pPr>
      <w:bookmarkStart w:id="22" w:name="_Toc11421125"/>
      <w:r>
        <w:lastRenderedPageBreak/>
        <w:t>Schaatsen in de 11stendenschaatshal</w:t>
      </w:r>
      <w:bookmarkEnd w:id="22"/>
    </w:p>
    <w:p w14:paraId="70C226DC" w14:textId="38512653" w:rsidR="00AD45FF" w:rsidRDefault="00AD45FF" w:rsidP="00AD45FF">
      <w:r>
        <w:t>Voor mijn Excellentieprogramma 'FC-Duurzaam' wilde ik een officiële en leuke aftrap organiseren wat ook meteen goed was voor de groepsvorming en wat met het onderwerp van doen had. Hiervoor heb ik een middag georganiseerd in de 11Stedenhal. Studenten kregen daar eerst een rondleiding waarbij werd verteld (door de directeur) wat voor duurzame systemen er allemaal in de hal waren verwerkt. Daarna mochten de studenten lekker gaan schaatsen. Hierbij heb ik ook geregeld dat er schaatsen geleend konden worden (op kosten van het FC).</w:t>
      </w:r>
    </w:p>
    <w:p w14:paraId="1C3801D1" w14:textId="77777777" w:rsidR="00255736" w:rsidRDefault="00255736" w:rsidP="00AD45FF"/>
    <w:p w14:paraId="5FA742C5" w14:textId="77777777" w:rsidR="00255736" w:rsidRDefault="00255736" w:rsidP="00255736">
      <w:pPr>
        <w:keepNext/>
        <w:spacing w:before="0" w:after="0"/>
        <w:jc w:val="center"/>
      </w:pPr>
      <w:r w:rsidRPr="00255736">
        <w:rPr>
          <w:rFonts w:ascii="Times New Roman" w:eastAsia="Times New Roman" w:hAnsi="Times New Roman" w:cs="Times New Roman"/>
          <w:sz w:val="24"/>
          <w:szCs w:val="24"/>
          <w:lang w:val="en-US"/>
        </w:rPr>
        <w:fldChar w:fldCharType="begin"/>
      </w:r>
      <w:r w:rsidRPr="00255736">
        <w:rPr>
          <w:rFonts w:ascii="Times New Roman" w:eastAsia="Times New Roman" w:hAnsi="Times New Roman" w:cs="Times New Roman"/>
          <w:sz w:val="24"/>
          <w:szCs w:val="24"/>
          <w:lang w:val="en-US"/>
        </w:rPr>
        <w:instrText xml:space="preserve"> INCLUDEPICTURE "https://dev01fc.github.io/pdg/assets/oppad/11stedenijshal/collage.jpg" \* MERGEFORMATINET </w:instrText>
      </w:r>
      <w:r w:rsidRPr="00255736">
        <w:rPr>
          <w:rFonts w:ascii="Times New Roman" w:eastAsia="Times New Roman" w:hAnsi="Times New Roman" w:cs="Times New Roman"/>
          <w:sz w:val="24"/>
          <w:szCs w:val="24"/>
          <w:lang w:val="en-US"/>
        </w:rPr>
        <w:fldChar w:fldCharType="separate"/>
      </w:r>
      <w:r w:rsidRPr="00255736">
        <w:rPr>
          <w:rFonts w:ascii="Times New Roman" w:eastAsia="Times New Roman" w:hAnsi="Times New Roman" w:cs="Times New Roman"/>
          <w:noProof/>
          <w:sz w:val="24"/>
          <w:szCs w:val="24"/>
          <w:lang w:val="en-US"/>
        </w:rPr>
        <w:drawing>
          <wp:inline distT="0" distB="0" distL="0" distR="0" wp14:anchorId="3F57E781" wp14:editId="535FAE02">
            <wp:extent cx="5080000" cy="4064000"/>
            <wp:effectExtent l="0" t="0" r="0" b="0"/>
            <wp:docPr id="35" name="Picture 35" descr="https://dev01fc.github.io/pdg/assets/oppad/11stedenijshal/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v01fc.github.io/pdg/assets/oppad/11stedenijshal/collag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4590" cy="4067672"/>
                    </a:xfrm>
                    <a:prstGeom prst="rect">
                      <a:avLst/>
                    </a:prstGeom>
                    <a:noFill/>
                    <a:ln>
                      <a:noFill/>
                    </a:ln>
                  </pic:spPr>
                </pic:pic>
              </a:graphicData>
            </a:graphic>
          </wp:inline>
        </w:drawing>
      </w:r>
      <w:r w:rsidRPr="00255736">
        <w:rPr>
          <w:rFonts w:ascii="Times New Roman" w:eastAsia="Times New Roman" w:hAnsi="Times New Roman" w:cs="Times New Roman"/>
          <w:sz w:val="24"/>
          <w:szCs w:val="24"/>
          <w:lang w:val="en-US"/>
        </w:rPr>
        <w:fldChar w:fldCharType="end"/>
      </w:r>
    </w:p>
    <w:p w14:paraId="2A59119D" w14:textId="73C1E632" w:rsidR="00255736" w:rsidRPr="00DB641F" w:rsidRDefault="00255736" w:rsidP="00255736">
      <w:pPr>
        <w:pStyle w:val="Bijschrift"/>
        <w:jc w:val="center"/>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9</w:t>
      </w:r>
      <w:r>
        <w:fldChar w:fldCharType="end"/>
      </w:r>
      <w:r>
        <w:t xml:space="preserve"> Eerst alle duurzame onderdelen verkennen en daarna lekker schaatsen!</w:t>
      </w:r>
    </w:p>
    <w:p w14:paraId="3611DE1F" w14:textId="77777777" w:rsidR="00255736" w:rsidRDefault="00255736" w:rsidP="00AD45FF"/>
    <w:p w14:paraId="6359AC7F" w14:textId="77777777" w:rsidR="00AD45FF" w:rsidRDefault="00AD45FF" w:rsidP="00AD45FF"/>
    <w:p w14:paraId="454F56D9" w14:textId="77777777" w:rsidR="00255736" w:rsidRDefault="00255736" w:rsidP="00255736">
      <w:pPr>
        <w:pStyle w:val="Kop1"/>
      </w:pPr>
    </w:p>
    <w:p w14:paraId="5CD19600" w14:textId="77777777" w:rsidR="00255736" w:rsidRDefault="00255736">
      <w:pPr>
        <w:spacing w:before="0" w:after="80"/>
        <w:rPr>
          <w:rFonts w:asciiTheme="majorHAnsi" w:eastAsiaTheme="majorEastAsia" w:hAnsiTheme="majorHAnsi" w:cstheme="majorBidi"/>
          <w:b/>
          <w:bCs/>
          <w:color w:val="9D3511" w:themeColor="accent1" w:themeShade="BF"/>
          <w:sz w:val="28"/>
          <w:szCs w:val="28"/>
        </w:rPr>
      </w:pPr>
      <w:r>
        <w:br w:type="page"/>
      </w:r>
    </w:p>
    <w:p w14:paraId="023B779B" w14:textId="0FC39256" w:rsidR="00AD45FF" w:rsidRDefault="00AD45FF" w:rsidP="00255736">
      <w:pPr>
        <w:pStyle w:val="Kop1"/>
      </w:pPr>
      <w:bookmarkStart w:id="23" w:name="_Toc11421126"/>
      <w:r>
        <w:lastRenderedPageBreak/>
        <w:t>Historisch Centrum Leeuwarden en beklimming van de Oldehove</w:t>
      </w:r>
      <w:bookmarkEnd w:id="23"/>
    </w:p>
    <w:p w14:paraId="57C29DD5" w14:textId="689EB3D4" w:rsidR="00AD45FF" w:rsidRDefault="00AD45FF" w:rsidP="00AD45FF">
      <w:r>
        <w:t>Als afsluiting van het schooljaar heb ik voor deze groep Mediavorming studenten een stadstour, een bezoek aan het HCL met uitleg over de historie van Leeuwarden en een bezoek aan de Oldehove geregeld. De studenten (en ik ook) hebben een hele leuke en informatieve dag gehad.</w:t>
      </w:r>
    </w:p>
    <w:p w14:paraId="2B65C7A6" w14:textId="77777777" w:rsidR="00255736" w:rsidRDefault="00255736" w:rsidP="00AD45FF"/>
    <w:p w14:paraId="52473EE8" w14:textId="77777777" w:rsidR="00255736" w:rsidRDefault="00255736" w:rsidP="00255736">
      <w:pPr>
        <w:keepNext/>
        <w:spacing w:before="0" w:after="0"/>
      </w:pPr>
      <w:r w:rsidRPr="00255736">
        <w:rPr>
          <w:rFonts w:ascii="Times New Roman" w:eastAsia="Times New Roman" w:hAnsi="Times New Roman" w:cs="Times New Roman"/>
          <w:sz w:val="24"/>
          <w:szCs w:val="24"/>
          <w:lang w:val="en-US"/>
        </w:rPr>
        <w:fldChar w:fldCharType="begin"/>
      </w:r>
      <w:r w:rsidRPr="00255736">
        <w:rPr>
          <w:rFonts w:ascii="Times New Roman" w:eastAsia="Times New Roman" w:hAnsi="Times New Roman" w:cs="Times New Roman"/>
          <w:sz w:val="24"/>
          <w:szCs w:val="24"/>
          <w:lang w:val="en-US"/>
        </w:rPr>
        <w:instrText xml:space="preserve"> INCLUDEPICTURE "https://dev01fc.github.io/pdg/assets/oppad/OldehoveHCL/collage.jpg" \* MERGEFORMATINET </w:instrText>
      </w:r>
      <w:r w:rsidRPr="00255736">
        <w:rPr>
          <w:rFonts w:ascii="Times New Roman" w:eastAsia="Times New Roman" w:hAnsi="Times New Roman" w:cs="Times New Roman"/>
          <w:sz w:val="24"/>
          <w:szCs w:val="24"/>
          <w:lang w:val="en-US"/>
        </w:rPr>
        <w:fldChar w:fldCharType="separate"/>
      </w:r>
      <w:r w:rsidRPr="00255736">
        <w:rPr>
          <w:rFonts w:ascii="Times New Roman" w:eastAsia="Times New Roman" w:hAnsi="Times New Roman" w:cs="Times New Roman"/>
          <w:noProof/>
          <w:sz w:val="24"/>
          <w:szCs w:val="24"/>
          <w:lang w:val="en-US"/>
        </w:rPr>
        <w:drawing>
          <wp:inline distT="0" distB="0" distL="0" distR="0" wp14:anchorId="503436B7" wp14:editId="76BC4647">
            <wp:extent cx="5486400" cy="4389120"/>
            <wp:effectExtent l="0" t="0" r="0" b="5080"/>
            <wp:docPr id="37" name="Picture 37" descr="https://dev01fc.github.io/pdg/assets/oppad/OldehoveHCL/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v01fc.github.io/pdg/assets/oppad/OldehoveHCL/coll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Pr="00255736">
        <w:rPr>
          <w:rFonts w:ascii="Times New Roman" w:eastAsia="Times New Roman" w:hAnsi="Times New Roman" w:cs="Times New Roman"/>
          <w:sz w:val="24"/>
          <w:szCs w:val="24"/>
          <w:lang w:val="en-US"/>
        </w:rPr>
        <w:fldChar w:fldCharType="end"/>
      </w:r>
    </w:p>
    <w:p w14:paraId="7E23EA29" w14:textId="32EFC4F8" w:rsidR="00255736" w:rsidRPr="00DB641F" w:rsidRDefault="00255736" w:rsidP="00255736">
      <w:pPr>
        <w:pStyle w:val="Bijschrift"/>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10</w:t>
      </w:r>
      <w:r>
        <w:fldChar w:fldCharType="end"/>
      </w:r>
      <w:r>
        <w:t xml:space="preserve"> Bezoek aan de BHP, het HCL en de </w:t>
      </w:r>
      <w:r w:rsidR="003C2BFE">
        <w:t>Oldehove</w:t>
      </w:r>
    </w:p>
    <w:p w14:paraId="602DCE4B" w14:textId="6F747702" w:rsidR="00AD45FF" w:rsidRDefault="00AD45FF" w:rsidP="00AD45FF"/>
    <w:p w14:paraId="62066EFA" w14:textId="77777777" w:rsidR="00255736" w:rsidRDefault="00255736" w:rsidP="00AD45FF"/>
    <w:p w14:paraId="776B97D3" w14:textId="77777777" w:rsidR="00255736" w:rsidRDefault="00255736">
      <w:pPr>
        <w:spacing w:before="0" w:after="80"/>
        <w:rPr>
          <w:rFonts w:asciiTheme="majorHAnsi" w:eastAsiaTheme="majorEastAsia" w:hAnsiTheme="majorHAnsi" w:cstheme="majorBidi"/>
          <w:b/>
          <w:bCs/>
          <w:color w:val="9D3511" w:themeColor="accent1" w:themeShade="BF"/>
          <w:sz w:val="28"/>
          <w:szCs w:val="28"/>
        </w:rPr>
      </w:pPr>
      <w:r>
        <w:br w:type="page"/>
      </w:r>
    </w:p>
    <w:p w14:paraId="584FEBE3" w14:textId="30102BC3" w:rsidR="00AD45FF" w:rsidRDefault="00AD45FF" w:rsidP="00255736">
      <w:pPr>
        <w:pStyle w:val="Kop1"/>
      </w:pPr>
      <w:bookmarkStart w:id="24" w:name="_Toc11421127"/>
      <w:proofErr w:type="spellStart"/>
      <w:r>
        <w:lastRenderedPageBreak/>
        <w:t>Trendship</w:t>
      </w:r>
      <w:bookmarkEnd w:id="24"/>
      <w:proofErr w:type="spellEnd"/>
    </w:p>
    <w:p w14:paraId="3D5309C9" w14:textId="7B8A72DA" w:rsidR="00AD45FF" w:rsidRDefault="00AD45FF" w:rsidP="00AD45FF">
      <w:r>
        <w:t>Ik vind het erg belangrijk dat studenten al tijdens hun studie veel aan netwerken doen. Waar mogelijk neem ik dan ook studenten mee naar netwerkbijeenkomsten. Aankomende week neem ik bijvoorbeeld deel aan de Wiegelgroep bijeenkomst, hierbij neem ik twee studenten mee die ook een podium krijgen om over hun werk te vertellen. Voor Applicatieontwikkelaar studenten regel ik vaak dat ze de kortingscode krijgen waarmee ze gratis naar dit event kunnen. Dit deel ik dan vervolgens met de coaches en vakdocenten van zowel Leeuwarden als Heerenveen. Mijn innovatiegroepen stuur ik altijd naar de Bedrijvencontactdagen hierbij geef ik de opdracht mee om zoveel mogelijk bedrijven te interviewen. Dit heeft als doel om kennis te vergaren over hun eigen werkveld maar ook om te leren netwerken.</w:t>
      </w:r>
    </w:p>
    <w:p w14:paraId="09650824" w14:textId="77777777" w:rsidR="00255736" w:rsidRDefault="00255736" w:rsidP="00AD45FF"/>
    <w:p w14:paraId="7EEED6ED" w14:textId="77777777" w:rsidR="00255736" w:rsidRDefault="00255736" w:rsidP="00255736">
      <w:pPr>
        <w:keepNext/>
        <w:spacing w:before="0" w:after="0"/>
        <w:jc w:val="center"/>
      </w:pPr>
      <w:r w:rsidRPr="00255736">
        <w:rPr>
          <w:rFonts w:ascii="Times New Roman" w:eastAsia="Times New Roman" w:hAnsi="Times New Roman" w:cs="Times New Roman"/>
          <w:sz w:val="24"/>
          <w:szCs w:val="24"/>
          <w:lang w:val="en-US"/>
        </w:rPr>
        <w:fldChar w:fldCharType="begin"/>
      </w:r>
      <w:r w:rsidRPr="00255736">
        <w:rPr>
          <w:rFonts w:ascii="Times New Roman" w:eastAsia="Times New Roman" w:hAnsi="Times New Roman" w:cs="Times New Roman"/>
          <w:sz w:val="24"/>
          <w:szCs w:val="24"/>
          <w:lang w:val="en-US"/>
        </w:rPr>
        <w:instrText xml:space="preserve"> INCLUDEPICTURE "https://dev01fc.github.io/pdg/assets/oppad/Trendship/collage.jpg" \* MERGEFORMATINET </w:instrText>
      </w:r>
      <w:r w:rsidRPr="00255736">
        <w:rPr>
          <w:rFonts w:ascii="Times New Roman" w:eastAsia="Times New Roman" w:hAnsi="Times New Roman" w:cs="Times New Roman"/>
          <w:sz w:val="24"/>
          <w:szCs w:val="24"/>
          <w:lang w:val="en-US"/>
        </w:rPr>
        <w:fldChar w:fldCharType="separate"/>
      </w:r>
      <w:r w:rsidRPr="00255736">
        <w:rPr>
          <w:rFonts w:ascii="Times New Roman" w:eastAsia="Times New Roman" w:hAnsi="Times New Roman" w:cs="Times New Roman"/>
          <w:noProof/>
          <w:sz w:val="24"/>
          <w:szCs w:val="24"/>
          <w:lang w:val="en-US"/>
        </w:rPr>
        <w:drawing>
          <wp:inline distT="0" distB="0" distL="0" distR="0" wp14:anchorId="54225DF9" wp14:editId="0B3100F2">
            <wp:extent cx="4953000" cy="3962400"/>
            <wp:effectExtent l="0" t="0" r="0" b="0"/>
            <wp:docPr id="38" name="Picture 38" descr="https://dev01fc.github.io/pdg/assets/oppad/Trendship/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ev01fc.github.io/pdg/assets/oppad/Trendship/collag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203" cy="3963362"/>
                    </a:xfrm>
                    <a:prstGeom prst="rect">
                      <a:avLst/>
                    </a:prstGeom>
                    <a:noFill/>
                    <a:ln>
                      <a:noFill/>
                    </a:ln>
                  </pic:spPr>
                </pic:pic>
              </a:graphicData>
            </a:graphic>
          </wp:inline>
        </w:drawing>
      </w:r>
      <w:r w:rsidRPr="00255736">
        <w:rPr>
          <w:rFonts w:ascii="Times New Roman" w:eastAsia="Times New Roman" w:hAnsi="Times New Roman" w:cs="Times New Roman"/>
          <w:sz w:val="24"/>
          <w:szCs w:val="24"/>
          <w:lang w:val="en-US"/>
        </w:rPr>
        <w:fldChar w:fldCharType="end"/>
      </w:r>
    </w:p>
    <w:p w14:paraId="457BF7DE" w14:textId="6FBCD41D" w:rsidR="00255736" w:rsidRPr="00DB641F" w:rsidRDefault="00255736" w:rsidP="00255736">
      <w:pPr>
        <w:pStyle w:val="Bijschrift"/>
        <w:jc w:val="center"/>
        <w:rPr>
          <w:rFonts w:ascii="Times New Roman" w:eastAsia="Times New Roman" w:hAnsi="Times New Roman" w:cs="Times New Roman"/>
          <w:sz w:val="24"/>
          <w:szCs w:val="24"/>
        </w:rPr>
      </w:pPr>
      <w:r>
        <w:t xml:space="preserve">Figuur </w:t>
      </w:r>
      <w:r>
        <w:fldChar w:fldCharType="begin"/>
      </w:r>
      <w:r>
        <w:instrText xml:space="preserve"> SEQ Figuur \* ARABIC </w:instrText>
      </w:r>
      <w:r>
        <w:fldChar w:fldCharType="separate"/>
      </w:r>
      <w:r w:rsidR="000227C0">
        <w:rPr>
          <w:noProof/>
        </w:rPr>
        <w:t>11</w:t>
      </w:r>
      <w:r>
        <w:fldChar w:fldCharType="end"/>
      </w:r>
      <w:r>
        <w:t xml:space="preserve"> Innovaties en netwerken op </w:t>
      </w:r>
      <w:proofErr w:type="spellStart"/>
      <w:r>
        <w:t>Trendship</w:t>
      </w:r>
      <w:proofErr w:type="spellEnd"/>
    </w:p>
    <w:p w14:paraId="757DD049" w14:textId="77777777" w:rsidR="00255736" w:rsidRDefault="00255736" w:rsidP="00AD45FF"/>
    <w:p w14:paraId="35AB41C1" w14:textId="77777777" w:rsidR="00AD45FF" w:rsidRDefault="00AD45FF" w:rsidP="00AD45FF"/>
    <w:p w14:paraId="6F970792" w14:textId="77777777" w:rsidR="003C2BFE" w:rsidRDefault="003C2BFE">
      <w:pPr>
        <w:spacing w:before="0" w:after="80"/>
        <w:rPr>
          <w:rFonts w:asciiTheme="majorHAnsi" w:eastAsiaTheme="majorEastAsia" w:hAnsiTheme="majorHAnsi" w:cstheme="majorBidi"/>
          <w:b/>
          <w:bCs/>
          <w:color w:val="9D3511" w:themeColor="accent1" w:themeShade="BF"/>
          <w:sz w:val="28"/>
          <w:szCs w:val="28"/>
        </w:rPr>
      </w:pPr>
      <w:r>
        <w:br w:type="page"/>
      </w:r>
    </w:p>
    <w:p w14:paraId="06066BDF" w14:textId="61A0C449" w:rsidR="00AD45FF" w:rsidRDefault="00AD45FF" w:rsidP="003C2BFE">
      <w:pPr>
        <w:pStyle w:val="Kop1"/>
      </w:pPr>
      <w:bookmarkStart w:id="25" w:name="_Toc11421128"/>
      <w:r>
        <w:lastRenderedPageBreak/>
        <w:t>Competenties</w:t>
      </w:r>
      <w:bookmarkEnd w:id="25"/>
    </w:p>
    <w:p w14:paraId="56783448" w14:textId="78107326" w:rsidR="00416AC7" w:rsidRDefault="00416AC7" w:rsidP="00416AC7">
      <w:pPr>
        <w:rPr>
          <w:b/>
          <w:i/>
        </w:rPr>
      </w:pPr>
      <w:r w:rsidRPr="007157FC">
        <w:rPr>
          <w:highlight w:val="yellow"/>
        </w:rPr>
        <w:t>De gekoppelde competenties zijn separaat uitgewerkt in een apart document:</w:t>
      </w:r>
      <w:r w:rsidRPr="007157FC">
        <w:rPr>
          <w:highlight w:val="yellow"/>
        </w:rPr>
        <w:br/>
      </w:r>
      <w:r w:rsidRPr="00675EB9">
        <w:rPr>
          <w:b/>
          <w:i/>
          <w:highlight w:val="yellow"/>
        </w:rPr>
        <w:t xml:space="preserve">Frank Kroondijk </w:t>
      </w:r>
      <w:r>
        <w:rPr>
          <w:b/>
          <w:i/>
          <w:highlight w:val="yellow"/>
        </w:rPr>
        <w:t>–</w:t>
      </w:r>
      <w:r w:rsidRPr="00675EB9">
        <w:rPr>
          <w:b/>
          <w:i/>
          <w:highlight w:val="yellow"/>
        </w:rPr>
        <w:t xml:space="preserve"> </w:t>
      </w:r>
      <w:r>
        <w:rPr>
          <w:b/>
          <w:i/>
          <w:highlight w:val="yellow"/>
        </w:rPr>
        <w:t xml:space="preserve">Op pad </w:t>
      </w:r>
      <w:r w:rsidRPr="00675EB9">
        <w:rPr>
          <w:b/>
          <w:i/>
          <w:highlight w:val="yellow"/>
        </w:rPr>
        <w:t>Competenties.pdf</w:t>
      </w:r>
    </w:p>
    <w:p w14:paraId="6B273131" w14:textId="77777777" w:rsidR="00A8674E" w:rsidRPr="00CB6B19" w:rsidRDefault="00A8674E" w:rsidP="00A8674E">
      <w:pPr>
        <w:rPr>
          <w:sz w:val="16"/>
          <w:szCs w:val="16"/>
        </w:rPr>
      </w:pPr>
      <w:r w:rsidRPr="00CB6B19">
        <w:rPr>
          <w:sz w:val="16"/>
          <w:szCs w:val="16"/>
        </w:rPr>
        <w:t>Competentie 1</w:t>
      </w:r>
      <w:r w:rsidRPr="00CB6B19">
        <w:rPr>
          <w:sz w:val="16"/>
          <w:szCs w:val="16"/>
        </w:rPr>
        <w:tab/>
        <w:t>Interpersoonlijk competent als mbo-docent</w:t>
      </w:r>
      <w:r w:rsidRPr="00CB6B19">
        <w:rPr>
          <w:sz w:val="16"/>
          <w:szCs w:val="16"/>
        </w:rPr>
        <w:tab/>
      </w:r>
    </w:p>
    <w:p w14:paraId="2B21629D" w14:textId="77777777" w:rsidR="00A8674E" w:rsidRPr="00CB6B19" w:rsidRDefault="00A8674E" w:rsidP="00A8674E">
      <w:pPr>
        <w:rPr>
          <w:sz w:val="16"/>
          <w:szCs w:val="16"/>
        </w:rPr>
      </w:pPr>
      <w:r w:rsidRPr="00CB6B19">
        <w:rPr>
          <w:sz w:val="16"/>
          <w:szCs w:val="16"/>
        </w:rPr>
        <w:t>Vaardigheden</w:t>
      </w:r>
      <w:r w:rsidRPr="00CB6B19">
        <w:rPr>
          <w:sz w:val="16"/>
          <w:szCs w:val="16"/>
        </w:rPr>
        <w:tab/>
      </w:r>
    </w:p>
    <w:p w14:paraId="02E794AC" w14:textId="237027AC" w:rsidR="00A8674E" w:rsidRPr="00CB6B19" w:rsidRDefault="00A8674E" w:rsidP="00A8674E">
      <w:pPr>
        <w:ind w:left="357"/>
        <w:rPr>
          <w:sz w:val="16"/>
          <w:szCs w:val="16"/>
        </w:rPr>
      </w:pPr>
      <w:r w:rsidRPr="00CB6B19">
        <w:rPr>
          <w:sz w:val="16"/>
          <w:szCs w:val="16"/>
        </w:rPr>
        <w:t>1.v.1.</w:t>
      </w:r>
      <w:r w:rsidRPr="00CB6B19">
        <w:rPr>
          <w:sz w:val="16"/>
          <w:szCs w:val="16"/>
        </w:rPr>
        <w:tab/>
        <w:t>Contact maken</w:t>
      </w:r>
      <w:r w:rsidRPr="00CB6B19">
        <w:rPr>
          <w:sz w:val="16"/>
          <w:szCs w:val="16"/>
        </w:rPr>
        <w:br/>
      </w:r>
      <w:proofErr w:type="gramStart"/>
      <w:r w:rsidRPr="00CB6B19">
        <w:rPr>
          <w:sz w:val="16"/>
          <w:szCs w:val="16"/>
        </w:rPr>
        <w:t>1.v.</w:t>
      </w:r>
      <w:proofErr w:type="gramEnd"/>
      <w:r w:rsidRPr="00CB6B19">
        <w:rPr>
          <w:sz w:val="16"/>
          <w:szCs w:val="16"/>
        </w:rPr>
        <w:t>2.</w:t>
      </w:r>
      <w:r w:rsidRPr="00CB6B19">
        <w:rPr>
          <w:sz w:val="16"/>
          <w:szCs w:val="16"/>
        </w:rPr>
        <w:tab/>
        <w:t>Kader en begeleiding leerproces bieden</w:t>
      </w:r>
      <w:r w:rsidRPr="00CB6B19">
        <w:rPr>
          <w:sz w:val="16"/>
          <w:szCs w:val="16"/>
        </w:rPr>
        <w:br/>
      </w:r>
      <w:proofErr w:type="gramStart"/>
      <w:r w:rsidRPr="00CB6B19">
        <w:rPr>
          <w:sz w:val="16"/>
          <w:szCs w:val="16"/>
        </w:rPr>
        <w:t>1.v.</w:t>
      </w:r>
      <w:proofErr w:type="gramEnd"/>
      <w:r w:rsidRPr="00CB6B19">
        <w:rPr>
          <w:sz w:val="16"/>
          <w:szCs w:val="16"/>
        </w:rPr>
        <w:t>3.</w:t>
      </w:r>
      <w:r w:rsidRPr="00CB6B19">
        <w:rPr>
          <w:sz w:val="16"/>
          <w:szCs w:val="16"/>
        </w:rPr>
        <w:tab/>
        <w:t>Klimaat voor samenwerking scheppen</w:t>
      </w:r>
      <w:r w:rsidRPr="00CB6B19">
        <w:rPr>
          <w:sz w:val="16"/>
          <w:szCs w:val="16"/>
        </w:rPr>
        <w:br/>
      </w:r>
      <w:proofErr w:type="gramStart"/>
      <w:r w:rsidRPr="00CB6B19">
        <w:rPr>
          <w:sz w:val="16"/>
          <w:szCs w:val="16"/>
        </w:rPr>
        <w:t>1.v.</w:t>
      </w:r>
      <w:proofErr w:type="gramEnd"/>
      <w:r w:rsidRPr="00CB6B19">
        <w:rPr>
          <w:sz w:val="16"/>
          <w:szCs w:val="16"/>
        </w:rPr>
        <w:t>4.</w:t>
      </w:r>
      <w:r w:rsidRPr="00CB6B19">
        <w:rPr>
          <w:sz w:val="16"/>
          <w:szCs w:val="16"/>
        </w:rPr>
        <w:tab/>
        <w:t>Omgaan met heterogene groepen</w:t>
      </w:r>
    </w:p>
    <w:p w14:paraId="676B5DFE" w14:textId="77777777" w:rsidR="00A8674E" w:rsidRPr="00CB6B19" w:rsidRDefault="00A8674E" w:rsidP="00A8674E">
      <w:pPr>
        <w:rPr>
          <w:sz w:val="16"/>
          <w:szCs w:val="16"/>
        </w:rPr>
      </w:pPr>
      <w:r w:rsidRPr="00CB6B19">
        <w:rPr>
          <w:sz w:val="16"/>
          <w:szCs w:val="16"/>
        </w:rPr>
        <w:t>Attitude</w:t>
      </w:r>
      <w:r w:rsidRPr="00CB6B19">
        <w:rPr>
          <w:sz w:val="16"/>
          <w:szCs w:val="16"/>
        </w:rPr>
        <w:tab/>
      </w:r>
    </w:p>
    <w:p w14:paraId="26B62B8B" w14:textId="3D8EF796" w:rsidR="00A8674E" w:rsidRPr="00CB6B19" w:rsidRDefault="00A8674E" w:rsidP="00A8674E">
      <w:pPr>
        <w:ind w:left="357"/>
        <w:rPr>
          <w:sz w:val="16"/>
          <w:szCs w:val="16"/>
        </w:rPr>
      </w:pPr>
      <w:r w:rsidRPr="00CB6B19">
        <w:rPr>
          <w:sz w:val="16"/>
          <w:szCs w:val="16"/>
        </w:rPr>
        <w:t>1.a.1</w:t>
      </w:r>
      <w:r w:rsidRPr="00CB6B19">
        <w:rPr>
          <w:sz w:val="16"/>
          <w:szCs w:val="16"/>
        </w:rPr>
        <w:tab/>
        <w:t>Een onthaaste en ontspannen leeromgeving</w:t>
      </w:r>
      <w:r w:rsidRPr="00CB6B19">
        <w:rPr>
          <w:sz w:val="16"/>
          <w:szCs w:val="16"/>
        </w:rPr>
        <w:br/>
      </w:r>
      <w:proofErr w:type="gramStart"/>
      <w:r w:rsidRPr="00CB6B19">
        <w:rPr>
          <w:sz w:val="16"/>
          <w:szCs w:val="16"/>
        </w:rPr>
        <w:t>1.a.</w:t>
      </w:r>
      <w:proofErr w:type="gramEnd"/>
      <w:r w:rsidRPr="00CB6B19">
        <w:rPr>
          <w:sz w:val="16"/>
          <w:szCs w:val="16"/>
        </w:rPr>
        <w:t>2</w:t>
      </w:r>
      <w:r w:rsidRPr="00CB6B19">
        <w:rPr>
          <w:sz w:val="16"/>
          <w:szCs w:val="16"/>
        </w:rPr>
        <w:tab/>
        <w:t>Veilige leeromgeving</w:t>
      </w:r>
      <w:r w:rsidRPr="00CB6B19">
        <w:rPr>
          <w:sz w:val="16"/>
          <w:szCs w:val="16"/>
        </w:rPr>
        <w:br/>
        <w:t>1.a.3</w:t>
      </w:r>
      <w:r w:rsidRPr="00CB6B19">
        <w:rPr>
          <w:sz w:val="16"/>
          <w:szCs w:val="16"/>
        </w:rPr>
        <w:tab/>
        <w:t>Plezierige leeromgeving</w:t>
      </w:r>
    </w:p>
    <w:p w14:paraId="35B140E6" w14:textId="77777777" w:rsidR="00A8674E" w:rsidRPr="00CB6B19" w:rsidRDefault="00A8674E" w:rsidP="00A8674E">
      <w:pPr>
        <w:rPr>
          <w:sz w:val="16"/>
          <w:szCs w:val="16"/>
        </w:rPr>
      </w:pPr>
      <w:r w:rsidRPr="00CB6B19">
        <w:rPr>
          <w:sz w:val="16"/>
          <w:szCs w:val="16"/>
        </w:rPr>
        <w:t>Competentie 2</w:t>
      </w:r>
      <w:r w:rsidRPr="00CB6B19">
        <w:rPr>
          <w:sz w:val="16"/>
          <w:szCs w:val="16"/>
        </w:rPr>
        <w:tab/>
        <w:t>Pedagogisch competent als mbo-docent</w:t>
      </w:r>
      <w:r w:rsidRPr="00CB6B19">
        <w:rPr>
          <w:sz w:val="16"/>
          <w:szCs w:val="16"/>
        </w:rPr>
        <w:tab/>
      </w:r>
    </w:p>
    <w:p w14:paraId="60E51755" w14:textId="77777777" w:rsidR="00A8674E" w:rsidRPr="00CB6B19" w:rsidRDefault="00A8674E" w:rsidP="00A8674E">
      <w:pPr>
        <w:rPr>
          <w:sz w:val="16"/>
          <w:szCs w:val="16"/>
        </w:rPr>
      </w:pPr>
      <w:r w:rsidRPr="00CB6B19">
        <w:rPr>
          <w:sz w:val="16"/>
          <w:szCs w:val="16"/>
        </w:rPr>
        <w:t>Kennis</w:t>
      </w:r>
      <w:r w:rsidRPr="00CB6B19">
        <w:rPr>
          <w:sz w:val="16"/>
          <w:szCs w:val="16"/>
        </w:rPr>
        <w:tab/>
      </w:r>
    </w:p>
    <w:p w14:paraId="0974ECB3" w14:textId="2284074E" w:rsidR="00A8674E" w:rsidRPr="00CB6B19" w:rsidRDefault="00A8674E" w:rsidP="00A8674E">
      <w:pPr>
        <w:ind w:left="357"/>
        <w:rPr>
          <w:sz w:val="16"/>
          <w:szCs w:val="16"/>
        </w:rPr>
      </w:pPr>
      <w:r w:rsidRPr="00CB6B19">
        <w:rPr>
          <w:sz w:val="16"/>
          <w:szCs w:val="16"/>
        </w:rPr>
        <w:t>2.k.1.</w:t>
      </w:r>
      <w:r w:rsidRPr="00CB6B19">
        <w:rPr>
          <w:sz w:val="16"/>
          <w:szCs w:val="16"/>
        </w:rPr>
        <w:tab/>
        <w:t>Ontwikkelings- en opvoedingstheorieën</w:t>
      </w:r>
      <w:r w:rsidRPr="00CB6B19">
        <w:rPr>
          <w:sz w:val="16"/>
          <w:szCs w:val="16"/>
        </w:rPr>
        <w:br/>
      </w:r>
      <w:proofErr w:type="gramStart"/>
      <w:r w:rsidRPr="00CB6B19">
        <w:rPr>
          <w:sz w:val="16"/>
          <w:szCs w:val="16"/>
        </w:rPr>
        <w:t>2.k.</w:t>
      </w:r>
      <w:proofErr w:type="gramEnd"/>
      <w:r w:rsidRPr="00CB6B19">
        <w:rPr>
          <w:sz w:val="16"/>
          <w:szCs w:val="16"/>
        </w:rPr>
        <w:t>2.</w:t>
      </w:r>
      <w:r w:rsidRPr="00CB6B19">
        <w:rPr>
          <w:sz w:val="16"/>
          <w:szCs w:val="16"/>
        </w:rPr>
        <w:tab/>
        <w:t>Sociaal-emotionele en morele ontwikkeling studenten</w:t>
      </w:r>
      <w:r w:rsidRPr="00CB6B19">
        <w:rPr>
          <w:sz w:val="16"/>
          <w:szCs w:val="16"/>
        </w:rPr>
        <w:br/>
      </w:r>
      <w:proofErr w:type="gramStart"/>
      <w:r w:rsidRPr="00CB6B19">
        <w:rPr>
          <w:sz w:val="16"/>
          <w:szCs w:val="16"/>
        </w:rPr>
        <w:t>2.k.</w:t>
      </w:r>
      <w:proofErr w:type="gramEnd"/>
      <w:r w:rsidRPr="00CB6B19">
        <w:rPr>
          <w:sz w:val="16"/>
          <w:szCs w:val="16"/>
        </w:rPr>
        <w:t>3.</w:t>
      </w:r>
      <w:r w:rsidRPr="00CB6B19">
        <w:rPr>
          <w:sz w:val="16"/>
          <w:szCs w:val="16"/>
        </w:rPr>
        <w:tab/>
        <w:t>Identiteitsvorming, zingeving en waardenontwikkeling</w:t>
      </w:r>
    </w:p>
    <w:p w14:paraId="61C462BC" w14:textId="77777777" w:rsidR="00A8674E" w:rsidRPr="00CB6B19" w:rsidRDefault="00A8674E" w:rsidP="00A8674E">
      <w:pPr>
        <w:rPr>
          <w:sz w:val="16"/>
          <w:szCs w:val="16"/>
        </w:rPr>
      </w:pPr>
      <w:r w:rsidRPr="00CB6B19">
        <w:rPr>
          <w:sz w:val="16"/>
          <w:szCs w:val="16"/>
        </w:rPr>
        <w:t>Vaardigheden</w:t>
      </w:r>
      <w:r w:rsidRPr="00CB6B19">
        <w:rPr>
          <w:sz w:val="16"/>
          <w:szCs w:val="16"/>
        </w:rPr>
        <w:tab/>
      </w:r>
    </w:p>
    <w:p w14:paraId="65A94486" w14:textId="6FFAEAA6" w:rsidR="00A8674E" w:rsidRPr="00CB6B19" w:rsidRDefault="00A8674E" w:rsidP="00A8674E">
      <w:pPr>
        <w:ind w:firstLine="357"/>
        <w:rPr>
          <w:sz w:val="16"/>
          <w:szCs w:val="16"/>
        </w:rPr>
      </w:pPr>
      <w:r w:rsidRPr="00CB6B19">
        <w:rPr>
          <w:sz w:val="16"/>
          <w:szCs w:val="16"/>
        </w:rPr>
        <w:t>2.v.1.</w:t>
      </w:r>
      <w:r w:rsidRPr="00CB6B19">
        <w:rPr>
          <w:sz w:val="16"/>
          <w:szCs w:val="16"/>
        </w:rPr>
        <w:tab/>
        <w:t xml:space="preserve">Veilig leef- en werkklimaat </w:t>
      </w:r>
      <w:r w:rsidR="00EA4997" w:rsidRPr="00CB6B19">
        <w:rPr>
          <w:sz w:val="16"/>
          <w:szCs w:val="16"/>
        </w:rPr>
        <w:t>creëren</w:t>
      </w:r>
    </w:p>
    <w:p w14:paraId="7175E1B3" w14:textId="77777777" w:rsidR="00A8674E" w:rsidRPr="00CB6B19" w:rsidRDefault="00A8674E" w:rsidP="00A8674E">
      <w:pPr>
        <w:rPr>
          <w:sz w:val="16"/>
          <w:szCs w:val="16"/>
        </w:rPr>
      </w:pPr>
      <w:r w:rsidRPr="00CB6B19">
        <w:rPr>
          <w:sz w:val="16"/>
          <w:szCs w:val="16"/>
        </w:rPr>
        <w:t>Kennis</w:t>
      </w:r>
      <w:r w:rsidRPr="00CB6B19">
        <w:rPr>
          <w:sz w:val="16"/>
          <w:szCs w:val="16"/>
        </w:rPr>
        <w:tab/>
      </w:r>
    </w:p>
    <w:p w14:paraId="627F2C35" w14:textId="1BC69439" w:rsidR="00A8674E" w:rsidRPr="00CB6B19" w:rsidRDefault="00A8674E" w:rsidP="00A8674E">
      <w:pPr>
        <w:ind w:left="357"/>
        <w:rPr>
          <w:sz w:val="16"/>
          <w:szCs w:val="16"/>
        </w:rPr>
      </w:pPr>
      <w:r w:rsidRPr="00CB6B19">
        <w:rPr>
          <w:sz w:val="16"/>
          <w:szCs w:val="16"/>
        </w:rPr>
        <w:t>6.k.1.</w:t>
      </w:r>
      <w:r w:rsidRPr="00CB6B19">
        <w:rPr>
          <w:sz w:val="16"/>
          <w:szCs w:val="16"/>
        </w:rPr>
        <w:tab/>
        <w:t>Culturele achtergronden</w:t>
      </w:r>
      <w:r w:rsidRPr="00CB6B19">
        <w:rPr>
          <w:sz w:val="16"/>
          <w:szCs w:val="16"/>
        </w:rPr>
        <w:br/>
      </w:r>
      <w:proofErr w:type="gramStart"/>
      <w:r w:rsidRPr="00CB6B19">
        <w:rPr>
          <w:sz w:val="16"/>
          <w:szCs w:val="16"/>
        </w:rPr>
        <w:t>6.k.</w:t>
      </w:r>
      <w:proofErr w:type="gramEnd"/>
      <w:r w:rsidRPr="00CB6B19">
        <w:rPr>
          <w:sz w:val="16"/>
          <w:szCs w:val="16"/>
        </w:rPr>
        <w:t>2.</w:t>
      </w:r>
      <w:r w:rsidRPr="00CB6B19">
        <w:rPr>
          <w:sz w:val="16"/>
          <w:szCs w:val="16"/>
        </w:rPr>
        <w:tab/>
        <w:t>Afstemming binnen- en buitenschools leren</w:t>
      </w:r>
    </w:p>
    <w:p w14:paraId="7235B3D3" w14:textId="77777777" w:rsidR="00A8674E" w:rsidRPr="00CB6B19" w:rsidRDefault="00A8674E" w:rsidP="00A8674E">
      <w:pPr>
        <w:rPr>
          <w:sz w:val="16"/>
          <w:szCs w:val="16"/>
        </w:rPr>
      </w:pPr>
      <w:r w:rsidRPr="00CB6B19">
        <w:rPr>
          <w:sz w:val="16"/>
          <w:szCs w:val="16"/>
        </w:rPr>
        <w:t>Vaardigheden</w:t>
      </w:r>
      <w:r w:rsidRPr="00CB6B19">
        <w:rPr>
          <w:sz w:val="16"/>
          <w:szCs w:val="16"/>
        </w:rPr>
        <w:tab/>
      </w:r>
    </w:p>
    <w:p w14:paraId="14DC37FB" w14:textId="2F3E0592" w:rsidR="00A8674E" w:rsidRPr="00CB6B19" w:rsidRDefault="00A8674E" w:rsidP="00A8674E">
      <w:pPr>
        <w:ind w:left="357"/>
        <w:rPr>
          <w:sz w:val="16"/>
          <w:szCs w:val="16"/>
        </w:rPr>
      </w:pPr>
      <w:r w:rsidRPr="00CB6B19">
        <w:rPr>
          <w:sz w:val="16"/>
          <w:szCs w:val="16"/>
        </w:rPr>
        <w:t>6.v.1.</w:t>
      </w:r>
      <w:r w:rsidRPr="00CB6B19">
        <w:rPr>
          <w:sz w:val="16"/>
          <w:szCs w:val="16"/>
        </w:rPr>
        <w:tab/>
        <w:t>Professioneel communiceren met ouders en anderen</w:t>
      </w:r>
      <w:r w:rsidRPr="00CB6B19">
        <w:rPr>
          <w:sz w:val="16"/>
          <w:szCs w:val="16"/>
        </w:rPr>
        <w:br/>
      </w:r>
      <w:proofErr w:type="gramStart"/>
      <w:r w:rsidRPr="00CB6B19">
        <w:rPr>
          <w:sz w:val="16"/>
          <w:szCs w:val="16"/>
        </w:rPr>
        <w:t>6.v.</w:t>
      </w:r>
      <w:proofErr w:type="gramEnd"/>
      <w:r w:rsidRPr="00CB6B19">
        <w:rPr>
          <w:sz w:val="16"/>
          <w:szCs w:val="16"/>
        </w:rPr>
        <w:t>2.</w:t>
      </w:r>
      <w:r w:rsidRPr="00CB6B19">
        <w:rPr>
          <w:sz w:val="16"/>
          <w:szCs w:val="16"/>
        </w:rPr>
        <w:tab/>
        <w:t>Zorgen voor afstemming en duidelijkheid</w:t>
      </w:r>
    </w:p>
    <w:p w14:paraId="3802287C" w14:textId="77777777" w:rsidR="00A8674E" w:rsidRPr="00CB6B19" w:rsidRDefault="00A8674E" w:rsidP="00A8674E">
      <w:pPr>
        <w:rPr>
          <w:sz w:val="16"/>
          <w:szCs w:val="16"/>
        </w:rPr>
      </w:pPr>
      <w:r w:rsidRPr="00CB6B19">
        <w:rPr>
          <w:sz w:val="16"/>
          <w:szCs w:val="16"/>
        </w:rPr>
        <w:t>Kennis</w:t>
      </w:r>
      <w:r w:rsidRPr="00CB6B19">
        <w:rPr>
          <w:sz w:val="16"/>
          <w:szCs w:val="16"/>
        </w:rPr>
        <w:tab/>
      </w:r>
    </w:p>
    <w:p w14:paraId="73989B03" w14:textId="445238A9" w:rsidR="00A8674E" w:rsidRPr="00CB6B19" w:rsidRDefault="00A8674E" w:rsidP="00A8674E">
      <w:pPr>
        <w:ind w:left="357"/>
        <w:rPr>
          <w:sz w:val="16"/>
          <w:szCs w:val="16"/>
        </w:rPr>
      </w:pPr>
      <w:r w:rsidRPr="00CB6B19">
        <w:rPr>
          <w:sz w:val="16"/>
          <w:szCs w:val="16"/>
        </w:rPr>
        <w:t>7.k.1.</w:t>
      </w:r>
      <w:r w:rsidRPr="00CB6B19">
        <w:rPr>
          <w:sz w:val="16"/>
          <w:szCs w:val="16"/>
        </w:rPr>
        <w:tab/>
        <w:t>Actuele ontwikkeling onderwijs en werkveld</w:t>
      </w:r>
      <w:r w:rsidRPr="00CB6B19">
        <w:rPr>
          <w:sz w:val="16"/>
          <w:szCs w:val="16"/>
        </w:rPr>
        <w:br/>
      </w:r>
      <w:proofErr w:type="gramStart"/>
      <w:r w:rsidRPr="00CB6B19">
        <w:rPr>
          <w:sz w:val="16"/>
          <w:szCs w:val="16"/>
        </w:rPr>
        <w:t>7.k.</w:t>
      </w:r>
      <w:proofErr w:type="gramEnd"/>
      <w:r w:rsidRPr="00CB6B19">
        <w:rPr>
          <w:sz w:val="16"/>
          <w:szCs w:val="16"/>
        </w:rPr>
        <w:t>2.</w:t>
      </w:r>
      <w:r w:rsidRPr="00CB6B19">
        <w:rPr>
          <w:sz w:val="16"/>
          <w:szCs w:val="16"/>
        </w:rPr>
        <w:tab/>
        <w:t>Gedragspsychologische kennis</w:t>
      </w:r>
    </w:p>
    <w:p w14:paraId="41BC09A7" w14:textId="77777777" w:rsidR="00A8674E" w:rsidRPr="00CB6B19" w:rsidRDefault="00A8674E" w:rsidP="00A8674E">
      <w:pPr>
        <w:rPr>
          <w:sz w:val="16"/>
          <w:szCs w:val="16"/>
        </w:rPr>
      </w:pPr>
      <w:r w:rsidRPr="00CB6B19">
        <w:rPr>
          <w:sz w:val="16"/>
          <w:szCs w:val="16"/>
        </w:rPr>
        <w:t>Vaardigheden</w:t>
      </w:r>
      <w:r w:rsidRPr="00CB6B19">
        <w:rPr>
          <w:sz w:val="16"/>
          <w:szCs w:val="16"/>
        </w:rPr>
        <w:tab/>
      </w:r>
    </w:p>
    <w:p w14:paraId="1F1B5682" w14:textId="35751291" w:rsidR="00A8674E" w:rsidRPr="00CB6B19" w:rsidRDefault="00A8674E" w:rsidP="00CB6B19">
      <w:pPr>
        <w:ind w:left="357"/>
        <w:rPr>
          <w:sz w:val="16"/>
          <w:szCs w:val="16"/>
        </w:rPr>
      </w:pPr>
      <w:r w:rsidRPr="00CB6B19">
        <w:rPr>
          <w:sz w:val="16"/>
          <w:szCs w:val="16"/>
        </w:rPr>
        <w:t>7.v.1.</w:t>
      </w:r>
      <w:r w:rsidRPr="00CB6B19">
        <w:rPr>
          <w:sz w:val="16"/>
          <w:szCs w:val="16"/>
        </w:rPr>
        <w:tab/>
        <w:t>Planmatig aan eigen ontwikkeling werken</w:t>
      </w:r>
      <w:r w:rsidR="00CB6B19" w:rsidRPr="00CB6B19">
        <w:rPr>
          <w:sz w:val="16"/>
          <w:szCs w:val="16"/>
        </w:rPr>
        <w:br/>
      </w:r>
      <w:proofErr w:type="gramStart"/>
      <w:r w:rsidRPr="00CB6B19">
        <w:rPr>
          <w:sz w:val="16"/>
          <w:szCs w:val="16"/>
        </w:rPr>
        <w:t>7.v.</w:t>
      </w:r>
      <w:proofErr w:type="gramEnd"/>
      <w:r w:rsidRPr="00CB6B19">
        <w:rPr>
          <w:sz w:val="16"/>
          <w:szCs w:val="16"/>
        </w:rPr>
        <w:t>2.</w:t>
      </w:r>
      <w:r w:rsidRPr="00CB6B19">
        <w:rPr>
          <w:sz w:val="16"/>
          <w:szCs w:val="16"/>
        </w:rPr>
        <w:tab/>
        <w:t>Ontwikkeling afstemmen op school en team</w:t>
      </w:r>
      <w:r w:rsidR="00CB6B19" w:rsidRPr="00CB6B19">
        <w:rPr>
          <w:sz w:val="16"/>
          <w:szCs w:val="16"/>
        </w:rPr>
        <w:br/>
      </w:r>
      <w:proofErr w:type="gramStart"/>
      <w:r w:rsidRPr="00CB6B19">
        <w:rPr>
          <w:sz w:val="16"/>
          <w:szCs w:val="16"/>
        </w:rPr>
        <w:t>7.v.</w:t>
      </w:r>
      <w:proofErr w:type="gramEnd"/>
      <w:r w:rsidRPr="00CB6B19">
        <w:rPr>
          <w:sz w:val="16"/>
          <w:szCs w:val="16"/>
        </w:rPr>
        <w:t>3.</w:t>
      </w:r>
      <w:r w:rsidRPr="00CB6B19">
        <w:rPr>
          <w:sz w:val="16"/>
          <w:szCs w:val="16"/>
        </w:rPr>
        <w:tab/>
        <w:t>Feedback van studenten en collega</w:t>
      </w:r>
      <w:r w:rsidR="00CB6B19" w:rsidRPr="00CB6B19">
        <w:rPr>
          <w:sz w:val="16"/>
          <w:szCs w:val="16"/>
        </w:rPr>
        <w:t>’</w:t>
      </w:r>
      <w:r w:rsidRPr="00CB6B19">
        <w:rPr>
          <w:sz w:val="16"/>
          <w:szCs w:val="16"/>
        </w:rPr>
        <w:t>s gebruiken</w:t>
      </w:r>
      <w:r w:rsidR="00CB6B19" w:rsidRPr="00CB6B19">
        <w:rPr>
          <w:sz w:val="16"/>
          <w:szCs w:val="16"/>
        </w:rPr>
        <w:br/>
      </w:r>
      <w:proofErr w:type="gramStart"/>
      <w:r w:rsidRPr="00CB6B19">
        <w:rPr>
          <w:sz w:val="16"/>
          <w:szCs w:val="16"/>
        </w:rPr>
        <w:t>7.v.</w:t>
      </w:r>
      <w:proofErr w:type="gramEnd"/>
      <w:r w:rsidRPr="00CB6B19">
        <w:rPr>
          <w:sz w:val="16"/>
          <w:szCs w:val="16"/>
        </w:rPr>
        <w:t>4.</w:t>
      </w:r>
      <w:r w:rsidRPr="00CB6B19">
        <w:rPr>
          <w:sz w:val="16"/>
          <w:szCs w:val="16"/>
        </w:rPr>
        <w:tab/>
        <w:t>Netwerk in het beroepenveld onderhouden</w:t>
      </w:r>
      <w:r w:rsidR="00CB6B19" w:rsidRPr="00CB6B19">
        <w:rPr>
          <w:sz w:val="16"/>
          <w:szCs w:val="16"/>
        </w:rPr>
        <w:br/>
      </w:r>
      <w:proofErr w:type="gramStart"/>
      <w:r w:rsidRPr="00CB6B19">
        <w:rPr>
          <w:sz w:val="16"/>
          <w:szCs w:val="16"/>
        </w:rPr>
        <w:t>7.v.</w:t>
      </w:r>
      <w:proofErr w:type="gramEnd"/>
      <w:r w:rsidRPr="00CB6B19">
        <w:rPr>
          <w:sz w:val="16"/>
          <w:szCs w:val="16"/>
        </w:rPr>
        <w:t>5.</w:t>
      </w:r>
      <w:r w:rsidRPr="00CB6B19">
        <w:rPr>
          <w:sz w:val="16"/>
          <w:szCs w:val="16"/>
        </w:rPr>
        <w:tab/>
        <w:t>Vernieuwen initiëren</w:t>
      </w:r>
    </w:p>
    <w:p w14:paraId="6C81AF45" w14:textId="77777777" w:rsidR="00CB6B19" w:rsidRPr="00CB6B19" w:rsidRDefault="00A8674E" w:rsidP="00A8674E">
      <w:pPr>
        <w:rPr>
          <w:sz w:val="16"/>
          <w:szCs w:val="16"/>
        </w:rPr>
      </w:pPr>
      <w:r w:rsidRPr="00CB6B19">
        <w:rPr>
          <w:sz w:val="16"/>
          <w:szCs w:val="16"/>
        </w:rPr>
        <w:t>Attitude</w:t>
      </w:r>
      <w:r w:rsidRPr="00CB6B19">
        <w:rPr>
          <w:sz w:val="16"/>
          <w:szCs w:val="16"/>
        </w:rPr>
        <w:tab/>
      </w:r>
    </w:p>
    <w:p w14:paraId="2A1E61EE" w14:textId="53058E69" w:rsidR="00A8674E" w:rsidRPr="00CB6B19" w:rsidRDefault="00A8674E" w:rsidP="00CB6B19">
      <w:pPr>
        <w:ind w:left="357"/>
        <w:rPr>
          <w:sz w:val="16"/>
          <w:szCs w:val="16"/>
        </w:rPr>
      </w:pPr>
      <w:r w:rsidRPr="00CB6B19">
        <w:rPr>
          <w:sz w:val="16"/>
          <w:szCs w:val="16"/>
        </w:rPr>
        <w:t>7.a.1</w:t>
      </w:r>
      <w:r w:rsidRPr="00CB6B19">
        <w:rPr>
          <w:sz w:val="16"/>
          <w:szCs w:val="16"/>
        </w:rPr>
        <w:tab/>
        <w:t>Aannemen van feedback en er iets mee doen</w:t>
      </w:r>
      <w:r w:rsidR="00CB6B19" w:rsidRPr="00CB6B19">
        <w:rPr>
          <w:sz w:val="16"/>
          <w:szCs w:val="16"/>
        </w:rPr>
        <w:br/>
      </w:r>
      <w:proofErr w:type="gramStart"/>
      <w:r w:rsidRPr="00CB6B19">
        <w:rPr>
          <w:sz w:val="16"/>
          <w:szCs w:val="16"/>
        </w:rPr>
        <w:t>7.a.</w:t>
      </w:r>
      <w:proofErr w:type="gramEnd"/>
      <w:r w:rsidRPr="00CB6B19">
        <w:rPr>
          <w:sz w:val="16"/>
          <w:szCs w:val="16"/>
        </w:rPr>
        <w:t>2</w:t>
      </w:r>
      <w:r w:rsidRPr="00CB6B19">
        <w:rPr>
          <w:sz w:val="16"/>
          <w:szCs w:val="16"/>
        </w:rPr>
        <w:tab/>
        <w:t>Scholen koppelen</w:t>
      </w:r>
      <w:r w:rsidR="00CB6B19" w:rsidRPr="00CB6B19">
        <w:rPr>
          <w:sz w:val="16"/>
          <w:szCs w:val="16"/>
        </w:rPr>
        <w:br/>
      </w:r>
      <w:r w:rsidRPr="00CB6B19">
        <w:rPr>
          <w:sz w:val="16"/>
          <w:szCs w:val="16"/>
        </w:rPr>
        <w:t>7.a.3</w:t>
      </w:r>
      <w:r w:rsidRPr="00CB6B19">
        <w:rPr>
          <w:sz w:val="16"/>
          <w:szCs w:val="16"/>
        </w:rPr>
        <w:tab/>
        <w:t>Innovatie</w:t>
      </w:r>
    </w:p>
    <w:p w14:paraId="725FD7F4" w14:textId="77777777" w:rsidR="00416AC7" w:rsidRDefault="00416AC7">
      <w:pPr>
        <w:spacing w:before="0" w:after="80"/>
      </w:pPr>
    </w:p>
    <w:p w14:paraId="55DB4761" w14:textId="45BCADAE" w:rsidR="003C2BFE" w:rsidRDefault="003C2BFE">
      <w:pPr>
        <w:spacing w:before="0" w:after="80"/>
        <w:rPr>
          <w:rFonts w:asciiTheme="majorHAnsi" w:eastAsiaTheme="majorEastAsia" w:hAnsiTheme="majorHAnsi" w:cstheme="majorBidi"/>
          <w:b/>
          <w:bCs/>
          <w:color w:val="9D3511" w:themeColor="accent1" w:themeShade="BF"/>
          <w:sz w:val="28"/>
          <w:szCs w:val="28"/>
        </w:rPr>
      </w:pPr>
      <w:r>
        <w:br w:type="page"/>
      </w:r>
    </w:p>
    <w:p w14:paraId="4C0A56F2" w14:textId="4944220E" w:rsidR="00AD45FF" w:rsidRDefault="00AD45FF" w:rsidP="003C2BFE">
      <w:pPr>
        <w:pStyle w:val="Kop1"/>
      </w:pPr>
      <w:bookmarkStart w:id="26" w:name="_Toc11421129"/>
      <w:r>
        <w:lastRenderedPageBreak/>
        <w:t>Literatuur</w:t>
      </w:r>
      <w:bookmarkEnd w:id="26"/>
    </w:p>
    <w:p w14:paraId="43B655E9" w14:textId="77777777" w:rsidR="00AD45FF" w:rsidRDefault="00AD45FF" w:rsidP="00AD45FF">
      <w:r>
        <w:t xml:space="preserve">Geerts, W., &amp; Kralingen, R. (2015). Handboek voor leraren. Bussum, Nederland: Uitgeverij </w:t>
      </w:r>
      <w:proofErr w:type="spellStart"/>
      <w:r>
        <w:t>Coutinho</w:t>
      </w:r>
      <w:proofErr w:type="spellEnd"/>
      <w:r>
        <w:t xml:space="preserve">. Teitler, P. (2015). </w:t>
      </w:r>
    </w:p>
    <w:p w14:paraId="450A96DF" w14:textId="77777777" w:rsidR="00AD45FF" w:rsidRDefault="00AD45FF" w:rsidP="00AD45FF">
      <w:r>
        <w:t xml:space="preserve">Lessen in orde in het mbo. Bussum, Nederland: Uitgeverij </w:t>
      </w:r>
      <w:proofErr w:type="spellStart"/>
      <w:r>
        <w:t>Coutinho</w:t>
      </w:r>
      <w:proofErr w:type="spellEnd"/>
      <w:r>
        <w:t>.</w:t>
      </w:r>
    </w:p>
    <w:p w14:paraId="7F2A92FF" w14:textId="48611941" w:rsidR="00AD45FF" w:rsidRDefault="00AD45FF" w:rsidP="00AD45FF">
      <w:r>
        <w:t>Slooter, M. (2014). De vijf rollen van de leraar. Amersfoort, Nederland: CPS</w:t>
      </w:r>
    </w:p>
    <w:p w14:paraId="5012AB2E" w14:textId="773DD202" w:rsidR="004715CC" w:rsidRDefault="004715CC" w:rsidP="00AD45FF"/>
    <w:p w14:paraId="631D7648" w14:textId="77777777" w:rsidR="004715CC" w:rsidRPr="00DB641F" w:rsidRDefault="004715CC" w:rsidP="004715CC">
      <w:pPr>
        <w:spacing w:before="0" w:after="0"/>
        <w:rPr>
          <w:i/>
        </w:rPr>
      </w:pPr>
      <w:r w:rsidRPr="004715CC">
        <w:rPr>
          <w:i/>
        </w:rPr>
        <w:t xml:space="preserve">‘Op pad’ is online te vinden onder </w:t>
      </w:r>
      <w:hyperlink r:id="rId23" w:history="1">
        <w:r w:rsidRPr="004715CC">
          <w:rPr>
            <w:rStyle w:val="Hyperlink"/>
            <w:i/>
          </w:rPr>
          <w:t>https://dev01fc.github.io/pdg/oppad.html</w:t>
        </w:r>
      </w:hyperlink>
    </w:p>
    <w:p w14:paraId="19AE8FD0" w14:textId="0CC9A0E7" w:rsidR="004715CC" w:rsidRPr="00AD45FF" w:rsidRDefault="004715CC" w:rsidP="00AD45FF"/>
    <w:sectPr w:rsidR="004715CC" w:rsidRPr="00AD45FF" w:rsidSect="00D825CE">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810" w:right="1800" w:bottom="1440" w:left="1800" w:header="720" w:footer="725"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D8AD7" w14:textId="77777777" w:rsidR="0036184D" w:rsidRDefault="0036184D">
      <w:r>
        <w:separator/>
      </w:r>
    </w:p>
  </w:endnote>
  <w:endnote w:type="continuationSeparator" w:id="0">
    <w:p w14:paraId="500F7E88" w14:textId="77777777" w:rsidR="0036184D" w:rsidRDefault="00361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515686416"/>
      <w:docPartObj>
        <w:docPartGallery w:val="Page Numbers (Bottom of Page)"/>
        <w:docPartUnique/>
      </w:docPartObj>
    </w:sdtPr>
    <w:sdtEndPr>
      <w:rPr>
        <w:rStyle w:val="Paginanummer"/>
      </w:rPr>
    </w:sdtEndPr>
    <w:sdtContent>
      <w:p w14:paraId="26135F95" w14:textId="77777777" w:rsidR="00A8674E" w:rsidRDefault="00A8674E" w:rsidP="00064E6F">
        <w:pPr>
          <w:pStyle w:val="Voettekst"/>
          <w:framePr w:wrap="none" w:vAnchor="text" w:hAnchor="margin" w:xAlign="center"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50469D30" w14:textId="77777777" w:rsidR="00A8674E" w:rsidRDefault="0036184D">
    <w:pPr>
      <w:pStyle w:val="Voettekst"/>
    </w:pPr>
    <w:sdt>
      <w:sdtPr>
        <w:rPr>
          <w:rFonts w:asciiTheme="majorHAnsi" w:eastAsiaTheme="majorEastAsia" w:hAnsiTheme="majorHAnsi" w:cstheme="majorBidi"/>
        </w:rPr>
        <w:id w:val="306900621"/>
        <w:temporary/>
        <w:showingPlcHdr/>
      </w:sdtPr>
      <w:sdtEndPr/>
      <w:sdtContent>
        <w:r w:rsidR="00A8674E">
          <w:rPr>
            <w:rFonts w:asciiTheme="majorHAnsi" w:eastAsiaTheme="majorEastAsia" w:hAnsiTheme="majorHAnsi" w:cstheme="majorBidi"/>
          </w:rPr>
          <w:t>[Type text]</w:t>
        </w:r>
      </w:sdtContent>
    </w:sdt>
    <w:r w:rsidR="00A8674E">
      <w:rPr>
        <w:rFonts w:asciiTheme="majorHAnsi" w:eastAsiaTheme="majorEastAsia" w:hAnsiTheme="majorHAnsi" w:cstheme="majorBidi"/>
      </w:rPr>
      <w:ptab w:relativeTo="margin" w:alignment="right" w:leader="none"/>
    </w:r>
    <w:r w:rsidR="00A8674E">
      <w:rPr>
        <w:rFonts w:asciiTheme="majorHAnsi" w:eastAsiaTheme="majorEastAsia" w:hAnsiTheme="majorHAnsi" w:cstheme="majorBidi"/>
      </w:rPr>
      <w:t xml:space="preserve">Page </w:t>
    </w:r>
    <w:r w:rsidR="00A8674E">
      <w:rPr>
        <w:noProof/>
      </w:rPr>
      <mc:AlternateContent>
        <mc:Choice Requires="wpg">
          <w:drawing>
            <wp:anchor distT="0" distB="0" distL="114300" distR="114300" simplePos="0" relativeHeight="251659264" behindDoc="0" locked="0" layoutInCell="0" allowOverlap="1" wp14:anchorId="006BA3FB" wp14:editId="3C7E8AA8">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798122FC"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&#13;&#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" strokecolor="#31849b"/>
              <v:rect id="Rectangle 443"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7D0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" filled="f" stroked="f"/>
              <w10:wrap anchorx="page" anchory="page"/>
            </v:group>
          </w:pict>
        </mc:Fallback>
      </mc:AlternateContent>
    </w:r>
    <w:r w:rsidR="00A8674E">
      <w:rPr>
        <w:noProof/>
      </w:rPr>
      <mc:AlternateContent>
        <mc:Choice Requires="wps">
          <w:drawing>
            <wp:anchor distT="0" distB="0" distL="114300" distR="114300" simplePos="0" relativeHeight="251661312" behindDoc="0" locked="0" layoutInCell="1" allowOverlap="1" wp14:anchorId="5D9A2AE5" wp14:editId="7E6C6CA7">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31E9D46"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&#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AqwEsQ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r w:rsidR="00A8674E">
      <w:rPr>
        <w:noProof/>
      </w:rPr>
      <mc:AlternateContent>
        <mc:Choice Requires="wps">
          <w:drawing>
            <wp:anchor distT="0" distB="0" distL="114300" distR="114300" simplePos="0" relativeHeight="251660288" behindDoc="0" locked="0" layoutInCell="1" allowOverlap="1" wp14:anchorId="20913E3A" wp14:editId="7F0CFEC6">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6C079E0"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" fillcolor="#918485 [3208]" strokecolor="#d34817 [3204]">
              <w10:wrap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019584241"/>
      <w:docPartObj>
        <w:docPartGallery w:val="Page Numbers (Bottom of Page)"/>
        <w:docPartUnique/>
      </w:docPartObj>
    </w:sdtPr>
    <w:sdtEndPr>
      <w:rPr>
        <w:rStyle w:val="Paginanummer"/>
      </w:rPr>
    </w:sdtEndPr>
    <w:sdtContent>
      <w:p w14:paraId="36676475" w14:textId="77777777" w:rsidR="00A8674E" w:rsidRDefault="00A8674E" w:rsidP="00064E6F">
        <w:pPr>
          <w:pStyle w:val="Voettekst"/>
          <w:framePr w:wrap="none" w:vAnchor="text" w:hAnchor="margin" w:xAlign="center"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- 1 -</w:t>
        </w:r>
        <w:r>
          <w:rPr>
            <w:rStyle w:val="Paginanummer"/>
          </w:rPr>
          <w:fldChar w:fldCharType="end"/>
        </w:r>
      </w:p>
    </w:sdtContent>
  </w:sdt>
  <w:p w14:paraId="3785BAEA" w14:textId="77777777" w:rsidR="00A8674E" w:rsidRDefault="00A8674E">
    <w:pPr>
      <w:pStyle w:val="Voettekst"/>
    </w:pPr>
    <w:r>
      <w:rPr>
        <w:noProof/>
      </w:rPr>
      <mc:AlternateContent>
        <mc:Choice Requires="wps">
          <w:drawing>
            <wp:anchor distT="0" distB="0" distL="114300" distR="114300" simplePos="0" relativeHeight="251671552" behindDoc="0" locked="0" layoutInCell="1" allowOverlap="1" wp14:anchorId="3096EB9D" wp14:editId="28D9BF47">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652E5" w14:textId="77777777" w:rsidR="00A8674E" w:rsidRDefault="00A8674E">
                          <w:pPr>
                            <w:jc w:val="right"/>
                          </w:pPr>
                          <w:r>
                            <w:t>Mei 2019</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096EB9D" id="Rectangle 459" o:spid="_x0000_s1030"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" filled="f" stroked="f">
              <v:textbox inset=",0">
                <w:txbxContent>
                  <w:p w14:paraId="761652E5" w14:textId="77777777" w:rsidR="00A8674E" w:rsidRDefault="00A8674E">
                    <w:pPr>
                      <w:jc w:val="right"/>
                    </w:pPr>
                    <w:r>
                      <w:t>Mei 2019</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48BC715" wp14:editId="416144A0">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21E270AC"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&#13;&#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" strokecolor="#4f81bd"/>
              <v:shape id="AutoShape 3" o:spid="_x0000_s1028" type="#_x0000_t32" style="position:absolute;left:288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" strokecolor="#4f81bd"/>
              <v:shape id="AutoShape 4" o:spid="_x0000_s1029" type="#_x0000_t32" style="position:absolute;left:2940;top:4935;width:0;height: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" strokecolor="#4f81bd"/>
              <w10:wrap anchorx="margin"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53775" w14:textId="77777777" w:rsidR="00A8674E" w:rsidRDefault="00A8674E">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FD5E3" w14:textId="77777777" w:rsidR="0036184D" w:rsidRDefault="0036184D">
      <w:r>
        <w:separator/>
      </w:r>
    </w:p>
  </w:footnote>
  <w:footnote w:type="continuationSeparator" w:id="0">
    <w:p w14:paraId="7FF03BD4" w14:textId="77777777" w:rsidR="0036184D" w:rsidRDefault="0036184D">
      <w:r>
        <w:separator/>
      </w:r>
    </w:p>
  </w:footnote>
  <w:footnote w:type="continuationNotice" w:id="1">
    <w:p w14:paraId="7090DF05" w14:textId="77777777" w:rsidR="0036184D" w:rsidRDefault="0036184D">
      <w:pPr>
        <w:rPr>
          <w:i/>
          <w:sz w:val="18"/>
        </w:rPr>
      </w:pPr>
      <w:r>
        <w:rPr>
          <w:i/>
          <w:sz w:val="18"/>
        </w:rPr>
        <w:t>(</w:t>
      </w:r>
      <w:proofErr w:type="spellStart"/>
      <w:r>
        <w:rPr>
          <w:i/>
          <w:sz w:val="18"/>
        </w:rPr>
        <w:t>footnote</w:t>
      </w:r>
      <w:proofErr w:type="spellEnd"/>
      <w:r>
        <w:rPr>
          <w:i/>
          <w:sz w:val="18"/>
        </w:rPr>
        <w:t xml:space="preserve"> </w:t>
      </w:r>
      <w:proofErr w:type="spellStart"/>
      <w:r>
        <w:rPr>
          <w:i/>
          <w:sz w:val="18"/>
        </w:rPr>
        <w:t>continued</w:t>
      </w:r>
      <w:proofErr w:type="spellEnd"/>
      <w:r>
        <w:rPr>
          <w:i/>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EE6C4" w14:textId="77777777" w:rsidR="00A8674E" w:rsidRDefault="00A8674E">
    <w:pPr>
      <w:pStyle w:val="Koptekst"/>
      <w:rPr>
        <w:rFonts w:asciiTheme="majorHAnsi" w:eastAsiaTheme="majorEastAsia" w:hAnsiTheme="majorHAnsi" w:cstheme="majorBidi"/>
      </w:rPr>
    </w:pPr>
    <w:r>
      <w:rPr>
        <w:rFonts w:asciiTheme="majorHAnsi" w:eastAsiaTheme="majorEastAsia" w:hAnsiTheme="majorHAnsi" w:cstheme="majorBidi"/>
      </w:rPr>
      <w:t>Adventure Works Marketing Plan</w:t>
    </w:r>
  </w:p>
  <w:p w14:paraId="26E7BA3B" w14:textId="77777777" w:rsidR="00A8674E" w:rsidRDefault="00A8674E">
    <w:pPr>
      <w:pStyle w:val="Koptekst"/>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51E97F15" wp14:editId="05BD3341">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30B163E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&#13;&#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" strokecolor="#31849b"/>
              <v:rect id="Rectangle 470" o:spid="_x0000_s1028" style="position:absolute;left:8;top:9;width:4031;height:1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&#13;&#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46640A4C" wp14:editId="06EBDC9B">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E6CBFB6"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" fillcolor="#918485 [3208]" strokecolor="#d34817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217AD55E" wp14:editId="00582D53">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CFA6A4A"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" fillcolor="#918485 [3208]" strokecolor="#d34817 [3204]">
              <w10:wrap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F3836" w14:textId="77777777" w:rsidR="00A8674E" w:rsidRDefault="00A8674E">
    <w:pPr>
      <w:pStyle w:val="Koptekst"/>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anchorId="51CE6669" wp14:editId="763BABC6">
              <wp:simplePos x="0" y="0"/>
              <wp:positionH relativeFrom="margin">
                <wp:align>left</wp:align>
              </wp:positionH>
              <wp:positionV relativeFrom="topMargin">
                <wp:align>center</wp:align>
              </wp:positionV>
              <wp:extent cx="5943600" cy="170815"/>
              <wp:effectExtent l="0" t="0" r="0" b="0"/>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4682E" w14:textId="1A0CCE74" w:rsidR="00A8674E" w:rsidRDefault="00A8674E">
                          <w:pPr>
                            <w:spacing w:after="0"/>
                            <w:jc w:val="right"/>
                          </w:pPr>
                          <w:r>
                            <w:t>Op pad, Frank Kroondijk</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1CE6669" id="_x0000_t202" coordsize="21600,21600" o:spt="202" path="m,l,21600r21600,l21600,xe">
              <v:stroke joinstyle="miter"/>
              <v:path gradientshapeok="t" o:connecttype="rect"/>
            </v:shapetype>
            <v:shape id="Text Box 475"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" o:allowincell="f" filled="f" stroked="f">
              <v:textbox style="mso-fit-shape-to-text:t" inset=",0,,0">
                <w:txbxContent>
                  <w:p w14:paraId="1134682E" w14:textId="1A0CCE74" w:rsidR="00A8674E" w:rsidRDefault="00A8674E">
                    <w:pPr>
                      <w:spacing w:after="0"/>
                      <w:jc w:val="right"/>
                    </w:pPr>
                    <w:r>
                      <w:t>Op pad, Frank Kroondijk</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anchorId="6A39BEC4" wp14:editId="44585E8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2895563C" w14:textId="77777777" w:rsidR="00A8674E" w:rsidRDefault="00A8674E">
                          <w:pPr>
                            <w:spacing w:after="0"/>
                            <w:rPr>
                              <w:color w:val="FFFFFF" w:themeColor="background1"/>
                              <w14:numForm w14:val="lining"/>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39BEC4" id="Text Box 476" o:spid="_x0000_s1029"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" o:allowincell="f" fillcolor="#d34817 [3204]" stroked="f">
              <v:textbox style="mso-fit-shape-to-text:t" inset=",0,,0">
                <w:txbxContent>
                  <w:p w14:paraId="2895563C" w14:textId="77777777" w:rsidR="00A8674E" w:rsidRDefault="00A8674E">
                    <w:pPr>
                      <w:spacing w:after="0"/>
                      <w:rPr>
                        <w:color w:val="FFFFFF" w:themeColor="background1"/>
                        <w14:numForm w14:val="lining"/>
                      </w:rPr>
                    </w:pP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EEB4D" w14:textId="77777777" w:rsidR="00A8674E" w:rsidRDefault="00A8674E">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jstopsomteken"/>
      <w:lvlText w:val="*"/>
      <w:lvlJc w:val="left"/>
    </w:lvl>
  </w:abstractNum>
  <w:abstractNum w:abstractNumId="1" w15:restartNumberingAfterBreak="0">
    <w:nsid w:val="067E2DAB"/>
    <w:multiLevelType w:val="hybridMultilevel"/>
    <w:tmpl w:val="5720FF5E"/>
    <w:lvl w:ilvl="0" w:tplc="15E45096">
      <w:numFmt w:val="bullet"/>
      <w:lvlText w:val="-"/>
      <w:lvlJc w:val="left"/>
      <w:pPr>
        <w:ind w:left="770" w:hanging="360"/>
      </w:pPr>
      <w:rPr>
        <w:rFonts w:ascii="Calibri" w:eastAsiaTheme="minorEastAsia" w:hAnsi="Calibri" w:cs="Calibr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3A74EC"/>
    <w:multiLevelType w:val="hybridMultilevel"/>
    <w:tmpl w:val="9948E6FA"/>
    <w:lvl w:ilvl="0" w:tplc="EFFE9E5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F17703"/>
    <w:multiLevelType w:val="hybridMultilevel"/>
    <w:tmpl w:val="1842EEE2"/>
    <w:lvl w:ilvl="0" w:tplc="15E4509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35643"/>
    <w:multiLevelType w:val="hybridMultilevel"/>
    <w:tmpl w:val="00AC284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4142AD"/>
    <w:multiLevelType w:val="hybridMultilevel"/>
    <w:tmpl w:val="D41A97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571FAD"/>
    <w:multiLevelType w:val="hybridMultilevel"/>
    <w:tmpl w:val="DD7C67BE"/>
    <w:lvl w:ilvl="0" w:tplc="D70442E8">
      <w:numFmt w:val="bullet"/>
      <w:lvlText w:val="-"/>
      <w:lvlJc w:val="left"/>
      <w:pPr>
        <w:ind w:left="550" w:hanging="360"/>
      </w:pPr>
      <w:rPr>
        <w:rFonts w:ascii="Calibri" w:eastAsiaTheme="minorEastAsia" w:hAnsi="Calibri" w:cs="Calibri"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2" w15:restartNumberingAfterBreak="0">
    <w:nsid w:val="4BA12EFB"/>
    <w:multiLevelType w:val="hybridMultilevel"/>
    <w:tmpl w:val="1C94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D019EC"/>
    <w:multiLevelType w:val="hybridMultilevel"/>
    <w:tmpl w:val="51F0C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6678CE"/>
    <w:multiLevelType w:val="hybridMultilevel"/>
    <w:tmpl w:val="5CCC5342"/>
    <w:lvl w:ilvl="0" w:tplc="D70442E8">
      <w:numFmt w:val="bullet"/>
      <w:lvlText w:val="-"/>
      <w:lvlJc w:val="left"/>
      <w:pPr>
        <w:ind w:left="400" w:hanging="360"/>
      </w:pPr>
      <w:rPr>
        <w:rFonts w:ascii="Calibri" w:eastAsiaTheme="minorEastAsia"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5"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6" w15:restartNumberingAfterBreak="0">
    <w:nsid w:val="641E3059"/>
    <w:multiLevelType w:val="hybridMultilevel"/>
    <w:tmpl w:val="18D4FA9E"/>
    <w:lvl w:ilvl="0" w:tplc="15E4509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74C7F42"/>
    <w:multiLevelType w:val="hybridMultilevel"/>
    <w:tmpl w:val="7D882FA2"/>
    <w:lvl w:ilvl="0" w:tplc="15E4509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B6138"/>
    <w:multiLevelType w:val="hybridMultilevel"/>
    <w:tmpl w:val="D31EB9FC"/>
    <w:lvl w:ilvl="0" w:tplc="15E4509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jstopsomteken"/>
        <w:lvlText w:val=""/>
        <w:legacy w:legacy="1" w:legacySpace="0" w:legacyIndent="360"/>
        <w:lvlJc w:val="left"/>
        <w:pPr>
          <w:ind w:left="720" w:hanging="360"/>
        </w:pPr>
        <w:rPr>
          <w:rFonts w:ascii="Wingdings" w:hAnsi="Wingdings" w:hint="default"/>
          <w:sz w:val="12"/>
        </w:rPr>
      </w:lvl>
    </w:lvlOverride>
  </w:num>
  <w:num w:numId="3">
    <w:abstractNumId w:val="15"/>
  </w:num>
  <w:num w:numId="4">
    <w:abstractNumId w:val="17"/>
  </w:num>
  <w:num w:numId="5">
    <w:abstractNumId w:val="3"/>
  </w:num>
  <w:num w:numId="6">
    <w:abstractNumId w:val="3"/>
    <w:lvlOverride w:ilvl="0">
      <w:startOverride w:val="1"/>
    </w:lvlOverride>
  </w:num>
  <w:num w:numId="7">
    <w:abstractNumId w:val="6"/>
  </w:num>
  <w:num w:numId="8">
    <w:abstractNumId w:val="21"/>
  </w:num>
  <w:num w:numId="9">
    <w:abstractNumId w:val="19"/>
  </w:num>
  <w:num w:numId="10">
    <w:abstractNumId w:val="5"/>
  </w:num>
  <w:num w:numId="11">
    <w:abstractNumId w:val="4"/>
  </w:num>
  <w:num w:numId="12">
    <w:abstractNumId w:val="7"/>
  </w:num>
  <w:num w:numId="13">
    <w:abstractNumId w:val="13"/>
  </w:num>
  <w:num w:numId="14">
    <w:abstractNumId w:val="10"/>
  </w:num>
  <w:num w:numId="15">
    <w:abstractNumId w:val="9"/>
  </w:num>
  <w:num w:numId="16">
    <w:abstractNumId w:val="12"/>
  </w:num>
  <w:num w:numId="17">
    <w:abstractNumId w:val="16"/>
  </w:num>
  <w:num w:numId="18">
    <w:abstractNumId w:val="8"/>
  </w:num>
  <w:num w:numId="19">
    <w:abstractNumId w:val="20"/>
  </w:num>
  <w:num w:numId="20">
    <w:abstractNumId w:val="18"/>
  </w:num>
  <w:num w:numId="21">
    <w:abstractNumId w:val="1"/>
  </w:num>
  <w:num w:numId="22">
    <w:abstractNumId w:val="14"/>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removePersonalInformation/>
  <w:removeDateAndTime/>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518"/>
    <w:rsid w:val="00001733"/>
    <w:rsid w:val="00010E4E"/>
    <w:rsid w:val="000121DE"/>
    <w:rsid w:val="0001249C"/>
    <w:rsid w:val="00012876"/>
    <w:rsid w:val="000227C0"/>
    <w:rsid w:val="00030266"/>
    <w:rsid w:val="00031433"/>
    <w:rsid w:val="00033F9B"/>
    <w:rsid w:val="000479AD"/>
    <w:rsid w:val="00055237"/>
    <w:rsid w:val="000631D4"/>
    <w:rsid w:val="00064E6F"/>
    <w:rsid w:val="000673C7"/>
    <w:rsid w:val="000725FB"/>
    <w:rsid w:val="00074C9E"/>
    <w:rsid w:val="00084EDE"/>
    <w:rsid w:val="00085911"/>
    <w:rsid w:val="00090BB4"/>
    <w:rsid w:val="00092630"/>
    <w:rsid w:val="000A64EA"/>
    <w:rsid w:val="000B0114"/>
    <w:rsid w:val="000B46BB"/>
    <w:rsid w:val="000B4DA0"/>
    <w:rsid w:val="000B5830"/>
    <w:rsid w:val="000B6AAD"/>
    <w:rsid w:val="000B75FB"/>
    <w:rsid w:val="000D3B2E"/>
    <w:rsid w:val="000D52E5"/>
    <w:rsid w:val="000E1F82"/>
    <w:rsid w:val="000F099F"/>
    <w:rsid w:val="000F1D03"/>
    <w:rsid w:val="000F34D4"/>
    <w:rsid w:val="0010043F"/>
    <w:rsid w:val="001041BA"/>
    <w:rsid w:val="00105801"/>
    <w:rsid w:val="00116091"/>
    <w:rsid w:val="0012030D"/>
    <w:rsid w:val="001210F4"/>
    <w:rsid w:val="00125087"/>
    <w:rsid w:val="00130256"/>
    <w:rsid w:val="00140D93"/>
    <w:rsid w:val="00141F02"/>
    <w:rsid w:val="00146DFC"/>
    <w:rsid w:val="00150680"/>
    <w:rsid w:val="001512CC"/>
    <w:rsid w:val="0016019B"/>
    <w:rsid w:val="00165BD3"/>
    <w:rsid w:val="0016666F"/>
    <w:rsid w:val="00174287"/>
    <w:rsid w:val="0017488E"/>
    <w:rsid w:val="0017501D"/>
    <w:rsid w:val="001750B1"/>
    <w:rsid w:val="0017743B"/>
    <w:rsid w:val="00194E91"/>
    <w:rsid w:val="001A330C"/>
    <w:rsid w:val="001A33CF"/>
    <w:rsid w:val="001A654F"/>
    <w:rsid w:val="001B540A"/>
    <w:rsid w:val="001C66BB"/>
    <w:rsid w:val="001D453F"/>
    <w:rsid w:val="001D46B2"/>
    <w:rsid w:val="001D78DC"/>
    <w:rsid w:val="001D78F1"/>
    <w:rsid w:val="001E0899"/>
    <w:rsid w:val="001E1C72"/>
    <w:rsid w:val="001E1FE0"/>
    <w:rsid w:val="001E55B9"/>
    <w:rsid w:val="001E5AAC"/>
    <w:rsid w:val="001F1F02"/>
    <w:rsid w:val="001F7D6A"/>
    <w:rsid w:val="002000BF"/>
    <w:rsid w:val="00206B4C"/>
    <w:rsid w:val="00211255"/>
    <w:rsid w:val="00211447"/>
    <w:rsid w:val="002272E3"/>
    <w:rsid w:val="002343C0"/>
    <w:rsid w:val="00241C9D"/>
    <w:rsid w:val="00241FC0"/>
    <w:rsid w:val="00246F05"/>
    <w:rsid w:val="00255736"/>
    <w:rsid w:val="00267F18"/>
    <w:rsid w:val="0027173D"/>
    <w:rsid w:val="00275DF4"/>
    <w:rsid w:val="00282246"/>
    <w:rsid w:val="00292CE8"/>
    <w:rsid w:val="0029313E"/>
    <w:rsid w:val="002963E7"/>
    <w:rsid w:val="002A05D8"/>
    <w:rsid w:val="002A07CB"/>
    <w:rsid w:val="002B1F6D"/>
    <w:rsid w:val="002C3D2D"/>
    <w:rsid w:val="002C5511"/>
    <w:rsid w:val="002E151C"/>
    <w:rsid w:val="002E1DA3"/>
    <w:rsid w:val="002E7489"/>
    <w:rsid w:val="002F116B"/>
    <w:rsid w:val="002F670D"/>
    <w:rsid w:val="00300606"/>
    <w:rsid w:val="00301E97"/>
    <w:rsid w:val="003143FA"/>
    <w:rsid w:val="003252C2"/>
    <w:rsid w:val="0035543D"/>
    <w:rsid w:val="003555FC"/>
    <w:rsid w:val="00357489"/>
    <w:rsid w:val="0036070A"/>
    <w:rsid w:val="0036184D"/>
    <w:rsid w:val="0037530E"/>
    <w:rsid w:val="0038118D"/>
    <w:rsid w:val="00383A3E"/>
    <w:rsid w:val="003861F1"/>
    <w:rsid w:val="00391CB3"/>
    <w:rsid w:val="0039344A"/>
    <w:rsid w:val="003A2CAB"/>
    <w:rsid w:val="003A746B"/>
    <w:rsid w:val="003B620C"/>
    <w:rsid w:val="003C158A"/>
    <w:rsid w:val="003C2BFE"/>
    <w:rsid w:val="003C4716"/>
    <w:rsid w:val="003C6F82"/>
    <w:rsid w:val="003D0D0F"/>
    <w:rsid w:val="003D2312"/>
    <w:rsid w:val="003D75B3"/>
    <w:rsid w:val="003E4835"/>
    <w:rsid w:val="003F26D8"/>
    <w:rsid w:val="003F2DEB"/>
    <w:rsid w:val="003F54D1"/>
    <w:rsid w:val="00403DC3"/>
    <w:rsid w:val="00413E8B"/>
    <w:rsid w:val="00414DD5"/>
    <w:rsid w:val="00415444"/>
    <w:rsid w:val="00416AC7"/>
    <w:rsid w:val="00422AC5"/>
    <w:rsid w:val="004247F3"/>
    <w:rsid w:val="00432DB4"/>
    <w:rsid w:val="004434E8"/>
    <w:rsid w:val="004715CC"/>
    <w:rsid w:val="004733FB"/>
    <w:rsid w:val="00473F60"/>
    <w:rsid w:val="004764E9"/>
    <w:rsid w:val="00476B5C"/>
    <w:rsid w:val="004864FA"/>
    <w:rsid w:val="00496214"/>
    <w:rsid w:val="004A2802"/>
    <w:rsid w:val="004A4593"/>
    <w:rsid w:val="004A51BD"/>
    <w:rsid w:val="004C0F12"/>
    <w:rsid w:val="004C194E"/>
    <w:rsid w:val="004C2D7F"/>
    <w:rsid w:val="004C6F35"/>
    <w:rsid w:val="004C7F51"/>
    <w:rsid w:val="004D186B"/>
    <w:rsid w:val="004D6BEC"/>
    <w:rsid w:val="004E251B"/>
    <w:rsid w:val="004E5E21"/>
    <w:rsid w:val="004E798E"/>
    <w:rsid w:val="00510CD3"/>
    <w:rsid w:val="005140FB"/>
    <w:rsid w:val="00515EC0"/>
    <w:rsid w:val="00515F78"/>
    <w:rsid w:val="0051711F"/>
    <w:rsid w:val="00521FF5"/>
    <w:rsid w:val="005307F2"/>
    <w:rsid w:val="005346C4"/>
    <w:rsid w:val="0054794E"/>
    <w:rsid w:val="00562EF3"/>
    <w:rsid w:val="00570E86"/>
    <w:rsid w:val="00576707"/>
    <w:rsid w:val="00592F85"/>
    <w:rsid w:val="0059325E"/>
    <w:rsid w:val="005A3549"/>
    <w:rsid w:val="005A37AF"/>
    <w:rsid w:val="005A7659"/>
    <w:rsid w:val="005B6C0C"/>
    <w:rsid w:val="005C0F56"/>
    <w:rsid w:val="005D0452"/>
    <w:rsid w:val="005D2AA1"/>
    <w:rsid w:val="005E6AF1"/>
    <w:rsid w:val="005F287B"/>
    <w:rsid w:val="005F3B8D"/>
    <w:rsid w:val="006026FF"/>
    <w:rsid w:val="006049DA"/>
    <w:rsid w:val="00613F69"/>
    <w:rsid w:val="00615C70"/>
    <w:rsid w:val="00620AB4"/>
    <w:rsid w:val="00621A29"/>
    <w:rsid w:val="00631E8A"/>
    <w:rsid w:val="006371DF"/>
    <w:rsid w:val="006378DF"/>
    <w:rsid w:val="00637AA2"/>
    <w:rsid w:val="00643CCF"/>
    <w:rsid w:val="00645594"/>
    <w:rsid w:val="006547EB"/>
    <w:rsid w:val="0065582A"/>
    <w:rsid w:val="006575B5"/>
    <w:rsid w:val="00657F3C"/>
    <w:rsid w:val="00660DF0"/>
    <w:rsid w:val="00667555"/>
    <w:rsid w:val="00677A3D"/>
    <w:rsid w:val="00682CFC"/>
    <w:rsid w:val="00683EEA"/>
    <w:rsid w:val="0068573D"/>
    <w:rsid w:val="00693DCF"/>
    <w:rsid w:val="00697ACE"/>
    <w:rsid w:val="006B6572"/>
    <w:rsid w:val="006B7F76"/>
    <w:rsid w:val="006D1EBE"/>
    <w:rsid w:val="006D3901"/>
    <w:rsid w:val="006E6689"/>
    <w:rsid w:val="006E6EA6"/>
    <w:rsid w:val="0071114C"/>
    <w:rsid w:val="00712BA3"/>
    <w:rsid w:val="00721855"/>
    <w:rsid w:val="00723113"/>
    <w:rsid w:val="00723E1A"/>
    <w:rsid w:val="007267FA"/>
    <w:rsid w:val="00730938"/>
    <w:rsid w:val="007318E7"/>
    <w:rsid w:val="00732A29"/>
    <w:rsid w:val="007357EA"/>
    <w:rsid w:val="00740620"/>
    <w:rsid w:val="00750A03"/>
    <w:rsid w:val="00760466"/>
    <w:rsid w:val="00774E0A"/>
    <w:rsid w:val="00785966"/>
    <w:rsid w:val="00790CE1"/>
    <w:rsid w:val="00791005"/>
    <w:rsid w:val="00793EC0"/>
    <w:rsid w:val="00795518"/>
    <w:rsid w:val="007A50F0"/>
    <w:rsid w:val="007A614C"/>
    <w:rsid w:val="007A6CE2"/>
    <w:rsid w:val="007A7973"/>
    <w:rsid w:val="007C3562"/>
    <w:rsid w:val="007C3C0F"/>
    <w:rsid w:val="007C551C"/>
    <w:rsid w:val="007C639C"/>
    <w:rsid w:val="007D7972"/>
    <w:rsid w:val="007E0EC8"/>
    <w:rsid w:val="007E4DEB"/>
    <w:rsid w:val="007F040A"/>
    <w:rsid w:val="007F7805"/>
    <w:rsid w:val="00801EFF"/>
    <w:rsid w:val="0080574A"/>
    <w:rsid w:val="00811537"/>
    <w:rsid w:val="00811ABF"/>
    <w:rsid w:val="008152D9"/>
    <w:rsid w:val="00816B9D"/>
    <w:rsid w:val="00816CE9"/>
    <w:rsid w:val="00817980"/>
    <w:rsid w:val="008469E0"/>
    <w:rsid w:val="00863BF5"/>
    <w:rsid w:val="008642DA"/>
    <w:rsid w:val="0086654F"/>
    <w:rsid w:val="0086706F"/>
    <w:rsid w:val="0087145A"/>
    <w:rsid w:val="00872FDD"/>
    <w:rsid w:val="0089545D"/>
    <w:rsid w:val="008B381C"/>
    <w:rsid w:val="008B3901"/>
    <w:rsid w:val="008C0986"/>
    <w:rsid w:val="008D2763"/>
    <w:rsid w:val="008D4FC7"/>
    <w:rsid w:val="008D73C0"/>
    <w:rsid w:val="008E3428"/>
    <w:rsid w:val="008E4C94"/>
    <w:rsid w:val="008E51A3"/>
    <w:rsid w:val="008F002B"/>
    <w:rsid w:val="008F0561"/>
    <w:rsid w:val="008F786E"/>
    <w:rsid w:val="008F7F60"/>
    <w:rsid w:val="009002F3"/>
    <w:rsid w:val="009046FD"/>
    <w:rsid w:val="0091742E"/>
    <w:rsid w:val="009213D9"/>
    <w:rsid w:val="0092460C"/>
    <w:rsid w:val="00927297"/>
    <w:rsid w:val="00932BA6"/>
    <w:rsid w:val="009450A6"/>
    <w:rsid w:val="0095597F"/>
    <w:rsid w:val="00974230"/>
    <w:rsid w:val="00974A0E"/>
    <w:rsid w:val="00981B5B"/>
    <w:rsid w:val="00982958"/>
    <w:rsid w:val="00983753"/>
    <w:rsid w:val="00986C98"/>
    <w:rsid w:val="00990DB8"/>
    <w:rsid w:val="00991B10"/>
    <w:rsid w:val="00992FBB"/>
    <w:rsid w:val="009A119B"/>
    <w:rsid w:val="009A501C"/>
    <w:rsid w:val="009A59A5"/>
    <w:rsid w:val="009A5FD6"/>
    <w:rsid w:val="009B08E7"/>
    <w:rsid w:val="009B0AE5"/>
    <w:rsid w:val="009B24DE"/>
    <w:rsid w:val="009C18F9"/>
    <w:rsid w:val="009C34E7"/>
    <w:rsid w:val="009C6A44"/>
    <w:rsid w:val="009C74F3"/>
    <w:rsid w:val="009D1E21"/>
    <w:rsid w:val="009D4A16"/>
    <w:rsid w:val="009F69CB"/>
    <w:rsid w:val="00A000F1"/>
    <w:rsid w:val="00A10AC3"/>
    <w:rsid w:val="00A155D1"/>
    <w:rsid w:val="00A24BCE"/>
    <w:rsid w:val="00A27655"/>
    <w:rsid w:val="00A35BF8"/>
    <w:rsid w:val="00A41AEC"/>
    <w:rsid w:val="00A42DA2"/>
    <w:rsid w:val="00A4565D"/>
    <w:rsid w:val="00A4599A"/>
    <w:rsid w:val="00A60CA6"/>
    <w:rsid w:val="00A64F0C"/>
    <w:rsid w:val="00A65BA0"/>
    <w:rsid w:val="00A67709"/>
    <w:rsid w:val="00A7380B"/>
    <w:rsid w:val="00A74D38"/>
    <w:rsid w:val="00A74FD0"/>
    <w:rsid w:val="00A7630F"/>
    <w:rsid w:val="00A76F16"/>
    <w:rsid w:val="00A8137D"/>
    <w:rsid w:val="00A8275E"/>
    <w:rsid w:val="00A8674E"/>
    <w:rsid w:val="00AA5745"/>
    <w:rsid w:val="00AA5FA5"/>
    <w:rsid w:val="00AA79C8"/>
    <w:rsid w:val="00AB0301"/>
    <w:rsid w:val="00AC3DD5"/>
    <w:rsid w:val="00AC52CE"/>
    <w:rsid w:val="00AD060D"/>
    <w:rsid w:val="00AD13DC"/>
    <w:rsid w:val="00AD45FF"/>
    <w:rsid w:val="00AD5346"/>
    <w:rsid w:val="00AE0ED3"/>
    <w:rsid w:val="00AE68AE"/>
    <w:rsid w:val="00AF0CB3"/>
    <w:rsid w:val="00AF3B41"/>
    <w:rsid w:val="00AF3F27"/>
    <w:rsid w:val="00B0061F"/>
    <w:rsid w:val="00B0683D"/>
    <w:rsid w:val="00B10B3D"/>
    <w:rsid w:val="00B13315"/>
    <w:rsid w:val="00B16E57"/>
    <w:rsid w:val="00B20768"/>
    <w:rsid w:val="00B22C35"/>
    <w:rsid w:val="00B43A6C"/>
    <w:rsid w:val="00B50246"/>
    <w:rsid w:val="00B5676E"/>
    <w:rsid w:val="00B64864"/>
    <w:rsid w:val="00B72078"/>
    <w:rsid w:val="00B82465"/>
    <w:rsid w:val="00B82B04"/>
    <w:rsid w:val="00B869A3"/>
    <w:rsid w:val="00B931E8"/>
    <w:rsid w:val="00BA4C5C"/>
    <w:rsid w:val="00BB07F9"/>
    <w:rsid w:val="00BF67EB"/>
    <w:rsid w:val="00C02F53"/>
    <w:rsid w:val="00C257A6"/>
    <w:rsid w:val="00C25EB8"/>
    <w:rsid w:val="00C260C9"/>
    <w:rsid w:val="00C264BF"/>
    <w:rsid w:val="00C31DA2"/>
    <w:rsid w:val="00C33670"/>
    <w:rsid w:val="00C368AF"/>
    <w:rsid w:val="00C41631"/>
    <w:rsid w:val="00C46217"/>
    <w:rsid w:val="00C529C3"/>
    <w:rsid w:val="00C62F66"/>
    <w:rsid w:val="00C667A4"/>
    <w:rsid w:val="00C74032"/>
    <w:rsid w:val="00C8352B"/>
    <w:rsid w:val="00C84751"/>
    <w:rsid w:val="00C8649F"/>
    <w:rsid w:val="00C90E39"/>
    <w:rsid w:val="00CB11F0"/>
    <w:rsid w:val="00CB17D4"/>
    <w:rsid w:val="00CB5526"/>
    <w:rsid w:val="00CB6B19"/>
    <w:rsid w:val="00CB7F0B"/>
    <w:rsid w:val="00CC052C"/>
    <w:rsid w:val="00CC7B14"/>
    <w:rsid w:val="00CD12EE"/>
    <w:rsid w:val="00CE19E9"/>
    <w:rsid w:val="00CE2796"/>
    <w:rsid w:val="00D036AF"/>
    <w:rsid w:val="00D13740"/>
    <w:rsid w:val="00D16D54"/>
    <w:rsid w:val="00D17224"/>
    <w:rsid w:val="00D2360B"/>
    <w:rsid w:val="00D23FBB"/>
    <w:rsid w:val="00D2451E"/>
    <w:rsid w:val="00D2641C"/>
    <w:rsid w:val="00D31B21"/>
    <w:rsid w:val="00D42283"/>
    <w:rsid w:val="00D43B8D"/>
    <w:rsid w:val="00D448B5"/>
    <w:rsid w:val="00D47F28"/>
    <w:rsid w:val="00D66B5C"/>
    <w:rsid w:val="00D7311E"/>
    <w:rsid w:val="00D825CE"/>
    <w:rsid w:val="00D83F96"/>
    <w:rsid w:val="00D9580A"/>
    <w:rsid w:val="00DA53E2"/>
    <w:rsid w:val="00DB05A3"/>
    <w:rsid w:val="00DB0CF6"/>
    <w:rsid w:val="00DB0D5D"/>
    <w:rsid w:val="00DB641F"/>
    <w:rsid w:val="00DC1885"/>
    <w:rsid w:val="00DC4FDA"/>
    <w:rsid w:val="00DE03F3"/>
    <w:rsid w:val="00DE4D6B"/>
    <w:rsid w:val="00DE6E1A"/>
    <w:rsid w:val="00DF690B"/>
    <w:rsid w:val="00E11168"/>
    <w:rsid w:val="00E1253E"/>
    <w:rsid w:val="00E13D15"/>
    <w:rsid w:val="00E16936"/>
    <w:rsid w:val="00E24374"/>
    <w:rsid w:val="00E319E2"/>
    <w:rsid w:val="00E3729C"/>
    <w:rsid w:val="00E40017"/>
    <w:rsid w:val="00E40BD6"/>
    <w:rsid w:val="00E420DE"/>
    <w:rsid w:val="00E52A9C"/>
    <w:rsid w:val="00E54EF8"/>
    <w:rsid w:val="00E557CF"/>
    <w:rsid w:val="00E6208F"/>
    <w:rsid w:val="00E6250D"/>
    <w:rsid w:val="00E63EB1"/>
    <w:rsid w:val="00E64298"/>
    <w:rsid w:val="00E7636A"/>
    <w:rsid w:val="00E844A3"/>
    <w:rsid w:val="00E91A9C"/>
    <w:rsid w:val="00E920A6"/>
    <w:rsid w:val="00EA4997"/>
    <w:rsid w:val="00EB0081"/>
    <w:rsid w:val="00EE2471"/>
    <w:rsid w:val="00EF75A1"/>
    <w:rsid w:val="00F01721"/>
    <w:rsid w:val="00F07142"/>
    <w:rsid w:val="00F1390D"/>
    <w:rsid w:val="00F17107"/>
    <w:rsid w:val="00F21273"/>
    <w:rsid w:val="00F24647"/>
    <w:rsid w:val="00F269BC"/>
    <w:rsid w:val="00F334FD"/>
    <w:rsid w:val="00F36644"/>
    <w:rsid w:val="00F37233"/>
    <w:rsid w:val="00F61C9E"/>
    <w:rsid w:val="00F65732"/>
    <w:rsid w:val="00F65D9A"/>
    <w:rsid w:val="00F664FC"/>
    <w:rsid w:val="00F67691"/>
    <w:rsid w:val="00F67986"/>
    <w:rsid w:val="00F73288"/>
    <w:rsid w:val="00F75EA4"/>
    <w:rsid w:val="00F77D5F"/>
    <w:rsid w:val="00F81966"/>
    <w:rsid w:val="00F82C06"/>
    <w:rsid w:val="00FB7C46"/>
    <w:rsid w:val="00FC4920"/>
    <w:rsid w:val="00FD58A6"/>
    <w:rsid w:val="00FD7206"/>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41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F287B"/>
    <w:pPr>
      <w:spacing w:before="120" w:after="200"/>
    </w:pPr>
    <w:rPr>
      <w:lang w:val="nl-NL"/>
    </w:rPr>
  </w:style>
  <w:style w:type="paragraph" w:styleId="Kop1">
    <w:name w:val="heading 1"/>
    <w:basedOn w:val="Standaard"/>
    <w:next w:val="Standaard"/>
    <w:link w:val="Kop1Char"/>
    <w:uiPriority w:val="9"/>
    <w:qFormat/>
    <w:rsid w:val="0017501D"/>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Kop2">
    <w:name w:val="heading 2"/>
    <w:basedOn w:val="Standaard"/>
    <w:next w:val="Standaard"/>
    <w:link w:val="Kop2Char"/>
    <w:uiPriority w:val="9"/>
    <w:unhideWhenUsed/>
    <w:qFormat/>
    <w:rsid w:val="0017501D"/>
    <w:pPr>
      <w:keepNext/>
      <w:keepLines/>
      <w:spacing w:before="200" w:after="0"/>
      <w:outlineLvl w:val="1"/>
    </w:pPr>
    <w:rPr>
      <w:rFonts w:asciiTheme="majorHAnsi" w:eastAsiaTheme="majorEastAsia" w:hAnsiTheme="majorHAnsi" w:cstheme="majorBidi"/>
      <w:b/>
      <w:bCs/>
      <w:color w:val="D34817" w:themeColor="accent1"/>
      <w:sz w:val="26"/>
      <w:szCs w:val="26"/>
    </w:rPr>
  </w:style>
  <w:style w:type="paragraph" w:styleId="Kop3">
    <w:name w:val="heading 3"/>
    <w:basedOn w:val="Standaard"/>
    <w:next w:val="Standaard"/>
    <w:link w:val="Kop3Char"/>
    <w:uiPriority w:val="9"/>
    <w:unhideWhenUsed/>
    <w:qFormat/>
    <w:rsid w:val="00064E6F"/>
    <w:pPr>
      <w:keepNext/>
      <w:keepLines/>
      <w:spacing w:before="200" w:after="0"/>
      <w:outlineLvl w:val="2"/>
    </w:pPr>
    <w:rPr>
      <w:rFonts w:asciiTheme="majorHAnsi" w:eastAsiaTheme="majorEastAsia" w:hAnsiTheme="majorHAnsi" w:cstheme="majorBidi"/>
      <w:b/>
      <w:bCs/>
      <w:i/>
      <w:color w:val="D34817" w:themeColor="accent1"/>
      <w:sz w:val="20"/>
    </w:rPr>
  </w:style>
  <w:style w:type="paragraph" w:styleId="Kop4">
    <w:name w:val="heading 4"/>
    <w:basedOn w:val="Standaard"/>
    <w:next w:val="Standaard"/>
    <w:link w:val="Kop4Char"/>
    <w:uiPriority w:val="9"/>
    <w:unhideWhenUsed/>
    <w:qFormat/>
    <w:rsid w:val="00064E6F"/>
    <w:pPr>
      <w:keepNext/>
      <w:keepLines/>
      <w:spacing w:before="200" w:after="0"/>
      <w:outlineLvl w:val="3"/>
    </w:pPr>
    <w:rPr>
      <w:rFonts w:asciiTheme="majorHAnsi" w:eastAsiaTheme="majorEastAsia" w:hAnsiTheme="majorHAnsi" w:cstheme="majorBidi"/>
      <w:b/>
      <w:bCs/>
      <w:i/>
      <w:iCs/>
      <w:color w:val="D34817" w:themeColor="accent1"/>
      <w:sz w:val="16"/>
    </w:rPr>
  </w:style>
  <w:style w:type="paragraph" w:styleId="Kop5">
    <w:name w:val="heading 5"/>
    <w:basedOn w:val="Standaard"/>
    <w:next w:val="Standaard"/>
    <w:link w:val="Kop5Char"/>
    <w:uiPriority w:val="9"/>
    <w:unhideWhenUsed/>
    <w:qFormat/>
    <w:rsid w:val="002C3D2D"/>
    <w:pPr>
      <w:keepNext/>
      <w:keepLines/>
      <w:spacing w:before="200" w:after="0"/>
      <w:outlineLvl w:val="4"/>
    </w:pPr>
    <w:rPr>
      <w:rFonts w:asciiTheme="majorHAnsi" w:eastAsiaTheme="majorEastAsia" w:hAnsiTheme="majorHAnsi" w:cstheme="majorBidi"/>
      <w:color w:val="68230B" w:themeColor="accent1" w:themeShade="7F"/>
      <w:sz w:val="16"/>
    </w:rPr>
  </w:style>
  <w:style w:type="paragraph" w:styleId="Kop6">
    <w:name w:val="heading 6"/>
    <w:basedOn w:val="Standaard"/>
    <w:next w:val="Standaard"/>
    <w:link w:val="Kop6Char"/>
    <w:uiPriority w:val="9"/>
    <w:unhideWhenUsed/>
    <w:qFormat/>
    <w:rsid w:val="0017501D"/>
    <w:pPr>
      <w:keepNext/>
      <w:keepLines/>
      <w:spacing w:before="200" w:after="0"/>
      <w:outlineLvl w:val="5"/>
    </w:pPr>
    <w:rPr>
      <w:rFonts w:asciiTheme="majorHAnsi" w:eastAsiaTheme="majorEastAsia" w:hAnsiTheme="majorHAnsi" w:cstheme="majorBidi"/>
      <w:i/>
      <w:iCs/>
      <w:color w:val="68230B" w:themeColor="accent1" w:themeShade="7F"/>
    </w:rPr>
  </w:style>
  <w:style w:type="paragraph" w:styleId="Kop7">
    <w:name w:val="heading 7"/>
    <w:basedOn w:val="Standaard"/>
    <w:next w:val="Standaard"/>
    <w:link w:val="Kop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17501D"/>
    <w:pPr>
      <w:keepNext/>
      <w:keepLines/>
      <w:spacing w:before="200" w:after="0"/>
      <w:outlineLvl w:val="7"/>
    </w:pPr>
    <w:rPr>
      <w:rFonts w:asciiTheme="majorHAnsi" w:eastAsiaTheme="majorEastAsia" w:hAnsiTheme="majorHAnsi" w:cstheme="majorBidi"/>
      <w:color w:val="D34817" w:themeColor="accent1"/>
      <w:sz w:val="20"/>
      <w:szCs w:val="20"/>
    </w:rPr>
  </w:style>
  <w:style w:type="paragraph" w:styleId="Kop9">
    <w:name w:val="heading 9"/>
    <w:basedOn w:val="Standaard"/>
    <w:next w:val="Standaard"/>
    <w:link w:val="Kop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7501D"/>
    <w:rPr>
      <w:rFonts w:asciiTheme="majorHAnsi" w:eastAsiaTheme="majorEastAsia" w:hAnsiTheme="majorHAnsi" w:cstheme="majorBidi"/>
      <w:b/>
      <w:bCs/>
      <w:color w:val="9D3511" w:themeColor="accent1" w:themeShade="BF"/>
      <w:sz w:val="28"/>
      <w:szCs w:val="28"/>
    </w:rPr>
  </w:style>
  <w:style w:type="character" w:customStyle="1" w:styleId="Kop2Char">
    <w:name w:val="Kop 2 Char"/>
    <w:basedOn w:val="Standaardalinea-lettertype"/>
    <w:link w:val="Kop2"/>
    <w:uiPriority w:val="9"/>
    <w:rsid w:val="0017501D"/>
    <w:rPr>
      <w:rFonts w:asciiTheme="majorHAnsi" w:eastAsiaTheme="majorEastAsia" w:hAnsiTheme="majorHAnsi" w:cstheme="majorBidi"/>
      <w:b/>
      <w:bCs/>
      <w:color w:val="D34817" w:themeColor="accent1"/>
      <w:sz w:val="26"/>
      <w:szCs w:val="26"/>
    </w:rPr>
  </w:style>
  <w:style w:type="character" w:customStyle="1" w:styleId="Kop3Char">
    <w:name w:val="Kop 3 Char"/>
    <w:basedOn w:val="Standaardalinea-lettertype"/>
    <w:link w:val="Kop3"/>
    <w:uiPriority w:val="9"/>
    <w:rsid w:val="00064E6F"/>
    <w:rPr>
      <w:rFonts w:asciiTheme="majorHAnsi" w:eastAsiaTheme="majorEastAsia" w:hAnsiTheme="majorHAnsi" w:cstheme="majorBidi"/>
      <w:b/>
      <w:bCs/>
      <w:i/>
      <w:color w:val="D34817" w:themeColor="accent1"/>
      <w:sz w:val="20"/>
      <w:lang w:val="nl-NL"/>
    </w:rPr>
  </w:style>
  <w:style w:type="character" w:customStyle="1" w:styleId="Kop4Char">
    <w:name w:val="Kop 4 Char"/>
    <w:basedOn w:val="Standaardalinea-lettertype"/>
    <w:link w:val="Kop4"/>
    <w:uiPriority w:val="9"/>
    <w:rsid w:val="00064E6F"/>
    <w:rPr>
      <w:rFonts w:asciiTheme="majorHAnsi" w:eastAsiaTheme="majorEastAsia" w:hAnsiTheme="majorHAnsi" w:cstheme="majorBidi"/>
      <w:b/>
      <w:bCs/>
      <w:i/>
      <w:iCs/>
      <w:color w:val="D34817" w:themeColor="accent1"/>
      <w:sz w:val="16"/>
      <w:lang w:val="nl-NL"/>
    </w:rPr>
  </w:style>
  <w:style w:type="character" w:customStyle="1" w:styleId="Kop5Char">
    <w:name w:val="Kop 5 Char"/>
    <w:basedOn w:val="Standaardalinea-lettertype"/>
    <w:link w:val="Kop5"/>
    <w:uiPriority w:val="9"/>
    <w:rsid w:val="002C3D2D"/>
    <w:rPr>
      <w:rFonts w:asciiTheme="majorHAnsi" w:eastAsiaTheme="majorEastAsia" w:hAnsiTheme="majorHAnsi" w:cstheme="majorBidi"/>
      <w:color w:val="68230B" w:themeColor="accent1" w:themeShade="7F"/>
      <w:sz w:val="16"/>
      <w:lang w:val="nl-NL"/>
    </w:rPr>
  </w:style>
  <w:style w:type="character" w:customStyle="1" w:styleId="Kop6Char">
    <w:name w:val="Kop 6 Char"/>
    <w:basedOn w:val="Standaardalinea-lettertype"/>
    <w:link w:val="Kop6"/>
    <w:uiPriority w:val="9"/>
    <w:rsid w:val="0017501D"/>
    <w:rPr>
      <w:rFonts w:asciiTheme="majorHAnsi" w:eastAsiaTheme="majorEastAsia" w:hAnsiTheme="majorHAnsi" w:cstheme="majorBidi"/>
      <w:i/>
      <w:iCs/>
      <w:color w:val="68230B" w:themeColor="accent1" w:themeShade="7F"/>
    </w:rPr>
  </w:style>
  <w:style w:type="character" w:customStyle="1" w:styleId="Kop7Char">
    <w:name w:val="Kop 7 Char"/>
    <w:basedOn w:val="Standaardalinea-lettertype"/>
    <w:link w:val="Kop7"/>
    <w:uiPriority w:val="9"/>
    <w:rsid w:val="0017501D"/>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17501D"/>
    <w:rPr>
      <w:rFonts w:asciiTheme="majorHAnsi" w:eastAsiaTheme="majorEastAsia" w:hAnsiTheme="majorHAnsi" w:cstheme="majorBidi"/>
      <w:color w:val="D34817" w:themeColor="accent1"/>
      <w:sz w:val="20"/>
      <w:szCs w:val="20"/>
    </w:rPr>
  </w:style>
  <w:style w:type="character" w:customStyle="1" w:styleId="Kop9Char">
    <w:name w:val="Kop 9 Char"/>
    <w:basedOn w:val="Standaardalinea-lettertype"/>
    <w:link w:val="Kop9"/>
    <w:uiPriority w:val="9"/>
    <w:rsid w:val="0017501D"/>
    <w:rPr>
      <w:rFonts w:asciiTheme="majorHAnsi" w:eastAsiaTheme="majorEastAsia" w:hAnsiTheme="majorHAnsi" w:cstheme="majorBidi"/>
      <w:i/>
      <w:iCs/>
      <w:color w:val="404040" w:themeColor="text1" w:themeTint="BF"/>
      <w:sz w:val="20"/>
      <w:szCs w:val="20"/>
    </w:rPr>
  </w:style>
  <w:style w:type="paragraph" w:styleId="Plattetekst">
    <w:name w:val="Body Text"/>
    <w:basedOn w:val="Standaard"/>
    <w:link w:val="PlattetekstChar"/>
    <w:pPr>
      <w:spacing w:after="240" w:line="240" w:lineRule="atLeast"/>
      <w:ind w:firstLine="360"/>
      <w:jc w:val="both"/>
    </w:pPr>
  </w:style>
  <w:style w:type="character" w:customStyle="1" w:styleId="PlattetekstChar">
    <w:name w:val="Platte tekst Char"/>
    <w:basedOn w:val="Standaardalinea-lettertype"/>
    <w:link w:val="Plattetekst"/>
    <w:rsid w:val="00D2451E"/>
    <w:rPr>
      <w:rFonts w:ascii="Garamond" w:hAnsi="Garamond"/>
      <w:sz w:val="22"/>
      <w:lang w:val="en-US" w:eastAsia="en-US" w:bidi="ar-SA"/>
    </w:rPr>
  </w:style>
  <w:style w:type="paragraph" w:customStyle="1" w:styleId="BlockQuotation">
    <w:name w:val="Block Quotation"/>
    <w:basedOn w:val="Platteteks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Standaardalinea-lettertype"/>
    <w:link w:val="BlockQuotation"/>
    <w:rsid w:val="00D2451E"/>
    <w:rPr>
      <w:rFonts w:ascii="Garamond" w:hAnsi="Garamond"/>
      <w:i/>
      <w:sz w:val="22"/>
      <w:lang w:val="en-US" w:eastAsia="en-US" w:bidi="ar-SA"/>
    </w:rPr>
  </w:style>
  <w:style w:type="paragraph" w:styleId="Bijschrift">
    <w:name w:val="caption"/>
    <w:basedOn w:val="Standaard"/>
    <w:next w:val="Standaard"/>
    <w:uiPriority w:val="35"/>
    <w:unhideWhenUsed/>
    <w:qFormat/>
    <w:rsid w:val="0017501D"/>
    <w:rPr>
      <w:b/>
      <w:bCs/>
      <w:color w:val="D34817" w:themeColor="accent1"/>
      <w:sz w:val="18"/>
      <w:szCs w:val="18"/>
    </w:rPr>
  </w:style>
  <w:style w:type="character" w:styleId="Eindnootmarkering">
    <w:name w:val="endnote reference"/>
    <w:semiHidden/>
    <w:rPr>
      <w:vertAlign w:val="superscript"/>
    </w:rPr>
  </w:style>
  <w:style w:type="paragraph" w:styleId="Eindnoottekst">
    <w:name w:val="endnote text"/>
    <w:basedOn w:val="Standaard"/>
    <w:semiHidden/>
    <w:rsid w:val="00AD13DC"/>
  </w:style>
  <w:style w:type="character" w:styleId="Voetnootmarkering">
    <w:name w:val="footnote reference"/>
    <w:semiHidden/>
    <w:rPr>
      <w:vertAlign w:val="superscript"/>
    </w:rPr>
  </w:style>
  <w:style w:type="paragraph" w:styleId="Voetnoottekst">
    <w:name w:val="footnote text"/>
    <w:basedOn w:val="Standaard"/>
    <w:semiHidden/>
    <w:rsid w:val="00AD13DC"/>
  </w:style>
  <w:style w:type="paragraph" w:styleId="Index1">
    <w:name w:val="index 1"/>
    <w:basedOn w:val="Standaard"/>
    <w:semiHidden/>
    <w:rsid w:val="00AD13DC"/>
    <w:rPr>
      <w:sz w:val="21"/>
    </w:rPr>
  </w:style>
  <w:style w:type="paragraph" w:styleId="Index2">
    <w:name w:val="index 2"/>
    <w:basedOn w:val="Standaard"/>
    <w:semiHidden/>
    <w:rsid w:val="00AD13DC"/>
    <w:pPr>
      <w:ind w:hanging="240"/>
    </w:pPr>
    <w:rPr>
      <w:sz w:val="21"/>
    </w:rPr>
  </w:style>
  <w:style w:type="paragraph" w:styleId="Index3">
    <w:name w:val="index 3"/>
    <w:basedOn w:val="Standaard"/>
    <w:semiHidden/>
    <w:rsid w:val="00AD13DC"/>
    <w:pPr>
      <w:ind w:left="480" w:hanging="240"/>
    </w:pPr>
    <w:rPr>
      <w:sz w:val="21"/>
    </w:rPr>
  </w:style>
  <w:style w:type="paragraph" w:styleId="Index4">
    <w:name w:val="index 4"/>
    <w:basedOn w:val="Standaard"/>
    <w:semiHidden/>
    <w:rsid w:val="00AD13DC"/>
    <w:pPr>
      <w:ind w:left="600" w:hanging="240"/>
    </w:pPr>
    <w:rPr>
      <w:sz w:val="21"/>
    </w:rPr>
  </w:style>
  <w:style w:type="paragraph" w:styleId="Index5">
    <w:name w:val="index 5"/>
    <w:basedOn w:val="Standaard"/>
    <w:semiHidden/>
    <w:rsid w:val="00AD13DC"/>
    <w:pPr>
      <w:ind w:left="840"/>
    </w:pPr>
    <w:rPr>
      <w:sz w:val="21"/>
    </w:rPr>
  </w:style>
  <w:style w:type="paragraph" w:styleId="Indexkop">
    <w:name w:val="index heading"/>
    <w:basedOn w:val="Standaard"/>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jstopsomteken">
    <w:name w:val="List Bullet"/>
    <w:basedOn w:val="Standaard"/>
    <w:rsid w:val="00AD13DC"/>
    <w:pPr>
      <w:numPr>
        <w:numId w:val="2"/>
      </w:numPr>
      <w:spacing w:after="240" w:line="240" w:lineRule="atLeast"/>
      <w:ind w:right="720"/>
      <w:jc w:val="both"/>
    </w:pPr>
  </w:style>
  <w:style w:type="paragraph" w:styleId="Macrotekst">
    <w:name w:val="macro"/>
    <w:basedOn w:val="Plattetekst"/>
    <w:semiHidden/>
    <w:pPr>
      <w:spacing w:line="240" w:lineRule="auto"/>
      <w:jc w:val="left"/>
    </w:pPr>
    <w:rPr>
      <w:rFonts w:ascii="Courier New" w:hAnsi="Courier New"/>
    </w:rPr>
  </w:style>
  <w:style w:type="character" w:styleId="Paginanummer">
    <w:name w:val="page number"/>
    <w:rPr>
      <w:sz w:val="24"/>
    </w:rPr>
  </w:style>
  <w:style w:type="paragraph" w:customStyle="1" w:styleId="SubtitleCover">
    <w:name w:val="Subtitle Cover"/>
    <w:basedOn w:val="TitleCover"/>
    <w:next w:val="Plattetekst"/>
    <w:pPr>
      <w:pBdr>
        <w:top w:val="single" w:sz="6" w:space="12" w:color="808080"/>
      </w:pBdr>
      <w:spacing w:after="0" w:line="440" w:lineRule="atLeast"/>
    </w:pPr>
    <w:rPr>
      <w:spacing w:val="30"/>
      <w:sz w:val="36"/>
    </w:rPr>
  </w:style>
  <w:style w:type="paragraph" w:customStyle="1" w:styleId="TitleCover">
    <w:name w:val="Title Cover"/>
    <w:basedOn w:val="Standaard"/>
    <w:next w:val="SubtitleCover"/>
    <w:rsid w:val="00AD13DC"/>
    <w:pPr>
      <w:keepNext/>
      <w:keepLines/>
      <w:spacing w:after="240" w:line="720" w:lineRule="atLeast"/>
      <w:jc w:val="center"/>
    </w:pPr>
    <w:rPr>
      <w:caps/>
      <w:spacing w:val="65"/>
      <w:kern w:val="20"/>
      <w:sz w:val="64"/>
    </w:rPr>
  </w:style>
  <w:style w:type="paragraph" w:styleId="Lijstmetafbeeldingen">
    <w:name w:val="table of figures"/>
    <w:basedOn w:val="Standaard"/>
    <w:semiHidden/>
    <w:rsid w:val="00AD13DC"/>
  </w:style>
  <w:style w:type="paragraph" w:styleId="Inhopg1">
    <w:name w:val="toc 1"/>
    <w:basedOn w:val="Standaard"/>
    <w:uiPriority w:val="39"/>
    <w:rsid w:val="000D3B2E"/>
    <w:pPr>
      <w:tabs>
        <w:tab w:val="right" w:leader="dot" w:pos="6804"/>
      </w:tabs>
      <w:spacing w:after="0"/>
    </w:pPr>
    <w:rPr>
      <w:b/>
    </w:rPr>
  </w:style>
  <w:style w:type="paragraph" w:styleId="Inhopg2">
    <w:name w:val="toc 2"/>
    <w:basedOn w:val="Standaard"/>
    <w:uiPriority w:val="39"/>
    <w:rsid w:val="000D3B2E"/>
    <w:pPr>
      <w:tabs>
        <w:tab w:val="right" w:leader="dot" w:pos="6804"/>
      </w:tabs>
    </w:pPr>
    <w:rPr>
      <w:sz w:val="20"/>
    </w:rPr>
  </w:style>
  <w:style w:type="paragraph" w:styleId="Inhopg3">
    <w:name w:val="toc 3"/>
    <w:basedOn w:val="Standaard"/>
    <w:uiPriority w:val="39"/>
    <w:rsid w:val="002000BF"/>
    <w:pPr>
      <w:tabs>
        <w:tab w:val="right" w:leader="dot" w:pos="5040"/>
      </w:tabs>
    </w:pPr>
    <w:rPr>
      <w:i/>
      <w:sz w:val="13"/>
    </w:rPr>
  </w:style>
  <w:style w:type="paragraph" w:styleId="Inhopg4">
    <w:name w:val="toc 4"/>
    <w:basedOn w:val="Standaard"/>
    <w:uiPriority w:val="39"/>
    <w:rsid w:val="0071114C"/>
    <w:pPr>
      <w:tabs>
        <w:tab w:val="right" w:leader="dot" w:pos="5040"/>
      </w:tabs>
      <w:spacing w:before="0" w:after="0"/>
    </w:pPr>
    <w:rPr>
      <w:i/>
    </w:rPr>
  </w:style>
  <w:style w:type="paragraph" w:styleId="Inhopg5">
    <w:name w:val="toc 5"/>
    <w:basedOn w:val="Standaard"/>
    <w:uiPriority w:val="39"/>
    <w:rsid w:val="00AD13DC"/>
    <w:rPr>
      <w:i/>
    </w:rPr>
  </w:style>
  <w:style w:type="paragraph" w:styleId="Ondertitel">
    <w:name w:val="Subtitle"/>
    <w:basedOn w:val="Standaard"/>
    <w:next w:val="Standaard"/>
    <w:link w:val="OndertitelChar"/>
    <w:uiPriority w:val="11"/>
    <w:qFormat/>
    <w:rsid w:val="0017501D"/>
    <w:pPr>
      <w:numPr>
        <w:ilvl w:val="1"/>
      </w:numPr>
    </w:pPr>
    <w:rPr>
      <w:rFonts w:asciiTheme="majorHAnsi" w:eastAsiaTheme="majorEastAsia" w:hAnsiTheme="majorHAnsi" w:cstheme="majorBidi"/>
      <w:i/>
      <w:iCs/>
      <w:color w:val="D34817" w:themeColor="accent1"/>
      <w:spacing w:val="15"/>
      <w:sz w:val="24"/>
      <w:szCs w:val="24"/>
    </w:rPr>
  </w:style>
  <w:style w:type="character" w:customStyle="1" w:styleId="OndertitelChar">
    <w:name w:val="Ondertitel Char"/>
    <w:basedOn w:val="Standaardalinea-lettertype"/>
    <w:link w:val="Ondertitel"/>
    <w:uiPriority w:val="11"/>
    <w:rsid w:val="0017501D"/>
    <w:rPr>
      <w:rFonts w:asciiTheme="majorHAnsi" w:eastAsiaTheme="majorEastAsia" w:hAnsiTheme="majorHAnsi" w:cstheme="majorBidi"/>
      <w:i/>
      <w:iCs/>
      <w:color w:val="D34817" w:themeColor="accent1"/>
      <w:spacing w:val="15"/>
      <w:sz w:val="24"/>
      <w:szCs w:val="24"/>
    </w:rPr>
  </w:style>
  <w:style w:type="paragraph" w:styleId="Titel">
    <w:name w:val="Title"/>
    <w:basedOn w:val="Standaard"/>
    <w:next w:val="Standaard"/>
    <w:link w:val="TitelChar"/>
    <w:uiPriority w:val="10"/>
    <w:qFormat/>
    <w:rsid w:val="0017501D"/>
    <w:pPr>
      <w:pBdr>
        <w:bottom w:val="single" w:sz="8" w:space="4" w:color="D34817" w:themeColor="accent1"/>
      </w:pBdr>
      <w:spacing w:after="300"/>
      <w:contextualSpacing/>
    </w:pPr>
    <w:rPr>
      <w:rFonts w:asciiTheme="majorHAnsi" w:eastAsiaTheme="majorEastAsia" w:hAnsiTheme="majorHAnsi" w:cstheme="majorBidi"/>
      <w:color w:val="4E4A4A" w:themeColor="text2" w:themeShade="BF"/>
      <w:spacing w:val="5"/>
      <w:kern w:val="28"/>
      <w:sz w:val="52"/>
      <w:szCs w:val="52"/>
    </w:rPr>
  </w:style>
  <w:style w:type="character" w:customStyle="1" w:styleId="TitelChar">
    <w:name w:val="Titel Char"/>
    <w:basedOn w:val="Standaardalinea-lettertype"/>
    <w:link w:val="Titel"/>
    <w:uiPriority w:val="10"/>
    <w:rsid w:val="0017501D"/>
    <w:rPr>
      <w:rFonts w:asciiTheme="majorHAnsi" w:eastAsiaTheme="majorEastAsia" w:hAnsiTheme="majorHAnsi" w:cstheme="majorBidi"/>
      <w:color w:val="4E4A4A" w:themeColor="text2" w:themeShade="BF"/>
      <w:spacing w:val="5"/>
      <w:kern w:val="28"/>
      <w:sz w:val="52"/>
      <w:szCs w:val="52"/>
    </w:rPr>
  </w:style>
  <w:style w:type="paragraph" w:customStyle="1" w:styleId="Columnheadings">
    <w:name w:val="Column headings"/>
    <w:basedOn w:val="Standaard"/>
    <w:rsid w:val="004D6BEC"/>
    <w:pPr>
      <w:keepNext/>
      <w:spacing w:before="80"/>
      <w:jc w:val="center"/>
    </w:pPr>
    <w:rPr>
      <w:caps/>
      <w:sz w:val="14"/>
    </w:rPr>
  </w:style>
  <w:style w:type="character" w:styleId="Verwijzingopmerking">
    <w:name w:val="annotation reference"/>
    <w:semiHidden/>
    <w:rPr>
      <w:sz w:val="16"/>
    </w:rPr>
  </w:style>
  <w:style w:type="paragraph" w:styleId="Tekstopmerking">
    <w:name w:val="annotation text"/>
    <w:basedOn w:val="Standaard"/>
    <w:link w:val="TekstopmerkingChar"/>
    <w:semiHidden/>
    <w:rsid w:val="00AD13DC"/>
  </w:style>
  <w:style w:type="character" w:customStyle="1" w:styleId="TekstopmerkingChar">
    <w:name w:val="Tekst opmerking Char"/>
    <w:basedOn w:val="Standaardalinea-lettertype"/>
    <w:link w:val="Tekstopmerking"/>
    <w:semiHidden/>
    <w:rsid w:val="005E6AF1"/>
  </w:style>
  <w:style w:type="paragraph" w:customStyle="1" w:styleId="CompanyName">
    <w:name w:val="Company Name"/>
    <w:basedOn w:val="Plattetekst"/>
    <w:pPr>
      <w:keepLines/>
      <w:framePr w:w="8640" w:h="1440" w:wrap="notBeside" w:vAnchor="page" w:hAnchor="margin" w:xAlign="center" w:y="889"/>
      <w:spacing w:after="40"/>
      <w:ind w:firstLine="0"/>
      <w:jc w:val="center"/>
    </w:pPr>
    <w:rPr>
      <w:caps/>
      <w:spacing w:val="75"/>
      <w:kern w:val="18"/>
    </w:rPr>
  </w:style>
  <w:style w:type="paragraph" w:styleId="Bronvermelding">
    <w:name w:val="table of authorities"/>
    <w:basedOn w:val="Standaard"/>
    <w:semiHidden/>
    <w:pPr>
      <w:tabs>
        <w:tab w:val="right" w:leader="dot" w:pos="7560"/>
      </w:tabs>
    </w:pPr>
  </w:style>
  <w:style w:type="paragraph" w:styleId="Kopbronvermelding">
    <w:name w:val="toa heading"/>
    <w:basedOn w:val="Standaard"/>
    <w:next w:val="Bronvermelding"/>
    <w:semiHidden/>
    <w:pPr>
      <w:keepNext/>
      <w:spacing w:line="720" w:lineRule="atLeast"/>
    </w:pPr>
    <w:rPr>
      <w:caps/>
      <w:spacing w:val="-10"/>
      <w:kern w:val="28"/>
    </w:rPr>
  </w:style>
  <w:style w:type="paragraph" w:customStyle="1" w:styleId="Rowlabels">
    <w:name w:val="Row labels"/>
    <w:basedOn w:val="Standaard"/>
    <w:rsid w:val="004D6BEC"/>
    <w:pPr>
      <w:keepNext/>
      <w:spacing w:before="40"/>
    </w:pPr>
    <w:rPr>
      <w:sz w:val="18"/>
    </w:rPr>
  </w:style>
  <w:style w:type="paragraph" w:customStyle="1" w:styleId="Percentage">
    <w:name w:val="Percentage"/>
    <w:basedOn w:val="Standaard"/>
    <w:rsid w:val="009213D9"/>
    <w:pPr>
      <w:spacing w:before="40"/>
      <w:jc w:val="center"/>
    </w:pPr>
    <w:rPr>
      <w:sz w:val="18"/>
    </w:rPr>
  </w:style>
  <w:style w:type="paragraph" w:customStyle="1" w:styleId="NumberedList">
    <w:name w:val="Numbered List"/>
    <w:basedOn w:val="Standaard"/>
    <w:link w:val="NumberedListChar"/>
    <w:rsid w:val="00697ACE"/>
    <w:pPr>
      <w:numPr>
        <w:numId w:val="5"/>
      </w:numPr>
      <w:spacing w:after="240" w:line="312" w:lineRule="auto"/>
      <w:contextualSpacing/>
    </w:pPr>
  </w:style>
  <w:style w:type="character" w:customStyle="1" w:styleId="NumberedListChar">
    <w:name w:val="Numbered List Char"/>
    <w:basedOn w:val="Standaardalinea-lettertype"/>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Standaard"/>
    <w:rsid w:val="00D2451E"/>
    <w:rPr>
      <w:rFonts w:ascii="Verdana" w:hAnsi="Verdana"/>
      <w:sz w:val="12"/>
    </w:rPr>
  </w:style>
  <w:style w:type="paragraph" w:styleId="Geenafstand">
    <w:name w:val="No Spacing"/>
    <w:link w:val="GeenafstandChar"/>
    <w:uiPriority w:val="1"/>
    <w:qFormat/>
    <w:rsid w:val="0017501D"/>
    <w:pPr>
      <w:spacing w:after="0"/>
    </w:pPr>
  </w:style>
  <w:style w:type="character" w:customStyle="1" w:styleId="GeenafstandChar">
    <w:name w:val="Geen afstand Char"/>
    <w:basedOn w:val="Standaardalinea-lettertype"/>
    <w:link w:val="Geenafstand"/>
    <w:uiPriority w:val="1"/>
    <w:rsid w:val="00AF3B41"/>
  </w:style>
  <w:style w:type="paragraph" w:styleId="Ballontekst">
    <w:name w:val="Balloon Text"/>
    <w:basedOn w:val="Standaard"/>
    <w:link w:val="BallontekstChar"/>
    <w:rsid w:val="00AF3B41"/>
    <w:rPr>
      <w:rFonts w:ascii="Tahoma" w:hAnsi="Tahoma" w:cs="Tahoma"/>
      <w:sz w:val="16"/>
      <w:szCs w:val="16"/>
    </w:rPr>
  </w:style>
  <w:style w:type="character" w:customStyle="1" w:styleId="BallontekstChar">
    <w:name w:val="Ballontekst Char"/>
    <w:basedOn w:val="Standaardalinea-lettertype"/>
    <w:link w:val="Ballontekst"/>
    <w:rsid w:val="00AF3B41"/>
    <w:rPr>
      <w:rFonts w:ascii="Tahoma" w:hAnsi="Tahoma" w:cs="Tahoma"/>
      <w:sz w:val="16"/>
      <w:szCs w:val="16"/>
    </w:rPr>
  </w:style>
  <w:style w:type="character" w:styleId="Zwaar">
    <w:name w:val="Strong"/>
    <w:basedOn w:val="Standaardalinea-lettertype"/>
    <w:uiPriority w:val="22"/>
    <w:qFormat/>
    <w:rsid w:val="0017501D"/>
    <w:rPr>
      <w:b/>
      <w:bCs/>
    </w:rPr>
  </w:style>
  <w:style w:type="character" w:styleId="Nadruk">
    <w:name w:val="Emphasis"/>
    <w:basedOn w:val="Standaardalinea-lettertype"/>
    <w:uiPriority w:val="20"/>
    <w:qFormat/>
    <w:rsid w:val="0017501D"/>
    <w:rPr>
      <w:i/>
      <w:iCs/>
    </w:rPr>
  </w:style>
  <w:style w:type="paragraph" w:styleId="Lijstalinea">
    <w:name w:val="List Paragraph"/>
    <w:basedOn w:val="Standaard"/>
    <w:uiPriority w:val="34"/>
    <w:qFormat/>
    <w:rsid w:val="0017501D"/>
    <w:pPr>
      <w:ind w:left="720"/>
      <w:contextualSpacing/>
    </w:pPr>
  </w:style>
  <w:style w:type="paragraph" w:styleId="Citaat">
    <w:name w:val="Quote"/>
    <w:basedOn w:val="Standaard"/>
    <w:next w:val="Standaard"/>
    <w:link w:val="CitaatChar"/>
    <w:uiPriority w:val="29"/>
    <w:qFormat/>
    <w:rsid w:val="0017501D"/>
    <w:rPr>
      <w:i/>
      <w:iCs/>
      <w:color w:val="000000" w:themeColor="text1"/>
    </w:rPr>
  </w:style>
  <w:style w:type="character" w:customStyle="1" w:styleId="CitaatChar">
    <w:name w:val="Citaat Char"/>
    <w:basedOn w:val="Standaardalinea-lettertype"/>
    <w:link w:val="Citaat"/>
    <w:uiPriority w:val="29"/>
    <w:rsid w:val="0017501D"/>
    <w:rPr>
      <w:i/>
      <w:iCs/>
      <w:color w:val="000000" w:themeColor="text1"/>
    </w:rPr>
  </w:style>
  <w:style w:type="paragraph" w:styleId="Duidelijkcitaat">
    <w:name w:val="Intense Quote"/>
    <w:basedOn w:val="Standaard"/>
    <w:next w:val="Standaard"/>
    <w:link w:val="DuidelijkcitaatChar"/>
    <w:uiPriority w:val="30"/>
    <w:qFormat/>
    <w:rsid w:val="0017501D"/>
    <w:pPr>
      <w:pBdr>
        <w:bottom w:val="single" w:sz="4" w:space="4" w:color="D34817" w:themeColor="accent1"/>
      </w:pBdr>
      <w:spacing w:before="200" w:after="280"/>
      <w:ind w:left="936" w:right="936"/>
    </w:pPr>
    <w:rPr>
      <w:b/>
      <w:bCs/>
      <w:i/>
      <w:iCs/>
      <w:color w:val="D34817" w:themeColor="accent1"/>
    </w:rPr>
  </w:style>
  <w:style w:type="character" w:customStyle="1" w:styleId="DuidelijkcitaatChar">
    <w:name w:val="Duidelijk citaat Char"/>
    <w:basedOn w:val="Standaardalinea-lettertype"/>
    <w:link w:val="Duidelijkcitaat"/>
    <w:uiPriority w:val="30"/>
    <w:rsid w:val="0017501D"/>
    <w:rPr>
      <w:b/>
      <w:bCs/>
      <w:i/>
      <w:iCs/>
      <w:color w:val="D34817" w:themeColor="accent1"/>
    </w:rPr>
  </w:style>
  <w:style w:type="character" w:styleId="Subtielebenadrukking">
    <w:name w:val="Subtle Emphasis"/>
    <w:basedOn w:val="Standaardalinea-lettertype"/>
    <w:uiPriority w:val="19"/>
    <w:qFormat/>
    <w:rsid w:val="0017501D"/>
    <w:rPr>
      <w:i/>
      <w:iCs/>
      <w:color w:val="808080" w:themeColor="text1" w:themeTint="7F"/>
    </w:rPr>
  </w:style>
  <w:style w:type="character" w:styleId="Intensievebenadrukking">
    <w:name w:val="Intense Emphasis"/>
    <w:basedOn w:val="Standaardalinea-lettertype"/>
    <w:uiPriority w:val="21"/>
    <w:qFormat/>
    <w:rsid w:val="0017501D"/>
    <w:rPr>
      <w:b/>
      <w:bCs/>
      <w:i/>
      <w:iCs/>
      <w:color w:val="D34817" w:themeColor="accent1"/>
    </w:rPr>
  </w:style>
  <w:style w:type="character" w:styleId="Subtieleverwijzing">
    <w:name w:val="Subtle Reference"/>
    <w:basedOn w:val="Standaardalinea-lettertype"/>
    <w:uiPriority w:val="31"/>
    <w:qFormat/>
    <w:rsid w:val="0017501D"/>
    <w:rPr>
      <w:smallCaps/>
      <w:color w:val="9B2D1F" w:themeColor="accent2"/>
      <w:u w:val="single"/>
    </w:rPr>
  </w:style>
  <w:style w:type="character" w:styleId="Intensieveverwijzing">
    <w:name w:val="Intense Reference"/>
    <w:basedOn w:val="Standaardalinea-lettertype"/>
    <w:uiPriority w:val="32"/>
    <w:qFormat/>
    <w:rsid w:val="0017501D"/>
    <w:rPr>
      <w:b/>
      <w:bCs/>
      <w:smallCaps/>
      <w:color w:val="9B2D1F" w:themeColor="accent2"/>
      <w:spacing w:val="5"/>
      <w:u w:val="single"/>
    </w:rPr>
  </w:style>
  <w:style w:type="character" w:styleId="Titelvanboek">
    <w:name w:val="Book Title"/>
    <w:basedOn w:val="Standaardalinea-lettertype"/>
    <w:uiPriority w:val="33"/>
    <w:qFormat/>
    <w:rsid w:val="0017501D"/>
    <w:rPr>
      <w:b/>
      <w:bCs/>
      <w:smallCaps/>
      <w:spacing w:val="5"/>
    </w:rPr>
  </w:style>
  <w:style w:type="paragraph" w:styleId="Kopvaninhoudsopgave">
    <w:name w:val="TOC Heading"/>
    <w:basedOn w:val="Kop1"/>
    <w:next w:val="Standaard"/>
    <w:uiPriority w:val="39"/>
    <w:semiHidden/>
    <w:unhideWhenUsed/>
    <w:qFormat/>
    <w:rsid w:val="0017501D"/>
    <w:pPr>
      <w:outlineLvl w:val="9"/>
    </w:pPr>
  </w:style>
  <w:style w:type="character" w:styleId="Hyperlink">
    <w:name w:val="Hyperlink"/>
    <w:basedOn w:val="Standaardalinea-lettertype"/>
    <w:uiPriority w:val="99"/>
    <w:unhideWhenUsed/>
    <w:rsid w:val="005C0F56"/>
    <w:rPr>
      <w:color w:val="CC9900" w:themeColor="hyperlink"/>
      <w:u w:val="single"/>
    </w:rPr>
  </w:style>
  <w:style w:type="paragraph" w:styleId="Voettekst">
    <w:name w:val="footer"/>
    <w:basedOn w:val="Standaard"/>
    <w:link w:val="VoettekstChar"/>
    <w:uiPriority w:val="99"/>
    <w:rsid w:val="005C0F56"/>
    <w:pPr>
      <w:tabs>
        <w:tab w:val="center" w:pos="4680"/>
        <w:tab w:val="right" w:pos="9360"/>
      </w:tabs>
      <w:spacing w:after="0"/>
    </w:pPr>
  </w:style>
  <w:style w:type="character" w:customStyle="1" w:styleId="VoettekstChar">
    <w:name w:val="Voettekst Char"/>
    <w:basedOn w:val="Standaardalinea-lettertype"/>
    <w:link w:val="Voettekst"/>
    <w:uiPriority w:val="99"/>
    <w:rsid w:val="005C0F56"/>
  </w:style>
  <w:style w:type="paragraph" w:styleId="Koptekst">
    <w:name w:val="header"/>
    <w:basedOn w:val="Standaard"/>
    <w:link w:val="KoptekstChar"/>
    <w:uiPriority w:val="99"/>
    <w:rsid w:val="005C0F56"/>
    <w:pPr>
      <w:tabs>
        <w:tab w:val="center" w:pos="4680"/>
        <w:tab w:val="right" w:pos="9360"/>
      </w:tabs>
      <w:spacing w:after="0"/>
    </w:pPr>
  </w:style>
  <w:style w:type="character" w:customStyle="1" w:styleId="KoptekstChar">
    <w:name w:val="Koptekst Char"/>
    <w:basedOn w:val="Standaardalinea-lettertype"/>
    <w:link w:val="Koptekst"/>
    <w:uiPriority w:val="99"/>
    <w:rsid w:val="005C0F56"/>
  </w:style>
  <w:style w:type="paragraph" w:customStyle="1" w:styleId="05BC2C2812214721B0E643442EA253EB">
    <w:name w:val="05BC2C2812214721B0E643442EA253EB"/>
    <w:rsid w:val="005C0F56"/>
    <w:rPr>
      <w:lang w:eastAsia="ja-JP"/>
    </w:rPr>
  </w:style>
  <w:style w:type="paragraph" w:styleId="Onderwerpvanopmerking">
    <w:name w:val="annotation subject"/>
    <w:basedOn w:val="Tekstopmerking"/>
    <w:next w:val="Tekstopmerking"/>
    <w:link w:val="OnderwerpvanopmerkingChar"/>
    <w:rsid w:val="005E6AF1"/>
    <w:rPr>
      <w:b/>
      <w:bCs/>
      <w:sz w:val="20"/>
      <w:szCs w:val="20"/>
    </w:rPr>
  </w:style>
  <w:style w:type="character" w:customStyle="1" w:styleId="OnderwerpvanopmerkingChar">
    <w:name w:val="Onderwerp van opmerking Char"/>
    <w:basedOn w:val="TekstopmerkingChar"/>
    <w:link w:val="Onderwerpvanopmerking"/>
    <w:rsid w:val="005E6AF1"/>
  </w:style>
  <w:style w:type="paragraph" w:styleId="Normaalweb">
    <w:name w:val="Normal (Web)"/>
    <w:basedOn w:val="Standaard"/>
    <w:semiHidden/>
    <w:unhideWhenUsed/>
    <w:rsid w:val="008E4C94"/>
    <w:rPr>
      <w:rFonts w:ascii="Times New Roman" w:hAnsi="Times New Roman" w:cs="Times New Roman"/>
      <w:sz w:val="24"/>
      <w:szCs w:val="24"/>
    </w:rPr>
  </w:style>
  <w:style w:type="character" w:styleId="Onopgelostemelding">
    <w:name w:val="Unresolved Mention"/>
    <w:basedOn w:val="Standaardalinea-lettertype"/>
    <w:uiPriority w:val="99"/>
    <w:semiHidden/>
    <w:unhideWhenUsed/>
    <w:rsid w:val="00730938"/>
    <w:rPr>
      <w:color w:val="605E5C"/>
      <w:shd w:val="clear" w:color="auto" w:fill="E1DFDD"/>
    </w:rPr>
  </w:style>
  <w:style w:type="paragraph" w:styleId="Inhopg6">
    <w:name w:val="toc 6"/>
    <w:basedOn w:val="Standaard"/>
    <w:next w:val="Standaard"/>
    <w:autoRedefine/>
    <w:uiPriority w:val="39"/>
    <w:unhideWhenUsed/>
    <w:rsid w:val="00012876"/>
    <w:pPr>
      <w:spacing w:before="0" w:after="100"/>
      <w:ind w:left="1200"/>
    </w:pPr>
    <w:rPr>
      <w:sz w:val="24"/>
      <w:szCs w:val="24"/>
      <w:lang w:val="en-US"/>
    </w:rPr>
  </w:style>
  <w:style w:type="paragraph" w:styleId="Inhopg7">
    <w:name w:val="toc 7"/>
    <w:basedOn w:val="Standaard"/>
    <w:next w:val="Standaard"/>
    <w:autoRedefine/>
    <w:uiPriority w:val="39"/>
    <w:unhideWhenUsed/>
    <w:rsid w:val="00012876"/>
    <w:pPr>
      <w:spacing w:before="0" w:after="100"/>
      <w:ind w:left="1440"/>
    </w:pPr>
    <w:rPr>
      <w:sz w:val="24"/>
      <w:szCs w:val="24"/>
      <w:lang w:val="en-US"/>
    </w:rPr>
  </w:style>
  <w:style w:type="paragraph" w:styleId="Inhopg8">
    <w:name w:val="toc 8"/>
    <w:basedOn w:val="Standaard"/>
    <w:next w:val="Standaard"/>
    <w:autoRedefine/>
    <w:uiPriority w:val="39"/>
    <w:unhideWhenUsed/>
    <w:rsid w:val="00012876"/>
    <w:pPr>
      <w:spacing w:before="0" w:after="100"/>
      <w:ind w:left="1680"/>
    </w:pPr>
    <w:rPr>
      <w:sz w:val="24"/>
      <w:szCs w:val="24"/>
      <w:lang w:val="en-US"/>
    </w:rPr>
  </w:style>
  <w:style w:type="paragraph" w:styleId="Inhopg9">
    <w:name w:val="toc 9"/>
    <w:basedOn w:val="Standaard"/>
    <w:next w:val="Standaard"/>
    <w:autoRedefine/>
    <w:uiPriority w:val="39"/>
    <w:unhideWhenUsed/>
    <w:rsid w:val="00012876"/>
    <w:pPr>
      <w:spacing w:before="0" w:after="100"/>
      <w:ind w:left="1920"/>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95261">
      <w:bodyDiv w:val="1"/>
      <w:marLeft w:val="0"/>
      <w:marRight w:val="0"/>
      <w:marTop w:val="0"/>
      <w:marBottom w:val="0"/>
      <w:divBdr>
        <w:top w:val="none" w:sz="0" w:space="0" w:color="auto"/>
        <w:left w:val="none" w:sz="0" w:space="0" w:color="auto"/>
        <w:bottom w:val="none" w:sz="0" w:space="0" w:color="auto"/>
        <w:right w:val="none" w:sz="0" w:space="0" w:color="auto"/>
      </w:divBdr>
    </w:div>
    <w:div w:id="124206272">
      <w:bodyDiv w:val="1"/>
      <w:marLeft w:val="0"/>
      <w:marRight w:val="0"/>
      <w:marTop w:val="0"/>
      <w:marBottom w:val="0"/>
      <w:divBdr>
        <w:top w:val="none" w:sz="0" w:space="0" w:color="auto"/>
        <w:left w:val="none" w:sz="0" w:space="0" w:color="auto"/>
        <w:bottom w:val="none" w:sz="0" w:space="0" w:color="auto"/>
        <w:right w:val="none" w:sz="0" w:space="0" w:color="auto"/>
      </w:divBdr>
    </w:div>
    <w:div w:id="130177119">
      <w:bodyDiv w:val="1"/>
      <w:marLeft w:val="0"/>
      <w:marRight w:val="0"/>
      <w:marTop w:val="0"/>
      <w:marBottom w:val="0"/>
      <w:divBdr>
        <w:top w:val="none" w:sz="0" w:space="0" w:color="auto"/>
        <w:left w:val="none" w:sz="0" w:space="0" w:color="auto"/>
        <w:bottom w:val="none" w:sz="0" w:space="0" w:color="auto"/>
        <w:right w:val="none" w:sz="0" w:space="0" w:color="auto"/>
      </w:divBdr>
    </w:div>
    <w:div w:id="138504405">
      <w:bodyDiv w:val="1"/>
      <w:marLeft w:val="0"/>
      <w:marRight w:val="0"/>
      <w:marTop w:val="0"/>
      <w:marBottom w:val="0"/>
      <w:divBdr>
        <w:top w:val="none" w:sz="0" w:space="0" w:color="auto"/>
        <w:left w:val="none" w:sz="0" w:space="0" w:color="auto"/>
        <w:bottom w:val="none" w:sz="0" w:space="0" w:color="auto"/>
        <w:right w:val="none" w:sz="0" w:space="0" w:color="auto"/>
      </w:divBdr>
    </w:div>
    <w:div w:id="227423399">
      <w:bodyDiv w:val="1"/>
      <w:marLeft w:val="0"/>
      <w:marRight w:val="0"/>
      <w:marTop w:val="0"/>
      <w:marBottom w:val="0"/>
      <w:divBdr>
        <w:top w:val="none" w:sz="0" w:space="0" w:color="auto"/>
        <w:left w:val="none" w:sz="0" w:space="0" w:color="auto"/>
        <w:bottom w:val="none" w:sz="0" w:space="0" w:color="auto"/>
        <w:right w:val="none" w:sz="0" w:space="0" w:color="auto"/>
      </w:divBdr>
    </w:div>
    <w:div w:id="234902749">
      <w:bodyDiv w:val="1"/>
      <w:marLeft w:val="0"/>
      <w:marRight w:val="0"/>
      <w:marTop w:val="0"/>
      <w:marBottom w:val="0"/>
      <w:divBdr>
        <w:top w:val="none" w:sz="0" w:space="0" w:color="auto"/>
        <w:left w:val="none" w:sz="0" w:space="0" w:color="auto"/>
        <w:bottom w:val="none" w:sz="0" w:space="0" w:color="auto"/>
        <w:right w:val="none" w:sz="0" w:space="0" w:color="auto"/>
      </w:divBdr>
    </w:div>
    <w:div w:id="322856632">
      <w:bodyDiv w:val="1"/>
      <w:marLeft w:val="0"/>
      <w:marRight w:val="0"/>
      <w:marTop w:val="0"/>
      <w:marBottom w:val="0"/>
      <w:divBdr>
        <w:top w:val="none" w:sz="0" w:space="0" w:color="auto"/>
        <w:left w:val="none" w:sz="0" w:space="0" w:color="auto"/>
        <w:bottom w:val="none" w:sz="0" w:space="0" w:color="auto"/>
        <w:right w:val="none" w:sz="0" w:space="0" w:color="auto"/>
      </w:divBdr>
    </w:div>
    <w:div w:id="331956827">
      <w:bodyDiv w:val="1"/>
      <w:marLeft w:val="0"/>
      <w:marRight w:val="0"/>
      <w:marTop w:val="0"/>
      <w:marBottom w:val="0"/>
      <w:divBdr>
        <w:top w:val="none" w:sz="0" w:space="0" w:color="auto"/>
        <w:left w:val="none" w:sz="0" w:space="0" w:color="auto"/>
        <w:bottom w:val="none" w:sz="0" w:space="0" w:color="auto"/>
        <w:right w:val="none" w:sz="0" w:space="0" w:color="auto"/>
      </w:divBdr>
    </w:div>
    <w:div w:id="366032531">
      <w:bodyDiv w:val="1"/>
      <w:marLeft w:val="0"/>
      <w:marRight w:val="0"/>
      <w:marTop w:val="0"/>
      <w:marBottom w:val="0"/>
      <w:divBdr>
        <w:top w:val="none" w:sz="0" w:space="0" w:color="auto"/>
        <w:left w:val="none" w:sz="0" w:space="0" w:color="auto"/>
        <w:bottom w:val="none" w:sz="0" w:space="0" w:color="auto"/>
        <w:right w:val="none" w:sz="0" w:space="0" w:color="auto"/>
      </w:divBdr>
    </w:div>
    <w:div w:id="502428794">
      <w:bodyDiv w:val="1"/>
      <w:marLeft w:val="0"/>
      <w:marRight w:val="0"/>
      <w:marTop w:val="0"/>
      <w:marBottom w:val="0"/>
      <w:divBdr>
        <w:top w:val="none" w:sz="0" w:space="0" w:color="auto"/>
        <w:left w:val="none" w:sz="0" w:space="0" w:color="auto"/>
        <w:bottom w:val="none" w:sz="0" w:space="0" w:color="auto"/>
        <w:right w:val="none" w:sz="0" w:space="0" w:color="auto"/>
      </w:divBdr>
    </w:div>
    <w:div w:id="538782937">
      <w:bodyDiv w:val="1"/>
      <w:marLeft w:val="0"/>
      <w:marRight w:val="0"/>
      <w:marTop w:val="0"/>
      <w:marBottom w:val="0"/>
      <w:divBdr>
        <w:top w:val="none" w:sz="0" w:space="0" w:color="auto"/>
        <w:left w:val="none" w:sz="0" w:space="0" w:color="auto"/>
        <w:bottom w:val="none" w:sz="0" w:space="0" w:color="auto"/>
        <w:right w:val="none" w:sz="0" w:space="0" w:color="auto"/>
      </w:divBdr>
    </w:div>
    <w:div w:id="545527064">
      <w:bodyDiv w:val="1"/>
      <w:marLeft w:val="0"/>
      <w:marRight w:val="0"/>
      <w:marTop w:val="0"/>
      <w:marBottom w:val="0"/>
      <w:divBdr>
        <w:top w:val="none" w:sz="0" w:space="0" w:color="auto"/>
        <w:left w:val="none" w:sz="0" w:space="0" w:color="auto"/>
        <w:bottom w:val="none" w:sz="0" w:space="0" w:color="auto"/>
        <w:right w:val="none" w:sz="0" w:space="0" w:color="auto"/>
      </w:divBdr>
    </w:div>
    <w:div w:id="667945856">
      <w:bodyDiv w:val="1"/>
      <w:marLeft w:val="0"/>
      <w:marRight w:val="0"/>
      <w:marTop w:val="0"/>
      <w:marBottom w:val="0"/>
      <w:divBdr>
        <w:top w:val="none" w:sz="0" w:space="0" w:color="auto"/>
        <w:left w:val="none" w:sz="0" w:space="0" w:color="auto"/>
        <w:bottom w:val="none" w:sz="0" w:space="0" w:color="auto"/>
        <w:right w:val="none" w:sz="0" w:space="0" w:color="auto"/>
      </w:divBdr>
    </w:div>
    <w:div w:id="759637536">
      <w:bodyDiv w:val="1"/>
      <w:marLeft w:val="0"/>
      <w:marRight w:val="0"/>
      <w:marTop w:val="0"/>
      <w:marBottom w:val="0"/>
      <w:divBdr>
        <w:top w:val="none" w:sz="0" w:space="0" w:color="auto"/>
        <w:left w:val="none" w:sz="0" w:space="0" w:color="auto"/>
        <w:bottom w:val="none" w:sz="0" w:space="0" w:color="auto"/>
        <w:right w:val="none" w:sz="0" w:space="0" w:color="auto"/>
      </w:divBdr>
    </w:div>
    <w:div w:id="821653327">
      <w:bodyDiv w:val="1"/>
      <w:marLeft w:val="0"/>
      <w:marRight w:val="0"/>
      <w:marTop w:val="0"/>
      <w:marBottom w:val="0"/>
      <w:divBdr>
        <w:top w:val="none" w:sz="0" w:space="0" w:color="auto"/>
        <w:left w:val="none" w:sz="0" w:space="0" w:color="auto"/>
        <w:bottom w:val="none" w:sz="0" w:space="0" w:color="auto"/>
        <w:right w:val="none" w:sz="0" w:space="0" w:color="auto"/>
      </w:divBdr>
    </w:div>
    <w:div w:id="877202250">
      <w:bodyDiv w:val="1"/>
      <w:marLeft w:val="0"/>
      <w:marRight w:val="0"/>
      <w:marTop w:val="0"/>
      <w:marBottom w:val="0"/>
      <w:divBdr>
        <w:top w:val="none" w:sz="0" w:space="0" w:color="auto"/>
        <w:left w:val="none" w:sz="0" w:space="0" w:color="auto"/>
        <w:bottom w:val="none" w:sz="0" w:space="0" w:color="auto"/>
        <w:right w:val="none" w:sz="0" w:space="0" w:color="auto"/>
      </w:divBdr>
    </w:div>
    <w:div w:id="948388988">
      <w:bodyDiv w:val="1"/>
      <w:marLeft w:val="0"/>
      <w:marRight w:val="0"/>
      <w:marTop w:val="0"/>
      <w:marBottom w:val="0"/>
      <w:divBdr>
        <w:top w:val="none" w:sz="0" w:space="0" w:color="auto"/>
        <w:left w:val="none" w:sz="0" w:space="0" w:color="auto"/>
        <w:bottom w:val="none" w:sz="0" w:space="0" w:color="auto"/>
        <w:right w:val="none" w:sz="0" w:space="0" w:color="auto"/>
      </w:divBdr>
    </w:div>
    <w:div w:id="1015184889">
      <w:bodyDiv w:val="1"/>
      <w:marLeft w:val="0"/>
      <w:marRight w:val="0"/>
      <w:marTop w:val="0"/>
      <w:marBottom w:val="0"/>
      <w:divBdr>
        <w:top w:val="none" w:sz="0" w:space="0" w:color="auto"/>
        <w:left w:val="none" w:sz="0" w:space="0" w:color="auto"/>
        <w:bottom w:val="none" w:sz="0" w:space="0" w:color="auto"/>
        <w:right w:val="none" w:sz="0" w:space="0" w:color="auto"/>
      </w:divBdr>
    </w:div>
    <w:div w:id="1152258650">
      <w:bodyDiv w:val="1"/>
      <w:marLeft w:val="0"/>
      <w:marRight w:val="0"/>
      <w:marTop w:val="0"/>
      <w:marBottom w:val="0"/>
      <w:divBdr>
        <w:top w:val="none" w:sz="0" w:space="0" w:color="auto"/>
        <w:left w:val="none" w:sz="0" w:space="0" w:color="auto"/>
        <w:bottom w:val="none" w:sz="0" w:space="0" w:color="auto"/>
        <w:right w:val="none" w:sz="0" w:space="0" w:color="auto"/>
      </w:divBdr>
    </w:div>
    <w:div w:id="1310287577">
      <w:bodyDiv w:val="1"/>
      <w:marLeft w:val="0"/>
      <w:marRight w:val="0"/>
      <w:marTop w:val="0"/>
      <w:marBottom w:val="0"/>
      <w:divBdr>
        <w:top w:val="none" w:sz="0" w:space="0" w:color="auto"/>
        <w:left w:val="none" w:sz="0" w:space="0" w:color="auto"/>
        <w:bottom w:val="none" w:sz="0" w:space="0" w:color="auto"/>
        <w:right w:val="none" w:sz="0" w:space="0" w:color="auto"/>
      </w:divBdr>
    </w:div>
    <w:div w:id="1366715357">
      <w:bodyDiv w:val="1"/>
      <w:marLeft w:val="0"/>
      <w:marRight w:val="0"/>
      <w:marTop w:val="0"/>
      <w:marBottom w:val="0"/>
      <w:divBdr>
        <w:top w:val="none" w:sz="0" w:space="0" w:color="auto"/>
        <w:left w:val="none" w:sz="0" w:space="0" w:color="auto"/>
        <w:bottom w:val="none" w:sz="0" w:space="0" w:color="auto"/>
        <w:right w:val="none" w:sz="0" w:space="0" w:color="auto"/>
      </w:divBdr>
    </w:div>
    <w:div w:id="1417287561">
      <w:bodyDiv w:val="1"/>
      <w:marLeft w:val="0"/>
      <w:marRight w:val="0"/>
      <w:marTop w:val="0"/>
      <w:marBottom w:val="0"/>
      <w:divBdr>
        <w:top w:val="none" w:sz="0" w:space="0" w:color="auto"/>
        <w:left w:val="none" w:sz="0" w:space="0" w:color="auto"/>
        <w:bottom w:val="none" w:sz="0" w:space="0" w:color="auto"/>
        <w:right w:val="none" w:sz="0" w:space="0" w:color="auto"/>
      </w:divBdr>
    </w:div>
    <w:div w:id="1419011674">
      <w:bodyDiv w:val="1"/>
      <w:marLeft w:val="0"/>
      <w:marRight w:val="0"/>
      <w:marTop w:val="0"/>
      <w:marBottom w:val="0"/>
      <w:divBdr>
        <w:top w:val="none" w:sz="0" w:space="0" w:color="auto"/>
        <w:left w:val="none" w:sz="0" w:space="0" w:color="auto"/>
        <w:bottom w:val="none" w:sz="0" w:space="0" w:color="auto"/>
        <w:right w:val="none" w:sz="0" w:space="0" w:color="auto"/>
      </w:divBdr>
    </w:div>
    <w:div w:id="1454254749">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26159222">
      <w:bodyDiv w:val="1"/>
      <w:marLeft w:val="0"/>
      <w:marRight w:val="0"/>
      <w:marTop w:val="0"/>
      <w:marBottom w:val="0"/>
      <w:divBdr>
        <w:top w:val="none" w:sz="0" w:space="0" w:color="auto"/>
        <w:left w:val="none" w:sz="0" w:space="0" w:color="auto"/>
        <w:bottom w:val="none" w:sz="0" w:space="0" w:color="auto"/>
        <w:right w:val="none" w:sz="0" w:space="0" w:color="auto"/>
      </w:divBdr>
    </w:div>
    <w:div w:id="1634823584">
      <w:bodyDiv w:val="1"/>
      <w:marLeft w:val="0"/>
      <w:marRight w:val="0"/>
      <w:marTop w:val="0"/>
      <w:marBottom w:val="0"/>
      <w:divBdr>
        <w:top w:val="none" w:sz="0" w:space="0" w:color="auto"/>
        <w:left w:val="none" w:sz="0" w:space="0" w:color="auto"/>
        <w:bottom w:val="none" w:sz="0" w:space="0" w:color="auto"/>
        <w:right w:val="none" w:sz="0" w:space="0" w:color="auto"/>
      </w:divBdr>
    </w:div>
    <w:div w:id="1675036497">
      <w:bodyDiv w:val="1"/>
      <w:marLeft w:val="0"/>
      <w:marRight w:val="0"/>
      <w:marTop w:val="0"/>
      <w:marBottom w:val="0"/>
      <w:divBdr>
        <w:top w:val="none" w:sz="0" w:space="0" w:color="auto"/>
        <w:left w:val="none" w:sz="0" w:space="0" w:color="auto"/>
        <w:bottom w:val="none" w:sz="0" w:space="0" w:color="auto"/>
        <w:right w:val="none" w:sz="0" w:space="0" w:color="auto"/>
      </w:divBdr>
    </w:div>
    <w:div w:id="1730037338">
      <w:bodyDiv w:val="1"/>
      <w:marLeft w:val="0"/>
      <w:marRight w:val="0"/>
      <w:marTop w:val="0"/>
      <w:marBottom w:val="0"/>
      <w:divBdr>
        <w:top w:val="none" w:sz="0" w:space="0" w:color="auto"/>
        <w:left w:val="none" w:sz="0" w:space="0" w:color="auto"/>
        <w:bottom w:val="none" w:sz="0" w:space="0" w:color="auto"/>
        <w:right w:val="none" w:sz="0" w:space="0" w:color="auto"/>
      </w:divBdr>
    </w:div>
    <w:div w:id="1779829226">
      <w:bodyDiv w:val="1"/>
      <w:marLeft w:val="0"/>
      <w:marRight w:val="0"/>
      <w:marTop w:val="0"/>
      <w:marBottom w:val="0"/>
      <w:divBdr>
        <w:top w:val="none" w:sz="0" w:space="0" w:color="auto"/>
        <w:left w:val="none" w:sz="0" w:space="0" w:color="auto"/>
        <w:bottom w:val="none" w:sz="0" w:space="0" w:color="auto"/>
        <w:right w:val="none" w:sz="0" w:space="0" w:color="auto"/>
      </w:divBdr>
    </w:div>
    <w:div w:id="1791167687">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1890871612">
      <w:bodyDiv w:val="1"/>
      <w:marLeft w:val="0"/>
      <w:marRight w:val="0"/>
      <w:marTop w:val="0"/>
      <w:marBottom w:val="0"/>
      <w:divBdr>
        <w:top w:val="none" w:sz="0" w:space="0" w:color="auto"/>
        <w:left w:val="none" w:sz="0" w:space="0" w:color="auto"/>
        <w:bottom w:val="none" w:sz="0" w:space="0" w:color="auto"/>
        <w:right w:val="none" w:sz="0" w:space="0" w:color="auto"/>
      </w:divBdr>
    </w:div>
    <w:div w:id="2041929365">
      <w:bodyDiv w:val="1"/>
      <w:marLeft w:val="0"/>
      <w:marRight w:val="0"/>
      <w:marTop w:val="0"/>
      <w:marBottom w:val="0"/>
      <w:divBdr>
        <w:top w:val="none" w:sz="0" w:space="0" w:color="auto"/>
        <w:left w:val="none" w:sz="0" w:space="0" w:color="auto"/>
        <w:bottom w:val="none" w:sz="0" w:space="0" w:color="auto"/>
        <w:right w:val="none" w:sz="0" w:space="0" w:color="auto"/>
      </w:divBdr>
    </w:div>
    <w:div w:id="2046322548">
      <w:bodyDiv w:val="1"/>
      <w:marLeft w:val="0"/>
      <w:marRight w:val="0"/>
      <w:marTop w:val="0"/>
      <w:marBottom w:val="0"/>
      <w:divBdr>
        <w:top w:val="none" w:sz="0" w:space="0" w:color="auto"/>
        <w:left w:val="none" w:sz="0" w:space="0" w:color="auto"/>
        <w:bottom w:val="none" w:sz="0" w:space="0" w:color="auto"/>
        <w:right w:val="none" w:sz="0" w:space="0" w:color="auto"/>
      </w:divBdr>
    </w:div>
    <w:div w:id="2114089276">
      <w:bodyDiv w:val="1"/>
      <w:marLeft w:val="0"/>
      <w:marRight w:val="0"/>
      <w:marTop w:val="0"/>
      <w:marBottom w:val="0"/>
      <w:divBdr>
        <w:top w:val="none" w:sz="0" w:space="0" w:color="auto"/>
        <w:left w:val="none" w:sz="0" w:space="0" w:color="auto"/>
        <w:bottom w:val="none" w:sz="0" w:space="0" w:color="auto"/>
        <w:right w:val="none" w:sz="0" w:space="0" w:color="auto"/>
      </w:divBdr>
    </w:div>
    <w:div w:id="2144930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s://dev01fc.github.io/pdg/oppad.html" TargetMode="External"/><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oter" Target="foot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ank/Downloads/OnlineDemo/TF02264355.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2029-05-12T07:00:00+00:00</AssetExpire>
    <IntlLangReviewDate xmlns="4873beb7-5857-4685-be1f-d57550cc96cc">2010-11-04T20:00:00+00:00</IntlLangReviewDate>
    <TPFriendlyName xmlns="4873beb7-5857-4685-be1f-d57550cc96cc" xsi:nil="true"/>
    <IntlLangReview xmlns="4873beb7-5857-4685-be1f-d57550cc96cc" xsi:nil="true"/>
    <PolicheckWords xmlns="4873beb7-5857-4685-be1f-d57550cc96cc" xsi:nil="true"/>
    <SubmitterId xmlns="4873beb7-5857-4685-be1f-d57550cc96cc" xsi:nil="true"/>
    <AcquiredFrom xmlns="4873beb7-5857-4685-be1f-d57550cc96cc">Internal MS</AcquiredFrom>
    <EditorialStatus xmlns="4873beb7-5857-4685-be1f-d57550cc96cc" xsi:nil="true"/>
    <Markets xmlns="4873beb7-5857-4685-be1f-d57550cc96cc"/>
    <OriginAsset xmlns="4873beb7-5857-4685-be1f-d57550cc96cc" xsi:nil="true"/>
    <AssetStart xmlns="4873beb7-5857-4685-be1f-d57550cc96cc">2010-11-04T19:59:50+00:00</AssetStart>
    <FriendlyTitle xmlns="4873beb7-5857-4685-be1f-d57550cc96cc" xsi:nil="true"/>
    <MarketSpecific xmlns="4873beb7-5857-4685-be1f-d57550cc96cc">false</MarketSpecific>
    <TPNamespace xmlns="4873beb7-5857-4685-be1f-d57550cc96cc" xsi:nil="true"/>
    <PublishStatusLookup xmlns="4873beb7-5857-4685-be1f-d57550cc96cc">
      <Value>1072430</Value>
      <Value>1299820</Value>
    </PublishStatusLookup>
    <APAuthor xmlns="4873beb7-5857-4685-be1f-d57550cc96cc">
      <UserInfo>
        <DisplayName/>
        <AccountId>92</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 xsi:nil="true"/>
    <MachineTranslated xmlns="4873beb7-5857-4685-be1f-d57550cc96cc">false</MachineTranslated>
    <OutputCachingOn xmlns="4873beb7-5857-4685-be1f-d57550cc96cc">false</OutputCachingOn>
    <TemplateStatus xmlns="4873beb7-5857-4685-be1f-d57550cc96cc" xsi:nil="true"/>
    <IsSearchable xmlns="4873beb7-5857-4685-be1f-d57550cc96cc">true</IsSearchable>
    <ContentItem xmlns="4873beb7-5857-4685-be1f-d57550cc96cc" xsi:nil="true"/>
    <HandoffToMSDN xmlns="4873beb7-5857-4685-be1f-d57550cc96cc">2010-11-04T20:00:00+00:00</HandoffToMSDN>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2010-11-04T20:00:00+00:00</LastModifiedDateTime>
    <LastPublishResultLookup xmlns="4873beb7-5857-4685-be1f-d57550cc96cc" xsi:nil="true"/>
    <LegacyData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2010-11-04T20:00:00+00:00</PlannedPubDat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Provider xmlns="4873beb7-5857-4685-be1f-d57550cc96cc" xsi:nil="true"/>
    <UACurrentWords xmlns="4873beb7-5857-4685-be1f-d57550cc96cc" xsi:nil="true"/>
    <AssetId xmlns="4873beb7-5857-4685-be1f-d57550cc96cc">TP102264352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PublishTargets>
    <ApprovalLog xmlns="4873beb7-5857-4685-be1f-d57550cc96cc" xsi:nil="true"/>
    <BugNumber xmlns="4873beb7-5857-4685-be1f-d57550cc96cc" xsi:nil="true"/>
    <CrawlForDependencies xmlns="4873beb7-5857-4685-be1f-d57550cc96cc">false</CrawlForDependencies>
    <LastHandOff xmlns="4873beb7-5857-4685-be1f-d57550cc96cc" xsi:nil="true"/>
    <Milestone xmlns="4873beb7-5857-4685-be1f-d57550cc96cc" xsi:nil="true"/>
    <UANotes xmlns="4873beb7-5857-4685-be1f-d57550cc96cc" xsi:nil="true"/>
    <CampaignTagsTaxHTField0 xmlns="4873beb7-5857-4685-be1f-d57550cc96cc">
      <Terms xmlns="http://schemas.microsoft.com/office/infopath/2007/PartnerControls"/>
    </CampaignTagsTaxHTField0>
    <LocLastLocAttemptVersionLookup xmlns="4873beb7-5857-4685-be1f-d57550cc96cc">160981</LocLastLocAttemptVersionLookup>
    <LocLastLocAttemptVersionTypeLookup xmlns="4873beb7-5857-4685-be1f-d57550cc96cc" xsi:nil="true"/>
    <LocOverallPreviewStatusLookup xmlns="4873beb7-5857-4685-be1f-d57550cc96cc" xsi:nil="true"/>
    <LocOverallPublishStatusLookup xmlns="4873beb7-5857-4685-be1f-d57550cc96cc" xsi:nil="true"/>
    <TaxCatchAll xmlns="4873beb7-5857-4685-be1f-d57550cc96cc"/>
    <LocNewPublishedVersionLookup xmlns="4873beb7-5857-4685-be1f-d57550cc96cc" xsi:nil="true"/>
    <LocPublishedDependentAssetsLookup xmlns="4873beb7-5857-4685-be1f-d57550cc96cc" xsi:nil="true"/>
    <LocComments xmlns="4873beb7-5857-4685-be1f-d57550cc96cc" xsi:nil="true"/>
    <LocProcessedForMarketsLookup xmlns="4873beb7-5857-4685-be1f-d57550cc96cc" xsi:nil="true"/>
    <LocRecommendedHandoff xmlns="4873beb7-5857-4685-be1f-d57550cc96cc" xsi:nil="true"/>
    <LocManualTestRequired xmlns="4873beb7-5857-4685-be1f-d57550cc96cc" xsi:nil="true"/>
    <LocProcessedForHandoffsLookup xmlns="4873beb7-5857-4685-be1f-d57550cc96cc" xsi:nil="true"/>
    <LocOverallHandbackStatusLookup xmlns="4873beb7-5857-4685-be1f-d57550cc96cc" xsi:nil="true"/>
    <LocalizationTagsTaxHTField0 xmlns="4873beb7-5857-4685-be1f-d57550cc96cc">
      <Terms xmlns="http://schemas.microsoft.com/office/infopath/2007/PartnerControls"/>
    </LocalizationTagsTaxHTField0>
    <FeatureTagsTaxHTField0 xmlns="4873beb7-5857-4685-be1f-d57550cc96cc">
      <Terms xmlns="http://schemas.microsoft.com/office/infopath/2007/PartnerControls"/>
    </FeatureTagsTaxHTField0>
    <LocOverallLocStatusLookup xmlns="4873beb7-5857-4685-be1f-d57550cc96cc" xsi:nil="true"/>
    <LocPublishedLinkedAssetsLookup xmlns="4873beb7-5857-4685-be1f-d57550cc96cc" xsi:nil="true"/>
    <InternalTagsTaxHTField0 xmlns="4873beb7-5857-4685-be1f-d57550cc96cc">
      <Terms xmlns="http://schemas.microsoft.com/office/infopath/2007/PartnerControls"/>
    </InternalTagsTaxHTField0>
    <RecommendationsModifier xmlns="4873beb7-5857-4685-be1f-d57550cc96cc" xsi:nil="true"/>
    <ScenarioTagsTaxHTField0 xmlns="4873beb7-5857-4685-be1f-d57550cc96cc">
      <Terms xmlns="http://schemas.microsoft.com/office/infopath/2007/PartnerControls"/>
    </ScenarioTagsTaxHTField0>
    <OriginalRelease xmlns="4873beb7-5857-4685-be1f-d57550cc96cc">14</OriginalRelease>
    <LocMarketGroupTiers2 xmlns="4873beb7-5857-4685-be1f-d57550cc96c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67F7271C-A1DE-4B7C-944D-F8CF1698E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2016D8-2D3D-4FBB-A155-865148092E75}">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TF02264355.dotx</Template>
  <TotalTime>0</TotalTime>
  <Pages>19</Pages>
  <Words>4103</Words>
  <Characters>22569</Characters>
  <Application>Microsoft Office Word</Application>
  <DocSecurity>0</DocSecurity>
  <Lines>188</Lines>
  <Paragraphs>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26619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2019-06-14T14:11:00Z</dcterms:created>
  <dcterms:modified xsi:type="dcterms:W3CDTF">2019-06-16T14:29:00Z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ies>
</file>